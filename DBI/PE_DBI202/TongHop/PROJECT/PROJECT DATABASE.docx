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AC77" w14:textId="77777777" w:rsidR="00E40333" w:rsidRDefault="00253256">
      <w:pPr>
        <w:rPr>
          <w:noProof/>
          <w:color w:val="775F55" w:themeColor="text2"/>
          <w:sz w:val="32"/>
          <w:szCs w:val="32"/>
        </w:rPr>
      </w:pPr>
      <w:sdt>
        <w:sdtPr>
          <w:id w:val="-1410150343"/>
          <w:docPartObj>
            <w:docPartGallery w:val="Cover Pages"/>
            <w:docPartUnique/>
          </w:docPartObj>
        </w:sdtPr>
        <w:sdtEndPr>
          <w:rPr>
            <w:noProof/>
            <w:color w:val="775F55" w:themeColor="text2"/>
            <w:sz w:val="32"/>
            <w:szCs w:val="32"/>
          </w:rPr>
        </w:sdtEndPr>
        <w:sdtContent>
          <w:r w:rsidR="007F1DAB">
            <w:rPr>
              <w:noProof/>
              <w:lang w:eastAsia="en-US"/>
            </w:rPr>
            <mc:AlternateContent>
              <mc:Choice Requires="wps">
                <w:drawing>
                  <wp:anchor distT="0" distB="0" distL="114300" distR="114300" simplePos="0" relativeHeight="251663360" behindDoc="0" locked="0" layoutInCell="1" allowOverlap="1" wp14:anchorId="46316A31" wp14:editId="70C3A480">
                    <wp:simplePos x="0" y="0"/>
                    <wp:positionH relativeFrom="margin">
                      <wp:align>right</wp:align>
                    </wp:positionH>
                    <wp:positionV relativeFrom="paragraph">
                      <wp:posOffset>4819650</wp:posOffset>
                    </wp:positionV>
                    <wp:extent cx="5410200" cy="12287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410200" cy="1228725"/>
                            </a:xfrm>
                            <a:prstGeom prst="rect">
                              <a:avLst/>
                            </a:prstGeom>
                            <a:solidFill>
                              <a:schemeClr val="lt1"/>
                            </a:solidFill>
                            <a:ln w="6350">
                              <a:solidFill>
                                <a:prstClr val="black"/>
                              </a:solidFill>
                            </a:ln>
                          </wps:spPr>
                          <wps:txbx>
                            <w:txbxContent>
                              <w:p w14:paraId="33AFD574" w14:textId="77777777" w:rsidR="003D69D9" w:rsidRPr="007F1DAB" w:rsidRDefault="003D69D9">
                                <w:pPr>
                                  <w:ind w:left="0"/>
                                  <w:rPr>
                                    <w:b/>
                                    <w:sz w:val="144"/>
                                  </w:rPr>
                                </w:pPr>
                                <w:r w:rsidRPr="007F1DAB">
                                  <w:rPr>
                                    <w:b/>
                                    <w:sz w:val="144"/>
                                  </w:rPr>
                                  <w:t>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16A31" id="_x0000_t202" coordsize="21600,21600" o:spt="202" path="m,l,21600r21600,l21600,xe">
                    <v:stroke joinstyle="miter"/>
                    <v:path gradientshapeok="t" o:connecttype="rect"/>
                  </v:shapetype>
                  <v:shape id="Text Box 2" o:spid="_x0000_s1026" type="#_x0000_t202" style="position:absolute;left:0;text-align:left;margin-left:374.8pt;margin-top:379.5pt;width:426pt;height:96.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" fillcolor="white [3201]" strokeweight=".5pt">
                    <v:textbox>
                      <w:txbxContent>
                        <w:p w14:paraId="33AFD574" w14:textId="77777777" w:rsidR="003D69D9" w:rsidRPr="007F1DAB" w:rsidRDefault="003D69D9">
                          <w:pPr>
                            <w:ind w:left="0"/>
                            <w:rPr>
                              <w:b/>
                              <w:sz w:val="144"/>
                            </w:rPr>
                          </w:pPr>
                          <w:r w:rsidRPr="007F1DAB">
                            <w:rPr>
                              <w:b/>
                              <w:sz w:val="144"/>
                            </w:rPr>
                            <w:t>ASSIGNMENT</w:t>
                          </w:r>
                        </w:p>
                      </w:txbxContent>
                    </v:textbox>
                    <w10:wrap anchorx="margin"/>
                  </v:shape>
                </w:pict>
              </mc:Fallback>
            </mc:AlternateContent>
          </w:r>
          <w:r w:rsidR="00C0403A">
            <w:rPr>
              <w:noProof/>
              <w:lang w:eastAsia="en-US"/>
            </w:rPr>
            <mc:AlternateContent>
              <mc:Choice Requires="wps">
                <w:drawing>
                  <wp:anchor distT="0" distB="0" distL="114300" distR="114300" simplePos="0" relativeHeight="251661312" behindDoc="0" locked="1" layoutInCell="1" allowOverlap="1" wp14:anchorId="1C8AC660" wp14:editId="4FF472C1">
                    <wp:simplePos x="0" y="0"/>
                    <wp:positionH relativeFrom="margin">
                      <wp:align>right</wp:align>
                    </wp:positionH>
                    <wp:positionV relativeFrom="page">
                      <wp:posOffset>7932420</wp:posOffset>
                    </wp:positionV>
                    <wp:extent cx="4003675" cy="1493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4003675" cy="149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8E4E3" w14:textId="4088364C" w:rsidR="003D69D9" w:rsidRDefault="003D69D9" w:rsidP="00254283">
                                <w:pPr>
                                  <w:pStyle w:val="Subtitle"/>
                                </w:pPr>
                                <w:r>
                                  <w:t xml:space="preserve">Student name: </w:t>
                                </w:r>
                                <w:r w:rsidR="00254283">
                                  <w:t>DANG VIET ANH</w:t>
                                </w:r>
                                <w:r>
                                  <w:t xml:space="preserve">   | </w:t>
                                </w:r>
                                <w:r w:rsidR="00254283">
                                  <w:t>HE151359</w:t>
                                </w:r>
                                <w:r>
                                  <w:t xml:space="preserve">  </w:t>
                                </w:r>
                              </w:p>
                              <w:p w14:paraId="0A91AE90" w14:textId="1508CD5D" w:rsidR="003D69D9" w:rsidRDefault="003D69D9" w:rsidP="00254283">
                                <w:pPr>
                                  <w:pStyle w:val="Subtitle"/>
                                </w:pPr>
                                <w:r>
                                  <w:t xml:space="preserve">Student name: </w:t>
                                </w:r>
                                <w:r w:rsidR="00254283">
                                  <w:t>TRAN XUAN QUANG</w:t>
                                </w:r>
                                <w:r>
                                  <w:t xml:space="preserve">  | </w:t>
                                </w:r>
                                <w:r w:rsidR="00254283">
                                  <w:t>HE153654</w:t>
                                </w:r>
                              </w:p>
                              <w:p w14:paraId="4D4BF131" w14:textId="5D674E7B" w:rsidR="00254283" w:rsidRDefault="00254283" w:rsidP="00254283">
                                <w:pPr>
                                  <w:pStyle w:val="Subtitle"/>
                                </w:pPr>
                                <w:r>
                                  <w:t>Student name: DOAN HAI PHONG | HE151364</w:t>
                                </w:r>
                              </w:p>
                              <w:p w14:paraId="5F3AB0CE" w14:textId="77777777" w:rsidR="00254283" w:rsidRPr="00254283" w:rsidRDefault="00254283" w:rsidP="00254283">
                                <w:pPr>
                                  <w:jc w:val="right"/>
                                </w:pPr>
                              </w:p>
                              <w:p w14:paraId="11E2727A" w14:textId="289DF165" w:rsidR="003D69D9" w:rsidRDefault="003D69D9" w:rsidP="00254283">
                                <w:pPr>
                                  <w:pStyle w:val="Contactinfo"/>
                                </w:pPr>
                                <w:r>
                                  <w:t xml:space="preserve"> </w:t>
                                </w:r>
                                <w:sdt>
                                  <w:sdtPr>
                                    <w:alias w:val="Company"/>
                                    <w:tag w:val=""/>
                                    <w:id w:val="1538777126"/>
                                    <w:placeholder>
                                      <w:docPart w:val="681A2270B5B64287883A4DA6B64CE8A1"/>
                                    </w:placeholder>
                                    <w:dataBinding w:prefixMappings="xmlns:ns0='http://schemas.openxmlformats.org/officeDocument/2006/extended-properties' " w:xpath="/ns0:Properties[1]/ns0:Company[1]" w:storeItemID="{6668398D-A668-4E3E-A5EB-62B293D839F1}"/>
                                    <w:text/>
                                  </w:sdtPr>
                                  <w:sdtEndPr/>
                                  <w:sdtContent>
                                    <w:r>
                                      <w:t xml:space="preserve">Teacher: nguyen </w:t>
                                    </w:r>
                                    <w:r w:rsidR="00254283">
                                      <w:t>THI BICH THUY</w:t>
                                    </w:r>
                                  </w:sdtContent>
                                </w:sdt>
                              </w:p>
                              <w:p w14:paraId="374E7395" w14:textId="77777777" w:rsidR="003D69D9" w:rsidRDefault="003D69D9" w:rsidP="00254283">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8AC660" id="Text Box 35" o:spid="_x0000_s1027" type="#_x0000_t202" alt="Presenter, company name and address" style="position:absolute;left:0;text-align:left;margin-left:264.05pt;margin-top:624.6pt;width:315.25pt;height:117.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" filled="f" stroked="f" strokeweight=".5pt">
                    <v:textbox inset="0,0,0,0">
                      <w:txbxContent>
                        <w:p w14:paraId="3E98E4E3" w14:textId="4088364C" w:rsidR="003D69D9" w:rsidRDefault="003D69D9" w:rsidP="00254283">
                          <w:pPr>
                            <w:pStyle w:val="Subtitle"/>
                          </w:pPr>
                          <w:r>
                            <w:t xml:space="preserve">Student name: </w:t>
                          </w:r>
                          <w:r w:rsidR="00254283">
                            <w:t>DANG VIET ANH</w:t>
                          </w:r>
                          <w:r>
                            <w:t xml:space="preserve">   | </w:t>
                          </w:r>
                          <w:r w:rsidR="00254283">
                            <w:t>HE151359</w:t>
                          </w:r>
                          <w:r>
                            <w:t xml:space="preserve">  </w:t>
                          </w:r>
                        </w:p>
                        <w:p w14:paraId="0A91AE90" w14:textId="1508CD5D" w:rsidR="003D69D9" w:rsidRDefault="003D69D9" w:rsidP="00254283">
                          <w:pPr>
                            <w:pStyle w:val="Subtitle"/>
                          </w:pPr>
                          <w:r>
                            <w:t xml:space="preserve">Student name: </w:t>
                          </w:r>
                          <w:r w:rsidR="00254283">
                            <w:t>TRAN XUAN QUANG</w:t>
                          </w:r>
                          <w:r>
                            <w:t xml:space="preserve">  | </w:t>
                          </w:r>
                          <w:r w:rsidR="00254283">
                            <w:t>HE153654</w:t>
                          </w:r>
                        </w:p>
                        <w:p w14:paraId="4D4BF131" w14:textId="5D674E7B" w:rsidR="00254283" w:rsidRDefault="00254283" w:rsidP="00254283">
                          <w:pPr>
                            <w:pStyle w:val="Subtitle"/>
                          </w:pPr>
                          <w:r>
                            <w:t>Student name: DOAN HAI PHONG | HE151364</w:t>
                          </w:r>
                        </w:p>
                        <w:p w14:paraId="5F3AB0CE" w14:textId="77777777" w:rsidR="00254283" w:rsidRPr="00254283" w:rsidRDefault="00254283" w:rsidP="00254283">
                          <w:pPr>
                            <w:jc w:val="right"/>
                          </w:pPr>
                        </w:p>
                        <w:p w14:paraId="11E2727A" w14:textId="289DF165" w:rsidR="003D69D9" w:rsidRDefault="003D69D9" w:rsidP="00254283">
                          <w:pPr>
                            <w:pStyle w:val="Contactinfo"/>
                          </w:pPr>
                          <w:r>
                            <w:t xml:space="preserve"> </w:t>
                          </w:r>
                          <w:sdt>
                            <w:sdtPr>
                              <w:alias w:val="Company"/>
                              <w:tag w:val=""/>
                              <w:id w:val="1538777126"/>
                              <w:placeholder>
                                <w:docPart w:val="681A2270B5B64287883A4DA6B64CE8A1"/>
                              </w:placeholder>
                              <w:dataBinding w:prefixMappings="xmlns:ns0='http://schemas.openxmlformats.org/officeDocument/2006/extended-properties' " w:xpath="/ns0:Properties[1]/ns0:Company[1]" w:storeItemID="{6668398D-A668-4E3E-A5EB-62B293D839F1}"/>
                              <w:text/>
                            </w:sdtPr>
                            <w:sdtEndPr/>
                            <w:sdtContent>
                              <w:r>
                                <w:t xml:space="preserve">Teacher: nguyen </w:t>
                              </w:r>
                              <w:r w:rsidR="00254283">
                                <w:t>THI BICH THUY</w:t>
                              </w:r>
                            </w:sdtContent>
                          </w:sdt>
                        </w:p>
                        <w:p w14:paraId="374E7395" w14:textId="77777777" w:rsidR="003D69D9" w:rsidRDefault="003D69D9" w:rsidP="00254283">
                          <w:pPr>
                            <w:pStyle w:val="Contactinfo"/>
                          </w:pPr>
                        </w:p>
                      </w:txbxContent>
                    </v:textbox>
                    <w10:wrap type="square" anchorx="margin" anchory="page"/>
                    <w10:anchorlock/>
                  </v:shape>
                </w:pict>
              </mc:Fallback>
            </mc:AlternateContent>
          </w:r>
          <w:r w:rsidR="00C0403A">
            <w:rPr>
              <w:noProof/>
              <w:lang w:eastAsia="en-US"/>
            </w:rPr>
            <mc:AlternateContent>
              <mc:Choice Requires="wps">
                <w:drawing>
                  <wp:anchor distT="0" distB="0" distL="114300" distR="114300" simplePos="0" relativeHeight="251660288" behindDoc="0" locked="1" layoutInCell="1" allowOverlap="1" wp14:anchorId="144C94D9" wp14:editId="58F7030D">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A31ED" w14:textId="77777777" w:rsidR="003D69D9" w:rsidRPr="005E16BC" w:rsidRDefault="003D69D9">
                                <w:pPr>
                                  <w:pStyle w:val="Logo"/>
                                  <w:rPr>
                                    <w:color w:val="00B0F0"/>
                                  </w:rPr>
                                </w:pPr>
                              </w:p>
                              <w:sdt>
                                <w:sdtPr>
                                  <w:rPr>
                                    <w:color w:val="00B0F0"/>
                                  </w:rPr>
                                  <w:alias w:val="Title"/>
                                  <w:tag w:val=""/>
                                  <w:id w:val="-1607885538"/>
                                  <w:dataBinding w:prefixMappings="xmlns:ns0='http://purl.org/dc/elements/1.1/' xmlns:ns1='http://schemas.openxmlformats.org/package/2006/metadata/core-properties' " w:xpath="/ns1:coreProperties[1]/ns0:title[1]" w:storeItemID="{6C3C8BC8-F283-45AE-878A-BAB7291924A1}"/>
                                  <w:text/>
                                </w:sdtPr>
                                <w:sdtEndPr/>
                                <w:sdtContent>
                                  <w:p w14:paraId="003A3DE6" w14:textId="12E61167" w:rsidR="003D69D9" w:rsidRPr="005E16BC" w:rsidRDefault="003D69D9">
                                    <w:pPr>
                                      <w:pStyle w:val="Title"/>
                                      <w:rPr>
                                        <w:color w:val="00B0F0"/>
                                      </w:rPr>
                                    </w:pPr>
                                    <w:r w:rsidRPr="005E16BC">
                                      <w:rPr>
                                        <w:color w:val="00B0F0"/>
                                      </w:rPr>
                                      <w:t>DBI202 – DATABASE</w:t>
                                    </w:r>
                                    <w:r w:rsidR="00254283" w:rsidRPr="005E16BC">
                                      <w:rPr>
                                        <w:color w:val="00B0F0"/>
                                      </w:rPr>
                                      <w:t xml:space="preserve"> OF</w:t>
                                    </w:r>
                                    <w:r w:rsidRPr="005E16BC">
                                      <w:rPr>
                                        <w:color w:val="00B0F0"/>
                                      </w:rPr>
                                      <w:t xml:space="preserve"> </w:t>
                                    </w:r>
                                    <w:r w:rsidR="00254283" w:rsidRPr="005E16BC">
                                      <w:rPr>
                                        <w:color w:val="00B0F0"/>
                                      </w:rPr>
                                      <w:t>library MANAGEMENT SYSTEM</w:t>
                                    </w:r>
                                  </w:p>
                                </w:sdtContent>
                              </w:sdt>
                              <w:sdt>
                                <w:sdtPr>
                                  <w:rPr>
                                    <w:color w:val="00B0F0"/>
                                  </w:r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14:paraId="55654A24" w14:textId="77777777" w:rsidR="003D69D9" w:rsidRPr="005E16BC" w:rsidRDefault="003D69D9" w:rsidP="00A73DDF">
                                    <w:pPr>
                                      <w:pStyle w:val="Subtitle"/>
                                      <w:ind w:right="632"/>
                                      <w:rPr>
                                        <w:color w:val="00B0F0"/>
                                      </w:rPr>
                                    </w:pPr>
                                    <w:r w:rsidRPr="005E16BC">
                                      <w:rPr>
                                        <w:color w:val="00B0F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144C94D9" id="Text Box 37" o:spid="_x0000_s1028"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" filled="f" stroked="f" strokeweight=".5pt">
                    <v:textbox inset="0,0,0,0">
                      <w:txbxContent>
                        <w:p w14:paraId="555A31ED" w14:textId="77777777" w:rsidR="003D69D9" w:rsidRPr="005E16BC" w:rsidRDefault="003D69D9">
                          <w:pPr>
                            <w:pStyle w:val="Logo"/>
                            <w:rPr>
                              <w:color w:val="00B0F0"/>
                            </w:rPr>
                          </w:pPr>
                        </w:p>
                        <w:sdt>
                          <w:sdtPr>
                            <w:rPr>
                              <w:color w:val="00B0F0"/>
                            </w:rPr>
                            <w:alias w:val="Title"/>
                            <w:tag w:val=""/>
                            <w:id w:val="-1607885538"/>
                            <w:dataBinding w:prefixMappings="xmlns:ns0='http://purl.org/dc/elements/1.1/' xmlns:ns1='http://schemas.openxmlformats.org/package/2006/metadata/core-properties' " w:xpath="/ns1:coreProperties[1]/ns0:title[1]" w:storeItemID="{6C3C8BC8-F283-45AE-878A-BAB7291924A1}"/>
                            <w:text/>
                          </w:sdtPr>
                          <w:sdtEndPr/>
                          <w:sdtContent>
                            <w:p w14:paraId="003A3DE6" w14:textId="12E61167" w:rsidR="003D69D9" w:rsidRPr="005E16BC" w:rsidRDefault="003D69D9">
                              <w:pPr>
                                <w:pStyle w:val="Title"/>
                                <w:rPr>
                                  <w:color w:val="00B0F0"/>
                                </w:rPr>
                              </w:pPr>
                              <w:r w:rsidRPr="005E16BC">
                                <w:rPr>
                                  <w:color w:val="00B0F0"/>
                                </w:rPr>
                                <w:t>DBI202 – DATABASE</w:t>
                              </w:r>
                              <w:r w:rsidR="00254283" w:rsidRPr="005E16BC">
                                <w:rPr>
                                  <w:color w:val="00B0F0"/>
                                </w:rPr>
                                <w:t xml:space="preserve"> OF</w:t>
                              </w:r>
                              <w:r w:rsidRPr="005E16BC">
                                <w:rPr>
                                  <w:color w:val="00B0F0"/>
                                </w:rPr>
                                <w:t xml:space="preserve"> </w:t>
                              </w:r>
                              <w:r w:rsidR="00254283" w:rsidRPr="005E16BC">
                                <w:rPr>
                                  <w:color w:val="00B0F0"/>
                                </w:rPr>
                                <w:t>library MANAGEMENT SYSTEM</w:t>
                              </w:r>
                            </w:p>
                          </w:sdtContent>
                        </w:sdt>
                        <w:sdt>
                          <w:sdtPr>
                            <w:rPr>
                              <w:color w:val="00B0F0"/>
                            </w:r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14:paraId="55654A24" w14:textId="77777777" w:rsidR="003D69D9" w:rsidRPr="005E16BC" w:rsidRDefault="003D69D9" w:rsidP="00A73DDF">
                              <w:pPr>
                                <w:pStyle w:val="Subtitle"/>
                                <w:ind w:right="632"/>
                                <w:rPr>
                                  <w:color w:val="00B0F0"/>
                                </w:rPr>
                              </w:pPr>
                              <w:r w:rsidRPr="005E16BC">
                                <w:rPr>
                                  <w:color w:val="00B0F0"/>
                                </w:rPr>
                                <w:t xml:space="preserve">     </w:t>
                              </w:r>
                            </w:p>
                          </w:sdtContent>
                        </w:sdt>
                      </w:txbxContent>
                    </v:textbox>
                    <w10:wrap type="square" anchorx="margin" anchory="page"/>
                    <w10:anchorlock/>
                  </v:shape>
                </w:pict>
              </mc:Fallback>
            </mc:AlternateContent>
          </w:r>
          <w:r w:rsidR="00C0403A">
            <w:rPr>
              <w:noProof/>
              <w:lang w:eastAsia="en-US"/>
            </w:rPr>
            <mc:AlternateContent>
              <mc:Choice Requires="wps">
                <w:drawing>
                  <wp:anchor distT="0" distB="0" distL="114300" distR="114300" simplePos="0" relativeHeight="251662336" behindDoc="0" locked="1" layoutInCell="1" allowOverlap="1" wp14:anchorId="173CE8BC" wp14:editId="16B93410">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21-11-09T00:00:00Z">
                                    <w:dateFormat w:val="MMMM d, yyyy"/>
                                    <w:lid w:val="en-US"/>
                                    <w:storeMappedDataAs w:val="dateTime"/>
                                    <w:calendar w:val="gregorian"/>
                                  </w:date>
                                </w:sdtPr>
                                <w:sdtEndPr/>
                                <w:sdtContent>
                                  <w:p w14:paraId="2F16E3FA" w14:textId="1790D4EA" w:rsidR="003D69D9" w:rsidRDefault="00254283">
                                    <w:pPr>
                                      <w:pStyle w:val="Subtitle"/>
                                    </w:pPr>
                                    <w:r>
                                      <w:t>November 9,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173CE8BC" id="Text Box 33" o:spid="_x0000_s1029"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5xS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nqWjM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y55xSiwIAAHwFAAAOAAAAAAAAAAAAAAAAAC4CAABkcnMvZTJvRG9jLnhtbFBLAQItABQABgAI&#10;AAAAIQBkQUbP2wAAAAUBAAAPAAAAAAAAAAAAAAAAAOUEAABkcnMvZG93bnJldi54bWxQSwUGAAAA&#10;AAQABADzAAAA7QU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21-11-09T00:00:00Z">
                              <w:dateFormat w:val="MMMM d, yyyy"/>
                              <w:lid w:val="en-US"/>
                              <w:storeMappedDataAs w:val="dateTime"/>
                              <w:calendar w:val="gregorian"/>
                            </w:date>
                          </w:sdtPr>
                          <w:sdtEndPr/>
                          <w:sdtContent>
                            <w:p w14:paraId="2F16E3FA" w14:textId="1790D4EA" w:rsidR="003D69D9" w:rsidRDefault="00254283">
                              <w:pPr>
                                <w:pStyle w:val="Subtitle"/>
                              </w:pPr>
                              <w:r>
                                <w:t>November 9, 2021</w:t>
                              </w:r>
                            </w:p>
                          </w:sdtContent>
                        </w:sdt>
                      </w:txbxContent>
                    </v:textbox>
                    <w10:wrap type="square" anchorx="margin" anchory="page"/>
                    <w10:anchorlock/>
                  </v:shape>
                </w:pict>
              </mc:Fallback>
            </mc:AlternateContent>
          </w:r>
          <w:r w:rsidR="00C0403A" w:rsidRPr="00254283">
            <w:rPr>
              <w:noProof/>
              <w:color w:val="00B050"/>
              <w:lang w:eastAsia="en-US"/>
            </w:rPr>
            <mc:AlternateContent>
              <mc:Choice Requires="wpg">
                <w:drawing>
                  <wp:anchor distT="0" distB="0" distL="114300" distR="114300" simplePos="0" relativeHeight="251659264" behindDoc="0" locked="0" layoutInCell="1" allowOverlap="1" wp14:anchorId="5A0F1364" wp14:editId="4C6CED0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31C9A8"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0iBhNFwDAACRCgAADgAAAAAA&#10;AAAAAAAAAAAuAgAAZHJzL2Uyb0RvYy54bWxQSwECLQAUAAYACAAAACEAvdF3w9oAAAAFAQAADwAA&#10;AAAAAAAAAAAAAAC2BQAAZHJzL2Rvd25yZXYueG1sUEsFBgAAAAAEAAQA8wAAAL0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" fillcolor="#7ba79d [3208]"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94b6d2 [3204]" stroked="f" strokeweight="1pt">
                      <o:lock v:ext="edit" aspectratio="t"/>
                    </v:rect>
                    <w10:wrap anchorx="page" anchory="page"/>
                  </v:group>
                </w:pict>
              </mc:Fallback>
            </mc:AlternateContent>
          </w:r>
          <w:r w:rsidR="00C0403A">
            <w:rPr>
              <w:noProof/>
              <w:color w:val="775F55" w:themeColor="text2"/>
              <w:sz w:val="32"/>
              <w:szCs w:val="32"/>
            </w:rPr>
            <w:br w:type="page"/>
          </w:r>
        </w:sdtContent>
      </w:sdt>
    </w:p>
    <w:p w14:paraId="79363854" w14:textId="77777777" w:rsidR="009D7AFD" w:rsidRDefault="0002114B" w:rsidP="003F38A0">
      <w:pPr>
        <w:pStyle w:val="Heading1"/>
        <w:rPr>
          <w:noProof/>
        </w:rPr>
      </w:pPr>
      <w:r w:rsidRPr="0002114B">
        <w:rPr>
          <w:noProof/>
        </w:rPr>
        <w:lastRenderedPageBreak/>
        <w:t>TABLE OF CONTENTS</w:t>
      </w:r>
    </w:p>
    <w:p w14:paraId="301BEC52" w14:textId="77777777" w:rsidR="00126286" w:rsidRPr="00254283" w:rsidRDefault="00CD0FBC" w:rsidP="00126286">
      <w:pPr>
        <w:pStyle w:val="Heading2"/>
        <w:numPr>
          <w:ilvl w:val="0"/>
          <w:numId w:val="4"/>
        </w:numPr>
        <w:rPr>
          <w:color w:val="0070C0"/>
        </w:rPr>
      </w:pPr>
      <w:r w:rsidRPr="00254283">
        <w:rPr>
          <w:color w:val="0070C0"/>
        </w:rPr>
        <w:t>INTRODUCE THE PROBLEM</w:t>
      </w:r>
      <w:r w:rsidR="00126286" w:rsidRPr="00254283">
        <w:rPr>
          <w:color w:val="0070C0"/>
        </w:rPr>
        <w:t>…………………………………………………………………………………………….</w:t>
      </w:r>
    </w:p>
    <w:p w14:paraId="3A45DEBB" w14:textId="77777777" w:rsidR="00126286" w:rsidRPr="003F38A0" w:rsidRDefault="003F38A0" w:rsidP="003F38A0">
      <w:pPr>
        <w:pStyle w:val="Heading3"/>
        <w:numPr>
          <w:ilvl w:val="0"/>
          <w:numId w:val="7"/>
        </w:numPr>
      </w:pPr>
      <w:r>
        <w:t>Descr</w:t>
      </w:r>
      <w:r w:rsidR="00126286" w:rsidRPr="003F38A0">
        <w:t>ibe the problem</w:t>
      </w:r>
      <w:r w:rsidR="00D91ED2">
        <w:t>……………………………………………………………………………………………………….</w:t>
      </w:r>
    </w:p>
    <w:p w14:paraId="7F9D0898" w14:textId="5613B2A3" w:rsidR="00030971" w:rsidRDefault="00DC0842" w:rsidP="00D158A5">
      <w:pPr>
        <w:pStyle w:val="Heading3"/>
        <w:numPr>
          <w:ilvl w:val="0"/>
          <w:numId w:val="7"/>
        </w:numPr>
      </w:pPr>
      <w:r>
        <w:t>Goals………………………………</w:t>
      </w:r>
      <w:r w:rsidR="00D91ED2">
        <w:t>…………………………………………………………………………………………………..</w:t>
      </w:r>
    </w:p>
    <w:p w14:paraId="465F9F50" w14:textId="77777777" w:rsidR="00030971" w:rsidRPr="00254283" w:rsidRDefault="00030971" w:rsidP="00030971">
      <w:pPr>
        <w:pStyle w:val="Heading2"/>
        <w:numPr>
          <w:ilvl w:val="0"/>
          <w:numId w:val="4"/>
        </w:numPr>
        <w:rPr>
          <w:color w:val="0070C0"/>
        </w:rPr>
      </w:pPr>
      <w:r w:rsidRPr="00254283">
        <w:rPr>
          <w:color w:val="0070C0"/>
        </w:rPr>
        <w:t>entity – relationship – er</w:t>
      </w:r>
      <w:r w:rsidR="00E329C3" w:rsidRPr="00254283">
        <w:rPr>
          <w:color w:val="0070C0"/>
        </w:rPr>
        <w:t>…………………………………………………………………………………………</w:t>
      </w:r>
    </w:p>
    <w:p w14:paraId="5D6F8FB6" w14:textId="210E2120" w:rsidR="00030971" w:rsidRDefault="00D158A5" w:rsidP="001B076B">
      <w:pPr>
        <w:pStyle w:val="Heading3"/>
        <w:numPr>
          <w:ilvl w:val="0"/>
          <w:numId w:val="8"/>
        </w:numPr>
      </w:pPr>
      <w:r w:rsidRPr="00D158A5">
        <w:t>SET-UP ENTITY – RELATIONSHIP</w:t>
      </w:r>
      <w:r w:rsidRPr="00D158A5">
        <w:t xml:space="preserve"> </w:t>
      </w:r>
      <w:r w:rsidR="00E329C3">
        <w:t>…………………………………………………………………………………………..</w:t>
      </w:r>
    </w:p>
    <w:p w14:paraId="5804AD1D" w14:textId="4685A621" w:rsidR="00C77E24" w:rsidRDefault="00D158A5" w:rsidP="00D158A5">
      <w:pPr>
        <w:pStyle w:val="Heading3"/>
        <w:numPr>
          <w:ilvl w:val="0"/>
          <w:numId w:val="8"/>
        </w:numPr>
      </w:pPr>
      <w:r>
        <w:t>difinITION entity – attributE</w:t>
      </w:r>
      <w:r>
        <w:t xml:space="preserve"> </w:t>
      </w:r>
      <w:r w:rsidR="00E575C2">
        <w:t>………………………………………………………………………………………….</w:t>
      </w:r>
    </w:p>
    <w:p w14:paraId="1E618896" w14:textId="76B6FA19" w:rsidR="0023324A" w:rsidRPr="00254283" w:rsidRDefault="004125F6" w:rsidP="00411859">
      <w:pPr>
        <w:pStyle w:val="Heading2"/>
        <w:numPr>
          <w:ilvl w:val="0"/>
          <w:numId w:val="4"/>
        </w:numPr>
        <w:rPr>
          <w:color w:val="0070C0"/>
        </w:rPr>
      </w:pPr>
      <w:r>
        <w:rPr>
          <w:color w:val="0070C0"/>
        </w:rPr>
        <w:t xml:space="preserve">Database and </w:t>
      </w:r>
      <w:r w:rsidR="00411859" w:rsidRPr="00254283">
        <w:rPr>
          <w:color w:val="0070C0"/>
        </w:rPr>
        <w:t>ENTITY RELATIONSHIP DIAGRAM (ERD)…………………………………………</w:t>
      </w:r>
      <w:r>
        <w:rPr>
          <w:color w:val="0070C0"/>
        </w:rPr>
        <w:t>……..</w:t>
      </w:r>
    </w:p>
    <w:p w14:paraId="1EC1AACD" w14:textId="12E331C6" w:rsidR="00411859" w:rsidRDefault="00254283" w:rsidP="00411859">
      <w:pPr>
        <w:pStyle w:val="Heading3"/>
        <w:numPr>
          <w:ilvl w:val="0"/>
          <w:numId w:val="34"/>
        </w:numPr>
      </w:pPr>
      <w:r>
        <w:t>PUBLISHER</w:t>
      </w:r>
      <w:r w:rsidR="00044BB3">
        <w:t>……………………………………………………………………………………………………………………………</w:t>
      </w:r>
    </w:p>
    <w:p w14:paraId="06C238D1" w14:textId="4A9061C9" w:rsidR="00044BB3" w:rsidRDefault="00254283" w:rsidP="0051393C">
      <w:pPr>
        <w:pStyle w:val="Heading3"/>
        <w:numPr>
          <w:ilvl w:val="0"/>
          <w:numId w:val="34"/>
        </w:numPr>
      </w:pPr>
      <w:r>
        <w:t>KINDOFBOOK</w:t>
      </w:r>
      <w:r w:rsidR="0051393C">
        <w:t>………………………………………………………………………………………………………………………</w:t>
      </w:r>
      <w:r>
        <w:t>.</w:t>
      </w:r>
    </w:p>
    <w:p w14:paraId="640A6232" w14:textId="64FA145E" w:rsidR="0051393C" w:rsidRDefault="00254283" w:rsidP="0051393C">
      <w:pPr>
        <w:pStyle w:val="Heading3"/>
        <w:numPr>
          <w:ilvl w:val="0"/>
          <w:numId w:val="34"/>
        </w:numPr>
      </w:pPr>
      <w:r>
        <w:t>BOOKS….</w:t>
      </w:r>
      <w:r w:rsidR="0051393C">
        <w:t>………………………………………………………………………………………………………………………………</w:t>
      </w:r>
    </w:p>
    <w:p w14:paraId="7D6601CF" w14:textId="54683FAE" w:rsidR="0051393C" w:rsidRDefault="00254283" w:rsidP="0051393C">
      <w:pPr>
        <w:pStyle w:val="Heading3"/>
        <w:numPr>
          <w:ilvl w:val="0"/>
          <w:numId w:val="34"/>
        </w:numPr>
      </w:pPr>
      <w:r>
        <w:t>STAFFS</w:t>
      </w:r>
      <w:r w:rsidR="0051393C">
        <w:t>…………………………………………………………………………………………………………………………………..</w:t>
      </w:r>
    </w:p>
    <w:p w14:paraId="4D6066BF" w14:textId="3DCD0390" w:rsidR="0051393C" w:rsidRDefault="00254283" w:rsidP="0051393C">
      <w:pPr>
        <w:pStyle w:val="Heading3"/>
        <w:numPr>
          <w:ilvl w:val="0"/>
          <w:numId w:val="34"/>
        </w:numPr>
      </w:pPr>
      <w:r>
        <w:t>READERS</w:t>
      </w:r>
      <w:r w:rsidR="0051393C">
        <w:t>……………………………………………………………………………………………………………………………</w:t>
      </w:r>
      <w:r>
        <w:t>….</w:t>
      </w:r>
    </w:p>
    <w:p w14:paraId="2014EB41" w14:textId="7AB7A54D" w:rsidR="00254283" w:rsidRDefault="00254283" w:rsidP="00254283">
      <w:pPr>
        <w:pStyle w:val="Heading3"/>
        <w:numPr>
          <w:ilvl w:val="0"/>
          <w:numId w:val="34"/>
        </w:numPr>
      </w:pPr>
      <w:r>
        <w:t>BORROW……..</w:t>
      </w:r>
      <w:r w:rsidR="00FF36FA">
        <w:t>……………………………………………………………………………………………………………………</w:t>
      </w:r>
      <w:r>
        <w:t>….</w:t>
      </w:r>
    </w:p>
    <w:p w14:paraId="2266F47E" w14:textId="2831D49A" w:rsidR="00254283" w:rsidRPr="00254283" w:rsidRDefault="00254283" w:rsidP="00254283">
      <w:pPr>
        <w:pStyle w:val="Heading3"/>
        <w:numPr>
          <w:ilvl w:val="0"/>
          <w:numId w:val="34"/>
        </w:numPr>
      </w:pPr>
      <w:r>
        <w:t>BORROWBOOKS_DETAILS……..………………………………………………………………………………………………</w:t>
      </w:r>
    </w:p>
    <w:p w14:paraId="62BE472F" w14:textId="1FC792BE" w:rsidR="00254283" w:rsidRPr="00254283" w:rsidRDefault="00254283" w:rsidP="00254283">
      <w:pPr>
        <w:pStyle w:val="Heading3"/>
        <w:numPr>
          <w:ilvl w:val="0"/>
          <w:numId w:val="34"/>
        </w:numPr>
      </w:pPr>
      <w:r>
        <w:t>BOOKS_RETURN……..…………………………………………………………………………………………………………….</w:t>
      </w:r>
    </w:p>
    <w:p w14:paraId="724D8151" w14:textId="408673F5" w:rsidR="00254283" w:rsidRDefault="00254283" w:rsidP="00254283">
      <w:pPr>
        <w:pStyle w:val="Heading3"/>
        <w:numPr>
          <w:ilvl w:val="0"/>
          <w:numId w:val="34"/>
        </w:numPr>
      </w:pPr>
      <w:r>
        <w:t>COMPENSATION……..…………………………………………………………………………………………………………….</w:t>
      </w:r>
    </w:p>
    <w:p w14:paraId="011B530D" w14:textId="7F18500B" w:rsidR="005E16BC" w:rsidRPr="005E16BC" w:rsidRDefault="005E16BC" w:rsidP="005E16BC">
      <w:pPr>
        <w:pStyle w:val="Heading3"/>
        <w:numPr>
          <w:ilvl w:val="0"/>
          <w:numId w:val="34"/>
        </w:numPr>
      </w:pPr>
      <w:r>
        <w:t>DIAGRAM overview……..……………………………………………………………………………………………………</w:t>
      </w:r>
    </w:p>
    <w:p w14:paraId="28F7B847" w14:textId="77777777" w:rsidR="002C1124" w:rsidRPr="00254283" w:rsidRDefault="00895A41" w:rsidP="00895A41">
      <w:pPr>
        <w:pStyle w:val="Heading2"/>
        <w:numPr>
          <w:ilvl w:val="0"/>
          <w:numId w:val="4"/>
        </w:numPr>
        <w:rPr>
          <w:color w:val="0070C0"/>
        </w:rPr>
      </w:pPr>
      <w:r w:rsidRPr="00254283">
        <w:rPr>
          <w:color w:val="0070C0"/>
        </w:rPr>
        <w:t>SQL COMMAND</w:t>
      </w:r>
    </w:p>
    <w:p w14:paraId="42653543" w14:textId="77777777" w:rsidR="0051393C" w:rsidRDefault="009E6E2C" w:rsidP="009E6E2C">
      <w:pPr>
        <w:pStyle w:val="Heading3"/>
        <w:numPr>
          <w:ilvl w:val="0"/>
          <w:numId w:val="35"/>
        </w:numPr>
      </w:pPr>
      <w:r w:rsidRPr="009E6E2C">
        <w:t>QUERY USING ORDER BY</w:t>
      </w:r>
      <w:r>
        <w:t>………………………………………………………………………………………………………</w:t>
      </w:r>
    </w:p>
    <w:p w14:paraId="3FB93164" w14:textId="77777777" w:rsidR="009E6E2C" w:rsidRDefault="009E6E2C" w:rsidP="009E6E2C">
      <w:pPr>
        <w:pStyle w:val="Heading3"/>
        <w:numPr>
          <w:ilvl w:val="0"/>
          <w:numId w:val="35"/>
        </w:numPr>
      </w:pPr>
      <w:r w:rsidRPr="009E6E2C">
        <w:t>QUERY USING INNER JOIN</w:t>
      </w:r>
      <w:r>
        <w:t>……………………………………………………………………………………………………</w:t>
      </w:r>
    </w:p>
    <w:p w14:paraId="3EA8B24E" w14:textId="77777777" w:rsidR="009E6E2C" w:rsidRDefault="009E6E2C" w:rsidP="009E6E2C">
      <w:pPr>
        <w:pStyle w:val="Heading3"/>
        <w:numPr>
          <w:ilvl w:val="0"/>
          <w:numId w:val="35"/>
        </w:numPr>
      </w:pPr>
      <w:r w:rsidRPr="009E6E2C">
        <w:t>QUERY USING AGGREGATE FUNCTIONS</w:t>
      </w:r>
      <w:r>
        <w:t>…………………………………………………………………………………</w:t>
      </w:r>
    </w:p>
    <w:p w14:paraId="68CD202B" w14:textId="77777777" w:rsidR="009E6E2C" w:rsidRDefault="009E6E2C" w:rsidP="009E6E2C">
      <w:pPr>
        <w:pStyle w:val="Heading3"/>
        <w:numPr>
          <w:ilvl w:val="0"/>
          <w:numId w:val="35"/>
        </w:numPr>
      </w:pPr>
      <w:r w:rsidRPr="009E6E2C">
        <w:t>QUERY USING THE GROUP BY AND HAVING CLAUSES</w:t>
      </w:r>
      <w:r>
        <w:t>……………………………………………………………</w:t>
      </w:r>
    </w:p>
    <w:p w14:paraId="2057F68D" w14:textId="77777777" w:rsidR="009E6E2C" w:rsidRDefault="009E6E2C" w:rsidP="009E6E2C">
      <w:pPr>
        <w:pStyle w:val="Heading3"/>
        <w:numPr>
          <w:ilvl w:val="0"/>
          <w:numId w:val="35"/>
        </w:numPr>
      </w:pPr>
      <w:r w:rsidRPr="009E6E2C">
        <w:t>QUERY THAT USES A SUB-QUERY AS A RELATION</w:t>
      </w:r>
      <w:r>
        <w:t>………………………………………………………………….</w:t>
      </w:r>
    </w:p>
    <w:p w14:paraId="699A4C66" w14:textId="77777777" w:rsidR="009E6E2C" w:rsidRDefault="009E6E2C" w:rsidP="009E6E2C">
      <w:pPr>
        <w:pStyle w:val="Heading3"/>
        <w:numPr>
          <w:ilvl w:val="0"/>
          <w:numId w:val="35"/>
        </w:numPr>
      </w:pPr>
      <w:r w:rsidRPr="009E6E2C">
        <w:t>QUERY THAT USES PARTIAL MATCHING IN THE WHERE CLAUSE</w:t>
      </w:r>
      <w:r>
        <w:t>…………………………………………….</w:t>
      </w:r>
    </w:p>
    <w:p w14:paraId="2A3962EA" w14:textId="77777777" w:rsidR="009E6E2C" w:rsidRDefault="009E6E2C" w:rsidP="009E6E2C">
      <w:pPr>
        <w:pStyle w:val="Heading3"/>
        <w:numPr>
          <w:ilvl w:val="0"/>
          <w:numId w:val="35"/>
        </w:numPr>
      </w:pPr>
      <w:r w:rsidRPr="009E6E2C">
        <w:t>STORE PROCEDURE</w:t>
      </w:r>
      <w:r>
        <w:t>……………………………………………………………………………………………………………….</w:t>
      </w:r>
    </w:p>
    <w:p w14:paraId="769486A4" w14:textId="77777777" w:rsidR="009E6E2C" w:rsidRPr="009E6E2C" w:rsidRDefault="009E6E2C" w:rsidP="009E6E2C">
      <w:pPr>
        <w:pStyle w:val="Heading3"/>
        <w:numPr>
          <w:ilvl w:val="0"/>
          <w:numId w:val="35"/>
        </w:numPr>
      </w:pPr>
      <w:r>
        <w:t>trigger……………………………………………………………………………………………………………………………….</w:t>
      </w:r>
    </w:p>
    <w:p w14:paraId="12148E0E" w14:textId="3557BE08" w:rsidR="00DC0842" w:rsidRDefault="00DC0842" w:rsidP="00DC0842">
      <w:pPr>
        <w:ind w:left="0"/>
        <w:rPr>
          <w:noProof/>
          <w:color w:val="775F55" w:themeColor="text2"/>
          <w:sz w:val="32"/>
          <w:szCs w:val="32"/>
        </w:rPr>
      </w:pPr>
    </w:p>
    <w:p w14:paraId="02221A64" w14:textId="77777777" w:rsidR="00D158A5" w:rsidRDefault="00D158A5" w:rsidP="00DC0842">
      <w:pPr>
        <w:ind w:left="0"/>
        <w:rPr>
          <w:noProof/>
          <w:color w:val="775F55" w:themeColor="text2"/>
          <w:sz w:val="32"/>
          <w:szCs w:val="32"/>
        </w:rPr>
      </w:pPr>
    </w:p>
    <w:p w14:paraId="0C491780" w14:textId="77777777" w:rsidR="009D7AFD" w:rsidRDefault="0067695E" w:rsidP="0067695E">
      <w:pPr>
        <w:pStyle w:val="Heading1"/>
        <w:numPr>
          <w:ilvl w:val="0"/>
          <w:numId w:val="11"/>
        </w:numPr>
      </w:pPr>
      <w:r>
        <w:lastRenderedPageBreak/>
        <w:t>INTRODUCE THE PROBLEM</w:t>
      </w:r>
    </w:p>
    <w:p w14:paraId="6B17340F" w14:textId="77777777" w:rsidR="0067695E" w:rsidRDefault="0067695E" w:rsidP="0087456C">
      <w:pPr>
        <w:pStyle w:val="Heading2"/>
        <w:numPr>
          <w:ilvl w:val="0"/>
          <w:numId w:val="19"/>
        </w:numPr>
      </w:pPr>
      <w:r>
        <w:t>Descr</w:t>
      </w:r>
      <w:r w:rsidRPr="003F38A0">
        <w:t>ibe the problem</w:t>
      </w:r>
    </w:p>
    <w:p w14:paraId="743503E1" w14:textId="28BAA638" w:rsidR="002244D6" w:rsidRDefault="00DC0842" w:rsidP="00DC0842">
      <w:pPr>
        <w:jc w:val="both"/>
      </w:pPr>
      <w:r w:rsidRPr="00DC0842">
        <w:t>Nowaday, libraries were faced with an information explosion and the rapid growth rate of their collections. The issues confronting library administrators during that period were mainly physical managements involving shelving and weeding of materials, storage space, users’ in-house access to the collection, and preservation of the materials. After our team researched, the results are as follows</w:t>
      </w:r>
      <w:r w:rsidR="000F3CF9">
        <w:t>:</w:t>
      </w:r>
    </w:p>
    <w:p w14:paraId="30E2C640" w14:textId="1BD431E0" w:rsidR="00AF3897" w:rsidRDefault="00DC0842" w:rsidP="00AF3897">
      <w:pPr>
        <w:pStyle w:val="ListParagraph"/>
        <w:numPr>
          <w:ilvl w:val="0"/>
          <w:numId w:val="13"/>
        </w:numPr>
      </w:pPr>
      <w:r w:rsidRPr="00DC0842">
        <w:t>Each person who borrows books needs to have a separate account to manage information instead of checking the physical library account, that information includes necessary personal information such as phone number, address, gender, etc. count, date of birth...</w:t>
      </w:r>
    </w:p>
    <w:p w14:paraId="06DC544E" w14:textId="26621534" w:rsidR="00250FC2" w:rsidRDefault="00DC0842" w:rsidP="00AF3897">
      <w:pPr>
        <w:pStyle w:val="ListParagraph"/>
        <w:numPr>
          <w:ilvl w:val="0"/>
          <w:numId w:val="13"/>
        </w:numPr>
      </w:pPr>
      <w:r w:rsidRPr="00DC0842">
        <w:t>Each employee of the library also has a separate account to manage the borrowing of books from the library, and has more information of the same staff as the person who borrows the book.</w:t>
      </w:r>
      <w:r w:rsidR="002B2731">
        <w:t>.</w:t>
      </w:r>
    </w:p>
    <w:p w14:paraId="4D9AD9A6" w14:textId="011088A9" w:rsidR="00A14129" w:rsidRDefault="00DC0842" w:rsidP="00AF3897">
      <w:pPr>
        <w:pStyle w:val="ListParagraph"/>
        <w:numPr>
          <w:ilvl w:val="0"/>
          <w:numId w:val="13"/>
        </w:numPr>
      </w:pPr>
      <w:r w:rsidRPr="00DC0842">
        <w:t>Books are categorized by publisher and book genre, one producer can produce many books and one genre can have many books</w:t>
      </w:r>
      <w:r w:rsidR="00F3596D">
        <w:t>.</w:t>
      </w:r>
    </w:p>
    <w:p w14:paraId="2AF61EF6" w14:textId="77777777" w:rsidR="00DC0842" w:rsidRDefault="00DC0842" w:rsidP="00AF3897">
      <w:pPr>
        <w:pStyle w:val="ListParagraph"/>
        <w:numPr>
          <w:ilvl w:val="0"/>
          <w:numId w:val="13"/>
        </w:numPr>
      </w:pPr>
      <w:r w:rsidRPr="00DC0842">
        <w:t>The book loan voucher will have a link between an employee and a borrower to represent each time a book is borrowed containing information about the date of borrowing.</w:t>
      </w:r>
    </w:p>
    <w:p w14:paraId="23E3B0FD" w14:textId="0ACC0A8B" w:rsidR="00DC0842" w:rsidRPr="00ED2752" w:rsidRDefault="00DC0842" w:rsidP="00DC0842">
      <w:pPr>
        <w:pStyle w:val="ListParagraph"/>
        <w:numPr>
          <w:ilvl w:val="0"/>
          <w:numId w:val="13"/>
        </w:numPr>
      </w:pPr>
      <w:r w:rsidRPr="00DC0842">
        <w:t>The details of the loan slip will store information about the loan slip, borrowed books, number of books borrowed and return date</w:t>
      </w:r>
      <w:r w:rsidR="008C0619">
        <w:t>.</w:t>
      </w:r>
    </w:p>
    <w:p w14:paraId="73D3132B" w14:textId="26B3D659" w:rsidR="009D7AFD" w:rsidRDefault="00DC0842" w:rsidP="0087456C">
      <w:pPr>
        <w:pStyle w:val="Heading2"/>
        <w:numPr>
          <w:ilvl w:val="0"/>
          <w:numId w:val="19"/>
        </w:numPr>
      </w:pPr>
      <w:r>
        <w:t>goals</w:t>
      </w:r>
    </w:p>
    <w:p w14:paraId="786140D4" w14:textId="36037F9B" w:rsidR="00943DFE" w:rsidRPr="00DC0842" w:rsidRDefault="00DC0842" w:rsidP="00E90B2B">
      <w:pPr>
        <w:ind w:left="432"/>
        <w:rPr>
          <w:bCs/>
          <w:lang w:val="vi-VN"/>
        </w:rPr>
      </w:pPr>
      <w:r w:rsidRPr="00DC0842">
        <w:rPr>
          <w:bCs/>
          <w:lang w:val="vi-VN"/>
        </w:rPr>
        <w:t>This database is written to solve the stages and procedures of the library by retrieving information on the computer without the need for manual work as before. This helps both library managers and readers easily control the information of books as well as the return of books in the library.</w:t>
      </w:r>
    </w:p>
    <w:p w14:paraId="46010CC9" w14:textId="77777777" w:rsidR="009D7AFD" w:rsidRDefault="009D7AFD">
      <w:pPr>
        <w:rPr>
          <w:noProof/>
          <w:color w:val="775F55" w:themeColor="text2"/>
          <w:sz w:val="32"/>
          <w:szCs w:val="32"/>
        </w:rPr>
      </w:pPr>
    </w:p>
    <w:p w14:paraId="315459F4" w14:textId="77777777" w:rsidR="009D7AFD" w:rsidRDefault="009D7AFD">
      <w:pPr>
        <w:rPr>
          <w:noProof/>
          <w:color w:val="775F55" w:themeColor="text2"/>
          <w:sz w:val="32"/>
          <w:szCs w:val="32"/>
        </w:rPr>
      </w:pPr>
    </w:p>
    <w:p w14:paraId="0C0BC4CE" w14:textId="77777777" w:rsidR="009D7AFD" w:rsidRDefault="009D7AFD">
      <w:pPr>
        <w:rPr>
          <w:noProof/>
          <w:color w:val="775F55" w:themeColor="text2"/>
          <w:sz w:val="32"/>
          <w:szCs w:val="32"/>
        </w:rPr>
      </w:pPr>
    </w:p>
    <w:p w14:paraId="3A89BA2D" w14:textId="77777777" w:rsidR="009D7AFD" w:rsidRDefault="009D7AFD">
      <w:pPr>
        <w:rPr>
          <w:noProof/>
          <w:color w:val="775F55" w:themeColor="text2"/>
          <w:sz w:val="32"/>
          <w:szCs w:val="32"/>
        </w:rPr>
      </w:pPr>
    </w:p>
    <w:p w14:paraId="50B811AF" w14:textId="77777777" w:rsidR="009D7AFD" w:rsidRDefault="009D7AFD">
      <w:pPr>
        <w:rPr>
          <w:noProof/>
          <w:color w:val="775F55" w:themeColor="text2"/>
          <w:sz w:val="32"/>
          <w:szCs w:val="32"/>
        </w:rPr>
      </w:pPr>
    </w:p>
    <w:p w14:paraId="408B4F66" w14:textId="77777777" w:rsidR="009D7AFD" w:rsidRDefault="009D7AFD">
      <w:pPr>
        <w:rPr>
          <w:noProof/>
          <w:color w:val="775F55" w:themeColor="text2"/>
          <w:sz w:val="32"/>
          <w:szCs w:val="32"/>
        </w:rPr>
      </w:pPr>
    </w:p>
    <w:p w14:paraId="3B71DA51" w14:textId="77777777" w:rsidR="009D7AFD" w:rsidRDefault="009D7AFD">
      <w:pPr>
        <w:rPr>
          <w:noProof/>
          <w:color w:val="775F55" w:themeColor="text2"/>
          <w:sz w:val="32"/>
          <w:szCs w:val="32"/>
        </w:rPr>
      </w:pPr>
    </w:p>
    <w:p w14:paraId="19D11C3C" w14:textId="77777777" w:rsidR="009D7AFD" w:rsidRDefault="009D7AFD">
      <w:pPr>
        <w:rPr>
          <w:noProof/>
          <w:color w:val="775F55" w:themeColor="text2"/>
          <w:sz w:val="32"/>
          <w:szCs w:val="32"/>
        </w:rPr>
      </w:pPr>
    </w:p>
    <w:p w14:paraId="0634F63A" w14:textId="77777777" w:rsidR="009D7AFD" w:rsidRDefault="009D7AFD">
      <w:pPr>
        <w:rPr>
          <w:noProof/>
          <w:color w:val="775F55" w:themeColor="text2"/>
          <w:sz w:val="32"/>
          <w:szCs w:val="32"/>
        </w:rPr>
      </w:pPr>
    </w:p>
    <w:p w14:paraId="6B6BF99E" w14:textId="28541F9B" w:rsidR="00D158A5" w:rsidRDefault="00D158A5">
      <w:pPr>
        <w:rPr>
          <w:noProof/>
          <w:color w:val="775F55" w:themeColor="text2"/>
          <w:sz w:val="32"/>
          <w:szCs w:val="32"/>
        </w:rPr>
      </w:pPr>
    </w:p>
    <w:p w14:paraId="3E4D44DE" w14:textId="77777777" w:rsidR="00D158A5" w:rsidRDefault="00D158A5">
      <w:pPr>
        <w:rPr>
          <w:noProof/>
          <w:color w:val="775F55" w:themeColor="text2"/>
          <w:sz w:val="32"/>
          <w:szCs w:val="32"/>
        </w:rPr>
      </w:pPr>
    </w:p>
    <w:p w14:paraId="2384B46D" w14:textId="77777777" w:rsidR="009D7AFD" w:rsidRDefault="009D7AFD">
      <w:pPr>
        <w:rPr>
          <w:noProof/>
          <w:color w:val="775F55" w:themeColor="text2"/>
          <w:sz w:val="32"/>
          <w:szCs w:val="32"/>
        </w:rPr>
      </w:pPr>
    </w:p>
    <w:p w14:paraId="350A917D" w14:textId="77777777" w:rsidR="009D7AFD" w:rsidRDefault="009D7AFD" w:rsidP="00FA5987">
      <w:pPr>
        <w:ind w:left="0"/>
        <w:rPr>
          <w:noProof/>
          <w:color w:val="775F55" w:themeColor="text2"/>
          <w:sz w:val="32"/>
          <w:szCs w:val="32"/>
        </w:rPr>
      </w:pPr>
    </w:p>
    <w:p w14:paraId="717C44B8" w14:textId="715B2DDD" w:rsidR="009D7AFD" w:rsidRDefault="0087456C" w:rsidP="0087456C">
      <w:pPr>
        <w:pStyle w:val="Heading1"/>
        <w:numPr>
          <w:ilvl w:val="0"/>
          <w:numId w:val="11"/>
        </w:numPr>
      </w:pPr>
      <w:r>
        <w:t>entity – relationship – er</w:t>
      </w:r>
      <w:r w:rsidR="00D158A5">
        <w:t>D</w:t>
      </w:r>
    </w:p>
    <w:p w14:paraId="358F018F" w14:textId="77777777" w:rsidR="008C2DCA" w:rsidRPr="008C2DCA" w:rsidRDefault="006F7D6C" w:rsidP="006F7D6C">
      <w:pPr>
        <w:pStyle w:val="Heading2"/>
        <w:numPr>
          <w:ilvl w:val="0"/>
          <w:numId w:val="20"/>
        </w:numPr>
        <w:rPr>
          <w:lang w:val="vi-VN"/>
        </w:rPr>
      </w:pPr>
      <w:r>
        <w:t>set-up entity – relationship</w:t>
      </w:r>
    </w:p>
    <w:p w14:paraId="4A3B967A" w14:textId="77777777" w:rsidR="009D7AFD" w:rsidRDefault="00013057" w:rsidP="00EC1CCC">
      <w:pPr>
        <w:rPr>
          <w:noProof/>
        </w:rPr>
      </w:pPr>
      <w:r>
        <w:rPr>
          <w:noProof/>
          <w:lang w:eastAsia="en-US"/>
        </w:rPr>
        <mc:AlternateContent>
          <mc:Choice Requires="wps">
            <w:drawing>
              <wp:anchor distT="0" distB="0" distL="114300" distR="114300" simplePos="0" relativeHeight="251665408" behindDoc="0" locked="0" layoutInCell="1" allowOverlap="1" wp14:anchorId="1BF313B9" wp14:editId="574869DC">
                <wp:simplePos x="0" y="0"/>
                <wp:positionH relativeFrom="column">
                  <wp:posOffset>3324225</wp:posOffset>
                </wp:positionH>
                <wp:positionV relativeFrom="paragraph">
                  <wp:posOffset>193675</wp:posOffset>
                </wp:positionV>
                <wp:extent cx="958215" cy="288290"/>
                <wp:effectExtent l="0" t="0" r="13335" b="1651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215" cy="288290"/>
                        </a:xfrm>
                        <a:prstGeom prst="ellipse">
                          <a:avLst/>
                        </a:prstGeom>
                        <a:solidFill>
                          <a:srgbClr val="FFFFFF"/>
                        </a:solidFill>
                        <a:ln w="9525">
                          <a:solidFill>
                            <a:srgbClr val="000000"/>
                          </a:solidFill>
                          <a:round/>
                          <a:headEnd/>
                          <a:tailEnd/>
                        </a:ln>
                      </wps:spPr>
                      <wps:txbx>
                        <w:txbxContent>
                          <w:p w14:paraId="2BBD7F88" w14:textId="77777777" w:rsidR="003D69D9" w:rsidRPr="009935D5" w:rsidRDefault="003D69D9" w:rsidP="00925618">
                            <w:pPr>
                              <w:jc w:val="center"/>
                              <w:rPr>
                                <w:b/>
                                <w:u w:val="single"/>
                              </w:rPr>
                            </w:pPr>
                            <w:r>
                              <w:rPr>
                                <w:b/>
                                <w:u w:val="single"/>
                              </w:rPr>
                              <w:t>Attribute</w:t>
                            </w:r>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F313B9" id="Oval 8" o:spid="_x0000_s1030" style="position:absolute;left:0;text-align:left;margin-left:261.75pt;margin-top:15.25pt;width:75.45pt;height:2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">
                <v:textbox inset="0,.5mm,0,1mm">
                  <w:txbxContent>
                    <w:p w14:paraId="2BBD7F88" w14:textId="77777777" w:rsidR="003D69D9" w:rsidRPr="009935D5" w:rsidRDefault="003D69D9" w:rsidP="00925618">
                      <w:pPr>
                        <w:jc w:val="center"/>
                        <w:rPr>
                          <w:b/>
                          <w:u w:val="single"/>
                        </w:rPr>
                      </w:pPr>
                      <w:r>
                        <w:rPr>
                          <w:b/>
                          <w:u w:val="single"/>
                        </w:rPr>
                        <w:t>Attribute</w:t>
                      </w:r>
                    </w:p>
                  </w:txbxContent>
                </v:textbox>
              </v:oval>
            </w:pict>
          </mc:Fallback>
        </mc:AlternateContent>
      </w:r>
      <w:r w:rsidR="00925618" w:rsidRPr="00AE54A1">
        <w:rPr>
          <w:noProof/>
          <w:sz w:val="26"/>
          <w:lang w:eastAsia="en-US"/>
        </w:rPr>
        <mc:AlternateContent>
          <mc:Choice Requires="wps">
            <w:drawing>
              <wp:anchor distT="0" distB="0" distL="114300" distR="114300" simplePos="0" relativeHeight="251668480" behindDoc="0" locked="0" layoutInCell="1" allowOverlap="1" wp14:anchorId="10120BF8" wp14:editId="1F61E3EA">
                <wp:simplePos x="0" y="0"/>
                <wp:positionH relativeFrom="column">
                  <wp:posOffset>4570095</wp:posOffset>
                </wp:positionH>
                <wp:positionV relativeFrom="paragraph">
                  <wp:posOffset>204470</wp:posOffset>
                </wp:positionV>
                <wp:extent cx="720090" cy="288290"/>
                <wp:effectExtent l="5080" t="8255" r="8255" b="8255"/>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14:paraId="61152F7C" w14:textId="77777777" w:rsidR="003D69D9" w:rsidRPr="00F83E7B" w:rsidRDefault="003D69D9" w:rsidP="00925618">
                            <w:pPr>
                              <w:jc w:val="center"/>
                              <w:rPr>
                                <w:b/>
                                <w:u w:val="single"/>
                              </w:rPr>
                            </w:pPr>
                            <w:r>
                              <w:rPr>
                                <w:b/>
                                <w:u w:val="single"/>
                              </w:rPr>
                              <w:t>Attibute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120BF8" id="Rounded Rectangle 25" o:spid="_x0000_s1031" style="position:absolute;left:0;text-align:left;margin-left:359.85pt;margin-top:16.1pt;width:56.7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">
                <v:textbox inset="0,1mm,0,1mm">
                  <w:txbxContent>
                    <w:p w14:paraId="61152F7C" w14:textId="77777777" w:rsidR="003D69D9" w:rsidRPr="00F83E7B" w:rsidRDefault="003D69D9" w:rsidP="00925618">
                      <w:pPr>
                        <w:jc w:val="center"/>
                        <w:rPr>
                          <w:b/>
                          <w:u w:val="single"/>
                        </w:rPr>
                      </w:pPr>
                      <w:r>
                        <w:rPr>
                          <w:b/>
                          <w:u w:val="single"/>
                        </w:rPr>
                        <w:t>Attibute</w:t>
                      </w:r>
                    </w:p>
                  </w:txbxContent>
                </v:textbox>
              </v:roundrect>
            </w:pict>
          </mc:Fallback>
        </mc:AlternateContent>
      </w:r>
      <w:r w:rsidR="00086D06">
        <w:rPr>
          <w:noProof/>
          <w:lang w:val="vi-VN"/>
        </w:rPr>
        <w:t>*</w:t>
      </w:r>
      <w:r w:rsidR="008F57F5">
        <w:rPr>
          <w:noProof/>
          <w:lang w:val="vi-VN"/>
        </w:rPr>
        <w:t xml:space="preserve"> </w:t>
      </w:r>
      <w:r w:rsidR="00EC1CCC" w:rsidRPr="00EC1CCC">
        <w:rPr>
          <w:noProof/>
        </w:rPr>
        <w:t>Some symbols used in the model</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35"/>
      </w:tblGrid>
      <w:tr w:rsidR="00046F80" w14:paraId="36982DE0" w14:textId="77777777" w:rsidTr="00B31C29">
        <w:tc>
          <w:tcPr>
            <w:tcW w:w="4675" w:type="dxa"/>
          </w:tcPr>
          <w:p w14:paraId="6B08A3C1" w14:textId="77777777" w:rsidR="00046F80" w:rsidRDefault="00046F80" w:rsidP="00046F80">
            <w:pPr>
              <w:pStyle w:val="ListParagraph"/>
              <w:numPr>
                <w:ilvl w:val="0"/>
                <w:numId w:val="23"/>
              </w:numPr>
              <w:rPr>
                <w:noProof/>
              </w:rPr>
            </w:pPr>
            <w:r w:rsidRPr="00046F80">
              <w:rPr>
                <w:noProof/>
              </w:rPr>
              <w:t>Key / identifier attribute</w:t>
            </w:r>
          </w:p>
          <w:p w14:paraId="457F105C" w14:textId="77777777" w:rsidR="00925618" w:rsidRDefault="00925618" w:rsidP="00925618">
            <w:pPr>
              <w:pStyle w:val="ListParagraph"/>
              <w:ind w:left="792"/>
              <w:rPr>
                <w:noProof/>
              </w:rPr>
            </w:pPr>
          </w:p>
        </w:tc>
        <w:tc>
          <w:tcPr>
            <w:tcW w:w="4675" w:type="dxa"/>
          </w:tcPr>
          <w:p w14:paraId="36A36CF8" w14:textId="77777777" w:rsidR="00046F80" w:rsidRPr="00C72C00" w:rsidRDefault="00925618" w:rsidP="00EC1CCC">
            <w:pPr>
              <w:ind w:left="0"/>
              <w:rPr>
                <w:noProof/>
                <w:lang w:val="vi-VN"/>
              </w:rPr>
            </w:pPr>
            <w:r w:rsidRPr="00AE54A1">
              <w:rPr>
                <w:noProof/>
                <w:sz w:val="26"/>
                <w:lang w:eastAsia="en-US"/>
              </w:rPr>
              <mc:AlternateContent>
                <mc:Choice Requires="wps">
                  <w:drawing>
                    <wp:anchor distT="0" distB="0" distL="114300" distR="114300" simplePos="0" relativeHeight="251669504" behindDoc="0" locked="0" layoutInCell="1" allowOverlap="1" wp14:anchorId="0971520A" wp14:editId="5B650ECA">
                      <wp:simplePos x="0" y="0"/>
                      <wp:positionH relativeFrom="column">
                        <wp:posOffset>283845</wp:posOffset>
                      </wp:positionH>
                      <wp:positionV relativeFrom="paragraph">
                        <wp:posOffset>356235</wp:posOffset>
                      </wp:positionV>
                      <wp:extent cx="962025" cy="342900"/>
                      <wp:effectExtent l="0" t="0" r="28575"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42900"/>
                              </a:xfrm>
                              <a:prstGeom prst="ellipse">
                                <a:avLst/>
                              </a:prstGeom>
                              <a:solidFill>
                                <a:srgbClr val="FFFFFF"/>
                              </a:solidFill>
                              <a:ln w="9525">
                                <a:solidFill>
                                  <a:srgbClr val="000000"/>
                                </a:solidFill>
                                <a:round/>
                                <a:headEnd/>
                                <a:tailEnd/>
                              </a:ln>
                            </wps:spPr>
                            <wps:txbx>
                              <w:txbxContent>
                                <w:p w14:paraId="101CFDCD" w14:textId="77777777" w:rsidR="003D69D9" w:rsidRPr="00F83E7B" w:rsidRDefault="003D69D9"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71520A" id="Oval 24" o:spid="_x0000_s1032" style="position:absolute;margin-left:22.35pt;margin-top:28.05pt;width:75.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">
                      <v:textbox inset="0,1mm,0,1mm">
                        <w:txbxContent>
                          <w:p w14:paraId="101CFDCD" w14:textId="77777777" w:rsidR="003D69D9" w:rsidRPr="00F83E7B" w:rsidRDefault="003D69D9" w:rsidP="00925618">
                            <w:pPr>
                              <w:jc w:val="center"/>
                            </w:pPr>
                            <w:r>
                              <w:t>Attribute</w:t>
                            </w:r>
                          </w:p>
                        </w:txbxContent>
                      </v:textbox>
                    </v:oval>
                  </w:pict>
                </mc:Fallback>
              </mc:AlternateContent>
            </w:r>
            <w:r>
              <w:rPr>
                <w:noProof/>
                <w:lang w:eastAsia="en-US"/>
              </w:rPr>
              <mc:AlternateContent>
                <mc:Choice Requires="wps">
                  <w:drawing>
                    <wp:anchor distT="0" distB="0" distL="114300" distR="114300" simplePos="0" relativeHeight="251664384" behindDoc="0" locked="0" layoutInCell="1" allowOverlap="1" wp14:anchorId="4EF54E52" wp14:editId="33CA920E">
                      <wp:simplePos x="0" y="0"/>
                      <wp:positionH relativeFrom="column">
                        <wp:posOffset>4175760</wp:posOffset>
                      </wp:positionH>
                      <wp:positionV relativeFrom="paragraph">
                        <wp:posOffset>7054850</wp:posOffset>
                      </wp:positionV>
                      <wp:extent cx="720090" cy="288290"/>
                      <wp:effectExtent l="8255" t="9525" r="5080" b="698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ellipse">
                                <a:avLst/>
                              </a:prstGeom>
                              <a:solidFill>
                                <a:srgbClr val="FFFFFF"/>
                              </a:solidFill>
                              <a:ln w="9525">
                                <a:solidFill>
                                  <a:srgbClr val="000000"/>
                                </a:solidFill>
                                <a:round/>
                                <a:headEnd/>
                                <a:tailEnd/>
                              </a:ln>
                            </wps:spPr>
                            <wps:txbx>
                              <w:txbxContent>
                                <w:p w14:paraId="3DE8CE7E" w14:textId="77777777" w:rsidR="003D69D9" w:rsidRPr="009935D5" w:rsidRDefault="003D69D9" w:rsidP="00925618">
                                  <w:pPr>
                                    <w:jc w:val="center"/>
                                    <w:rPr>
                                      <w:b/>
                                      <w:u w:val="single"/>
                                    </w:rPr>
                                  </w:pPr>
                                  <w:r w:rsidRPr="009935D5">
                                    <w:rPr>
                                      <w:b/>
                                      <w:u w:val="single"/>
                                    </w:rPr>
                                    <w:t>MaNV</w:t>
                                  </w:r>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F54E52" id="Oval 7" o:spid="_x0000_s1033" style="position:absolute;margin-left:328.8pt;margin-top:555.5pt;width:56.7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">
                      <v:textbox inset="0,.5mm,0,1mm">
                        <w:txbxContent>
                          <w:p w14:paraId="3DE8CE7E" w14:textId="77777777" w:rsidR="003D69D9" w:rsidRPr="009935D5" w:rsidRDefault="003D69D9" w:rsidP="00925618">
                            <w:pPr>
                              <w:jc w:val="center"/>
                              <w:rPr>
                                <w:b/>
                                <w:u w:val="single"/>
                              </w:rPr>
                            </w:pPr>
                            <w:r w:rsidRPr="009935D5">
                              <w:rPr>
                                <w:b/>
                                <w:u w:val="single"/>
                              </w:rPr>
                              <w:t>MaNV</w:t>
                            </w:r>
                          </w:p>
                        </w:txbxContent>
                      </v:textbox>
                    </v:oval>
                  </w:pict>
                </mc:Fallback>
              </mc:AlternateContent>
            </w:r>
          </w:p>
        </w:tc>
      </w:tr>
      <w:tr w:rsidR="00046F80" w14:paraId="144EE9E5" w14:textId="77777777" w:rsidTr="00B31C29">
        <w:tc>
          <w:tcPr>
            <w:tcW w:w="4675" w:type="dxa"/>
          </w:tcPr>
          <w:p w14:paraId="0724C4AB" w14:textId="77777777" w:rsidR="00046F80" w:rsidRDefault="00046F80" w:rsidP="00046F80">
            <w:pPr>
              <w:pStyle w:val="ListParagraph"/>
              <w:numPr>
                <w:ilvl w:val="0"/>
                <w:numId w:val="23"/>
              </w:numPr>
              <w:rPr>
                <w:noProof/>
              </w:rPr>
            </w:pPr>
            <w:r w:rsidRPr="00046F80">
              <w:rPr>
                <w:noProof/>
              </w:rPr>
              <w:t>Attribute description / description</w:t>
            </w:r>
          </w:p>
          <w:p w14:paraId="289982E1" w14:textId="77777777" w:rsidR="00925618" w:rsidRDefault="00925618" w:rsidP="00925618">
            <w:pPr>
              <w:pStyle w:val="ListParagraph"/>
              <w:ind w:left="792"/>
              <w:rPr>
                <w:noProof/>
              </w:rPr>
            </w:pPr>
          </w:p>
        </w:tc>
        <w:tc>
          <w:tcPr>
            <w:tcW w:w="4675" w:type="dxa"/>
          </w:tcPr>
          <w:p w14:paraId="243EB267" w14:textId="77777777" w:rsidR="00046F80" w:rsidRPr="00E72F64" w:rsidRDefault="00B61C60" w:rsidP="00EC1CCC">
            <w:pPr>
              <w:ind w:left="0"/>
              <w:rPr>
                <w:noProof/>
                <w:lang w:val="vi-VN"/>
              </w:rPr>
            </w:pPr>
            <w:r w:rsidRPr="00AE54A1">
              <w:rPr>
                <w:noProof/>
                <w:sz w:val="26"/>
                <w:lang w:eastAsia="en-US"/>
              </w:rPr>
              <mc:AlternateContent>
                <mc:Choice Requires="wps">
                  <w:drawing>
                    <wp:anchor distT="0" distB="0" distL="114300" distR="114300" simplePos="0" relativeHeight="251671552" behindDoc="0" locked="0" layoutInCell="1" allowOverlap="1" wp14:anchorId="7D51FCFF" wp14:editId="4D63C1A4">
                      <wp:simplePos x="0" y="0"/>
                      <wp:positionH relativeFrom="column">
                        <wp:posOffset>806450</wp:posOffset>
                      </wp:positionH>
                      <wp:positionV relativeFrom="paragraph">
                        <wp:posOffset>397510</wp:posOffset>
                      </wp:positionV>
                      <wp:extent cx="960120" cy="288290"/>
                      <wp:effectExtent l="5080" t="13970" r="25400" b="2159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65907B8" w14:textId="77777777" w:rsidR="003D69D9" w:rsidRPr="00F83E7B" w:rsidRDefault="003D69D9" w:rsidP="00925618">
                                  <w:pPr>
                                    <w:jc w:val="center"/>
                                    <w:rPr>
                                      <w:b/>
                                    </w:rPr>
                                  </w:pPr>
                                  <w:r>
                                    <w:rPr>
                                      <w:b/>
                                    </w:rPr>
                                    <w:t>ENTITY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1FCFF" id="Rectangle 22" o:spid="_x0000_s1034" style="position:absolute;margin-left:63.5pt;margin-top:31.3pt;width:75.6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">
                      <v:shadow on="t"/>
                      <v:textbox inset="0,1mm,0,1mm">
                        <w:txbxContent>
                          <w:p w14:paraId="565907B8" w14:textId="77777777" w:rsidR="003D69D9" w:rsidRPr="00F83E7B" w:rsidRDefault="003D69D9" w:rsidP="00925618">
                            <w:pPr>
                              <w:jc w:val="center"/>
                              <w:rPr>
                                <w:b/>
                              </w:rPr>
                            </w:pPr>
                            <w:r>
                              <w:rPr>
                                <w:b/>
                              </w:rPr>
                              <w:t>ENTITY</w:t>
                            </w:r>
                          </w:p>
                        </w:txbxContent>
                      </v:textbox>
                    </v:rect>
                  </w:pict>
                </mc:Fallback>
              </mc:AlternateContent>
            </w:r>
            <w:r w:rsidR="00925618" w:rsidRPr="00AE54A1">
              <w:rPr>
                <w:noProof/>
                <w:sz w:val="26"/>
                <w:lang w:eastAsia="en-US"/>
              </w:rPr>
              <mc:AlternateContent>
                <mc:Choice Requires="wps">
                  <w:drawing>
                    <wp:anchor distT="0" distB="0" distL="114300" distR="114300" simplePos="0" relativeHeight="251670528" behindDoc="0" locked="0" layoutInCell="1" allowOverlap="1" wp14:anchorId="070885ED" wp14:editId="6D06844D">
                      <wp:simplePos x="0" y="0"/>
                      <wp:positionH relativeFrom="column">
                        <wp:posOffset>1512570</wp:posOffset>
                      </wp:positionH>
                      <wp:positionV relativeFrom="paragraph">
                        <wp:posOffset>-31750</wp:posOffset>
                      </wp:positionV>
                      <wp:extent cx="720090" cy="288290"/>
                      <wp:effectExtent l="6350" t="12700" r="6985" b="1333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14:paraId="39515657" w14:textId="77777777" w:rsidR="003D69D9" w:rsidRPr="00F83E7B" w:rsidRDefault="003D69D9"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0885ED" id="Rounded Rectangle 23" o:spid="_x0000_s1035" style="position:absolute;margin-left:119.1pt;margin-top:-2.5pt;width:56.7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">
                      <v:textbox inset="0,1mm,0,1mm">
                        <w:txbxContent>
                          <w:p w14:paraId="39515657" w14:textId="77777777" w:rsidR="003D69D9" w:rsidRPr="00F83E7B" w:rsidRDefault="003D69D9" w:rsidP="00925618">
                            <w:pPr>
                              <w:jc w:val="center"/>
                            </w:pPr>
                            <w:r>
                              <w:t>Attribute</w:t>
                            </w:r>
                          </w:p>
                        </w:txbxContent>
                      </v:textbox>
                    </v:roundrect>
                  </w:pict>
                </mc:Fallback>
              </mc:AlternateContent>
            </w:r>
          </w:p>
        </w:tc>
      </w:tr>
      <w:tr w:rsidR="00046F80" w14:paraId="755F4C74" w14:textId="77777777" w:rsidTr="00B31C29">
        <w:tc>
          <w:tcPr>
            <w:tcW w:w="4675" w:type="dxa"/>
          </w:tcPr>
          <w:p w14:paraId="326FACD1" w14:textId="77777777" w:rsidR="00046F80" w:rsidRDefault="00046F80" w:rsidP="00046F80">
            <w:pPr>
              <w:pStyle w:val="ListParagraph"/>
              <w:numPr>
                <w:ilvl w:val="0"/>
                <w:numId w:val="23"/>
              </w:numPr>
              <w:rPr>
                <w:noProof/>
              </w:rPr>
            </w:pPr>
            <w:r w:rsidRPr="00046F80">
              <w:rPr>
                <w:noProof/>
              </w:rPr>
              <w:t>Entity</w:t>
            </w:r>
          </w:p>
          <w:p w14:paraId="0145915E" w14:textId="77777777" w:rsidR="00925618" w:rsidRPr="00046F80" w:rsidRDefault="00925618" w:rsidP="00925618">
            <w:pPr>
              <w:pStyle w:val="ListParagraph"/>
              <w:ind w:left="792"/>
              <w:rPr>
                <w:noProof/>
              </w:rPr>
            </w:pPr>
          </w:p>
        </w:tc>
        <w:tc>
          <w:tcPr>
            <w:tcW w:w="4675" w:type="dxa"/>
          </w:tcPr>
          <w:p w14:paraId="64E6628B" w14:textId="77777777" w:rsidR="00046F80" w:rsidRPr="00993AC7" w:rsidRDefault="00925618" w:rsidP="00EC1CCC">
            <w:pPr>
              <w:ind w:left="0"/>
              <w:rPr>
                <w:noProof/>
                <w:lang w:val="vi-VN"/>
              </w:rPr>
            </w:pPr>
            <w:r w:rsidRPr="00AE54A1">
              <w:rPr>
                <w:noProof/>
                <w:sz w:val="26"/>
                <w:lang w:eastAsia="en-US"/>
              </w:rPr>
              <mc:AlternateContent>
                <mc:Choice Requires="wps">
                  <w:drawing>
                    <wp:anchor distT="0" distB="0" distL="114300" distR="114300" simplePos="0" relativeHeight="251672576" behindDoc="0" locked="0" layoutInCell="1" allowOverlap="1" wp14:anchorId="2E0E6872" wp14:editId="79C9BB99">
                      <wp:simplePos x="0" y="0"/>
                      <wp:positionH relativeFrom="column">
                        <wp:posOffset>818515</wp:posOffset>
                      </wp:positionH>
                      <wp:positionV relativeFrom="paragraph">
                        <wp:posOffset>371475</wp:posOffset>
                      </wp:positionV>
                      <wp:extent cx="960120" cy="288290"/>
                      <wp:effectExtent l="26670" t="22860" r="41910" b="412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38100" cmpd="dbl">
                                <a:solidFill>
                                  <a:srgbClr val="000000"/>
                                </a:solidFill>
                                <a:miter lim="800000"/>
                                <a:headEnd/>
                                <a:tailEnd/>
                              </a:ln>
                              <a:effectLst>
                                <a:outerShdw dist="35921" dir="2700000" algn="ctr" rotWithShape="0">
                                  <a:srgbClr val="808080"/>
                                </a:outerShdw>
                              </a:effectLst>
                            </wps:spPr>
                            <wps:txbx>
                              <w:txbxContent>
                                <w:p w14:paraId="014752F6" w14:textId="77777777" w:rsidR="003D69D9" w:rsidRPr="00F83E7B" w:rsidRDefault="003D69D9" w:rsidP="00925618">
                                  <w:pPr>
                                    <w:jc w:val="center"/>
                                    <w:rPr>
                                      <w:b/>
                                    </w:rPr>
                                  </w:pPr>
                                  <w:r>
                                    <w:rPr>
                                      <w:b/>
                                    </w:rPr>
                                    <w:t>WEAK ENTIRY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E6872" id="Rectangle 21" o:spid="_x0000_s1036" style="position:absolute;margin-left:64.45pt;margin-top:29.25pt;width:75.6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" strokeweight="3pt">
                      <v:stroke linestyle="thinThin"/>
                      <v:shadow on="t"/>
                      <v:textbox inset="0,1mm,0,1mm">
                        <w:txbxContent>
                          <w:p w14:paraId="014752F6" w14:textId="77777777" w:rsidR="003D69D9" w:rsidRPr="00F83E7B" w:rsidRDefault="003D69D9" w:rsidP="00925618">
                            <w:pPr>
                              <w:jc w:val="center"/>
                              <w:rPr>
                                <w:b/>
                              </w:rPr>
                            </w:pPr>
                            <w:r>
                              <w:rPr>
                                <w:b/>
                              </w:rPr>
                              <w:t>WEAK ENTIRY</w:t>
                            </w:r>
                          </w:p>
                        </w:txbxContent>
                      </v:textbox>
                    </v:rect>
                  </w:pict>
                </mc:Fallback>
              </mc:AlternateContent>
            </w:r>
          </w:p>
        </w:tc>
      </w:tr>
      <w:tr w:rsidR="00046F80" w14:paraId="50AFFF02" w14:textId="77777777" w:rsidTr="00B31C29">
        <w:tc>
          <w:tcPr>
            <w:tcW w:w="4675" w:type="dxa"/>
          </w:tcPr>
          <w:p w14:paraId="64050143" w14:textId="77777777" w:rsidR="00046F80" w:rsidRDefault="00046F80" w:rsidP="00046F80">
            <w:pPr>
              <w:pStyle w:val="ListParagraph"/>
              <w:numPr>
                <w:ilvl w:val="0"/>
                <w:numId w:val="23"/>
              </w:numPr>
              <w:rPr>
                <w:noProof/>
              </w:rPr>
            </w:pPr>
            <w:r w:rsidRPr="00046F80">
              <w:rPr>
                <w:noProof/>
              </w:rPr>
              <w:t>Weak entity</w:t>
            </w:r>
          </w:p>
          <w:p w14:paraId="2F0E62C0" w14:textId="77777777" w:rsidR="00925618" w:rsidRPr="00046F80" w:rsidRDefault="00925618" w:rsidP="00925618">
            <w:pPr>
              <w:pStyle w:val="ListParagraph"/>
              <w:ind w:left="792"/>
              <w:rPr>
                <w:noProof/>
              </w:rPr>
            </w:pPr>
          </w:p>
        </w:tc>
        <w:tc>
          <w:tcPr>
            <w:tcW w:w="4675" w:type="dxa"/>
          </w:tcPr>
          <w:p w14:paraId="55EF1972" w14:textId="77777777" w:rsidR="00046F80" w:rsidRPr="008E5B58" w:rsidRDefault="00B61C60" w:rsidP="00EC1CCC">
            <w:pPr>
              <w:ind w:left="0"/>
              <w:rPr>
                <w:noProof/>
                <w:lang w:val="vi-VN"/>
              </w:rPr>
            </w:pPr>
            <w:r w:rsidRPr="00AE54A1">
              <w:rPr>
                <w:noProof/>
                <w:sz w:val="26"/>
                <w:lang w:eastAsia="en-US"/>
              </w:rPr>
              <mc:AlternateContent>
                <mc:Choice Requires="wps">
                  <w:drawing>
                    <wp:anchor distT="0" distB="0" distL="114300" distR="114300" simplePos="0" relativeHeight="251673600" behindDoc="0" locked="0" layoutInCell="1" allowOverlap="1" wp14:anchorId="4B2EC2C9" wp14:editId="5BF36991">
                      <wp:simplePos x="0" y="0"/>
                      <wp:positionH relativeFrom="column">
                        <wp:posOffset>474345</wp:posOffset>
                      </wp:positionH>
                      <wp:positionV relativeFrom="paragraph">
                        <wp:posOffset>320675</wp:posOffset>
                      </wp:positionV>
                      <wp:extent cx="1666875" cy="400050"/>
                      <wp:effectExtent l="38100" t="19050" r="28575" b="38100"/>
                      <wp:wrapNone/>
                      <wp:docPr id="20" name="Diamon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400050"/>
                              </a:xfrm>
                              <a:prstGeom prst="diamond">
                                <a:avLst/>
                              </a:prstGeom>
                              <a:solidFill>
                                <a:srgbClr val="FFFFFF"/>
                              </a:solidFill>
                              <a:ln w="9525">
                                <a:solidFill>
                                  <a:srgbClr val="000000"/>
                                </a:solidFill>
                                <a:miter lim="800000"/>
                                <a:headEnd/>
                                <a:tailEnd/>
                              </a:ln>
                            </wps:spPr>
                            <wps:txbx>
                              <w:txbxContent>
                                <w:p w14:paraId="300EF702" w14:textId="77777777" w:rsidR="003D69D9" w:rsidRPr="00DA3D88" w:rsidRDefault="003D69D9" w:rsidP="00407FF9">
                                  <w:pPr>
                                    <w:rPr>
                                      <w:i/>
                                    </w:rPr>
                                  </w:pPr>
                                  <w:r>
                                    <w:rPr>
                                      <w:i/>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2EC2C9" id="_x0000_t4" coordsize="21600,21600" o:spt="4" path="m10800,l,10800,10800,21600,21600,10800xe">
                      <v:stroke joinstyle="miter"/>
                      <v:path gradientshapeok="t" o:connecttype="rect" textboxrect="5400,5400,16200,16200"/>
                    </v:shapetype>
                    <v:shape id="Diamond 20" o:spid="_x0000_s1037" type="#_x0000_t4" style="position:absolute;margin-left:37.35pt;margin-top:25.25pt;width:131.2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">
                      <v:textbox inset="0,0,0,0">
                        <w:txbxContent>
                          <w:p w14:paraId="300EF702" w14:textId="77777777" w:rsidR="003D69D9" w:rsidRPr="00DA3D88" w:rsidRDefault="003D69D9" w:rsidP="00407FF9">
                            <w:pPr>
                              <w:rPr>
                                <w:i/>
                              </w:rPr>
                            </w:pPr>
                            <w:r>
                              <w:rPr>
                                <w:i/>
                              </w:rPr>
                              <w:t>Relationship</w:t>
                            </w:r>
                          </w:p>
                        </w:txbxContent>
                      </v:textbox>
                    </v:shape>
                  </w:pict>
                </mc:Fallback>
              </mc:AlternateContent>
            </w:r>
          </w:p>
        </w:tc>
      </w:tr>
      <w:tr w:rsidR="00046F80" w14:paraId="42630B16" w14:textId="77777777" w:rsidTr="00B31C29">
        <w:tc>
          <w:tcPr>
            <w:tcW w:w="4675" w:type="dxa"/>
          </w:tcPr>
          <w:p w14:paraId="0AD6CC57" w14:textId="77777777" w:rsidR="00046F80" w:rsidRDefault="00046F80" w:rsidP="00046F80">
            <w:pPr>
              <w:pStyle w:val="ListParagraph"/>
              <w:numPr>
                <w:ilvl w:val="0"/>
                <w:numId w:val="23"/>
              </w:numPr>
              <w:rPr>
                <w:noProof/>
              </w:rPr>
            </w:pPr>
            <w:r w:rsidRPr="00046F80">
              <w:rPr>
                <w:noProof/>
              </w:rPr>
              <w:t>Relationship</w:t>
            </w:r>
          </w:p>
          <w:p w14:paraId="6D69EC8F" w14:textId="77777777" w:rsidR="00925618" w:rsidRPr="00046F80" w:rsidRDefault="00925618" w:rsidP="00925618">
            <w:pPr>
              <w:pStyle w:val="ListParagraph"/>
              <w:ind w:left="792"/>
              <w:rPr>
                <w:noProof/>
              </w:rPr>
            </w:pPr>
          </w:p>
        </w:tc>
        <w:tc>
          <w:tcPr>
            <w:tcW w:w="4675" w:type="dxa"/>
          </w:tcPr>
          <w:p w14:paraId="13A52AAE" w14:textId="77777777" w:rsidR="00046F80" w:rsidRPr="00405B6E" w:rsidRDefault="00046F80" w:rsidP="00EC1CCC">
            <w:pPr>
              <w:ind w:left="0"/>
              <w:rPr>
                <w:noProof/>
                <w:lang w:val="vi-VN"/>
              </w:rPr>
            </w:pPr>
          </w:p>
        </w:tc>
      </w:tr>
      <w:tr w:rsidR="00046F80" w14:paraId="6DCB0210" w14:textId="77777777" w:rsidTr="00B31C29">
        <w:tc>
          <w:tcPr>
            <w:tcW w:w="4675" w:type="dxa"/>
          </w:tcPr>
          <w:p w14:paraId="6CAD1578" w14:textId="77777777" w:rsidR="00046F80" w:rsidRDefault="00046F80" w:rsidP="00046F80">
            <w:pPr>
              <w:pStyle w:val="ListParagraph"/>
              <w:numPr>
                <w:ilvl w:val="0"/>
                <w:numId w:val="23"/>
              </w:numPr>
              <w:rPr>
                <w:noProof/>
              </w:rPr>
            </w:pPr>
            <w:r w:rsidRPr="00046F80">
              <w:rPr>
                <w:noProof/>
              </w:rPr>
              <w:t>Connectivity (force) = 1</w:t>
            </w:r>
          </w:p>
          <w:p w14:paraId="471D8B90" w14:textId="77777777" w:rsidR="00925618" w:rsidRPr="00046F80" w:rsidRDefault="00925618" w:rsidP="00925618">
            <w:pPr>
              <w:pStyle w:val="ListParagraph"/>
              <w:ind w:left="792"/>
              <w:rPr>
                <w:noProof/>
              </w:rPr>
            </w:pPr>
          </w:p>
        </w:tc>
        <w:tc>
          <w:tcPr>
            <w:tcW w:w="4675" w:type="dxa"/>
          </w:tcPr>
          <w:p w14:paraId="537FED9A" w14:textId="77777777" w:rsidR="00046F80" w:rsidRPr="00EF5ADA" w:rsidRDefault="00925618" w:rsidP="00EC1CCC">
            <w:pPr>
              <w:ind w:left="0"/>
              <w:rPr>
                <w:noProof/>
                <w:lang w:val="vi-VN"/>
              </w:rPr>
            </w:pPr>
            <w:r w:rsidRPr="00AE54A1">
              <w:rPr>
                <w:noProof/>
                <w:sz w:val="26"/>
                <w:lang w:eastAsia="en-US"/>
              </w:rPr>
              <mc:AlternateContent>
                <mc:Choice Requires="wps">
                  <w:drawing>
                    <wp:anchor distT="0" distB="0" distL="114300" distR="114300" simplePos="0" relativeHeight="251675648" behindDoc="0" locked="0" layoutInCell="1" allowOverlap="1" wp14:anchorId="2425C3A2" wp14:editId="57CEDD2A">
                      <wp:simplePos x="0" y="0"/>
                      <wp:positionH relativeFrom="column">
                        <wp:posOffset>993775</wp:posOffset>
                      </wp:positionH>
                      <wp:positionV relativeFrom="paragraph">
                        <wp:posOffset>91440</wp:posOffset>
                      </wp:positionV>
                      <wp:extent cx="571500" cy="0"/>
                      <wp:effectExtent l="15240" t="57785" r="22860" b="565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D107B"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25pt,7.2pt" to="123.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ZbMQIAAFo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" strokeweight="1pt">
                      <v:stroke endarrow="block"/>
                    </v:line>
                  </w:pict>
                </mc:Fallback>
              </mc:AlternateContent>
            </w:r>
          </w:p>
        </w:tc>
      </w:tr>
      <w:tr w:rsidR="00046F80" w14:paraId="55212170" w14:textId="77777777" w:rsidTr="00B31C29">
        <w:tc>
          <w:tcPr>
            <w:tcW w:w="4675" w:type="dxa"/>
          </w:tcPr>
          <w:p w14:paraId="201B06D7" w14:textId="77777777" w:rsidR="00046F80" w:rsidRDefault="00046F80" w:rsidP="00046F80">
            <w:pPr>
              <w:pStyle w:val="ListParagraph"/>
              <w:numPr>
                <w:ilvl w:val="0"/>
                <w:numId w:val="23"/>
              </w:numPr>
              <w:rPr>
                <w:noProof/>
              </w:rPr>
            </w:pPr>
            <w:r w:rsidRPr="00046F80">
              <w:rPr>
                <w:noProof/>
              </w:rPr>
              <w:t>Connectivity = N</w:t>
            </w:r>
          </w:p>
          <w:p w14:paraId="47E236A7" w14:textId="77777777" w:rsidR="00925618" w:rsidRPr="00046F80" w:rsidRDefault="00925618" w:rsidP="00925618">
            <w:pPr>
              <w:pStyle w:val="ListParagraph"/>
              <w:ind w:left="792"/>
              <w:rPr>
                <w:noProof/>
              </w:rPr>
            </w:pPr>
          </w:p>
        </w:tc>
        <w:tc>
          <w:tcPr>
            <w:tcW w:w="4675" w:type="dxa"/>
          </w:tcPr>
          <w:p w14:paraId="4C57889F" w14:textId="77777777" w:rsidR="00046F80" w:rsidRPr="006167AB" w:rsidRDefault="00925618" w:rsidP="00EC1CCC">
            <w:pPr>
              <w:ind w:left="0"/>
              <w:rPr>
                <w:noProof/>
                <w:lang w:val="vi-VN"/>
              </w:rPr>
            </w:pPr>
            <w:r w:rsidRPr="00AE54A1">
              <w:rPr>
                <w:noProof/>
                <w:sz w:val="26"/>
                <w:lang w:eastAsia="en-US"/>
              </w:rPr>
              <mc:AlternateContent>
                <mc:Choice Requires="wps">
                  <w:drawing>
                    <wp:anchor distT="0" distB="0" distL="114300" distR="114300" simplePos="0" relativeHeight="251674624" behindDoc="0" locked="0" layoutInCell="1" allowOverlap="1" wp14:anchorId="360780C1" wp14:editId="58E3468D">
                      <wp:simplePos x="0" y="0"/>
                      <wp:positionH relativeFrom="column">
                        <wp:posOffset>1044575</wp:posOffset>
                      </wp:positionH>
                      <wp:positionV relativeFrom="paragraph">
                        <wp:posOffset>69850</wp:posOffset>
                      </wp:positionV>
                      <wp:extent cx="571500" cy="0"/>
                      <wp:effectExtent l="14605" t="14605" r="13970"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547E7" id="Straight Connector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25pt,5.5pt" to="127.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" strokeweight="1pt"/>
                  </w:pict>
                </mc:Fallback>
              </mc:AlternateContent>
            </w:r>
          </w:p>
        </w:tc>
      </w:tr>
    </w:tbl>
    <w:p w14:paraId="730CB22E" w14:textId="77777777" w:rsidR="00857C9A" w:rsidRPr="00086D06" w:rsidRDefault="00857C9A" w:rsidP="00EC1CCC">
      <w:pPr>
        <w:rPr>
          <w:noProof/>
        </w:rPr>
      </w:pPr>
    </w:p>
    <w:p w14:paraId="491C8F83" w14:textId="77777777" w:rsidR="009D7AFD" w:rsidRDefault="009D7AFD">
      <w:pPr>
        <w:rPr>
          <w:noProof/>
          <w:color w:val="775F55" w:themeColor="text2"/>
          <w:sz w:val="32"/>
          <w:szCs w:val="32"/>
        </w:rPr>
      </w:pPr>
    </w:p>
    <w:p w14:paraId="67BA77B8" w14:textId="77777777" w:rsidR="009D7AFD" w:rsidRDefault="009D7AFD">
      <w:pPr>
        <w:rPr>
          <w:noProof/>
          <w:color w:val="775F55" w:themeColor="text2"/>
          <w:sz w:val="32"/>
          <w:szCs w:val="32"/>
        </w:rPr>
      </w:pPr>
    </w:p>
    <w:p w14:paraId="778FB398" w14:textId="77777777" w:rsidR="009D7AFD" w:rsidRDefault="009D7AFD">
      <w:pPr>
        <w:rPr>
          <w:noProof/>
          <w:color w:val="775F55" w:themeColor="text2"/>
          <w:sz w:val="32"/>
          <w:szCs w:val="32"/>
        </w:rPr>
      </w:pPr>
    </w:p>
    <w:p w14:paraId="5EE9C1AF" w14:textId="77777777" w:rsidR="009D7AFD" w:rsidRDefault="009D7AFD">
      <w:pPr>
        <w:rPr>
          <w:noProof/>
          <w:color w:val="775F55" w:themeColor="text2"/>
          <w:sz w:val="32"/>
          <w:szCs w:val="32"/>
        </w:rPr>
      </w:pPr>
    </w:p>
    <w:p w14:paraId="48B82CF7" w14:textId="77777777" w:rsidR="009D7AFD" w:rsidRDefault="009D7AFD">
      <w:pPr>
        <w:rPr>
          <w:noProof/>
          <w:color w:val="775F55" w:themeColor="text2"/>
          <w:sz w:val="32"/>
          <w:szCs w:val="32"/>
        </w:rPr>
      </w:pPr>
    </w:p>
    <w:p w14:paraId="5CA1EA21" w14:textId="6514E9C8" w:rsidR="00232774" w:rsidRDefault="00D81E91">
      <w:pPr>
        <w:rPr>
          <w:noProof/>
          <w:color w:val="775F55" w:themeColor="text2"/>
          <w:sz w:val="32"/>
          <w:szCs w:val="32"/>
        </w:rPr>
      </w:pPr>
      <w:r>
        <w:rPr>
          <w:noProof/>
          <w:color w:val="775F55" w:themeColor="text2"/>
          <w:sz w:val="32"/>
          <w:szCs w:val="32"/>
          <w:lang w:eastAsia="en-US"/>
        </w:rPr>
        <w:lastRenderedPageBreak/>
        <w:drawing>
          <wp:inline distT="0" distB="0" distL="0" distR="0" wp14:anchorId="5B9434E4" wp14:editId="19441CE3">
            <wp:extent cx="5932805" cy="4789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789805"/>
                    </a:xfrm>
                    <a:prstGeom prst="rect">
                      <a:avLst/>
                    </a:prstGeom>
                    <a:noFill/>
                    <a:ln>
                      <a:noFill/>
                    </a:ln>
                  </pic:spPr>
                </pic:pic>
              </a:graphicData>
            </a:graphic>
          </wp:inline>
        </w:drawing>
      </w:r>
    </w:p>
    <w:p w14:paraId="1B87C844" w14:textId="57874DC7" w:rsidR="00904938" w:rsidRDefault="00904938" w:rsidP="00DC0842">
      <w:pPr>
        <w:ind w:left="0"/>
        <w:rPr>
          <w:noProof/>
          <w:color w:val="775F55" w:themeColor="text2"/>
          <w:sz w:val="32"/>
          <w:szCs w:val="32"/>
        </w:rPr>
      </w:pPr>
    </w:p>
    <w:p w14:paraId="4E456EE3" w14:textId="77777777" w:rsidR="00D158A5" w:rsidRDefault="00D158A5" w:rsidP="00D158A5">
      <w:pPr>
        <w:pStyle w:val="Heading2"/>
        <w:numPr>
          <w:ilvl w:val="0"/>
          <w:numId w:val="20"/>
        </w:numPr>
      </w:pPr>
      <w:r>
        <w:t>difinITION entity – attributE</w:t>
      </w:r>
    </w:p>
    <w:p w14:paraId="58BBD594" w14:textId="77777777" w:rsidR="00D158A5" w:rsidRDefault="00D158A5" w:rsidP="00D158A5">
      <w:pPr>
        <w:rPr>
          <w:lang w:val="vi-VN"/>
        </w:rPr>
      </w:pPr>
      <w:r>
        <w:rPr>
          <w:lang w:val="vi-VN"/>
        </w:rPr>
        <w:t>Base on the problem description and management objectives, we can present several entities and attributes of the entity as follow:</w:t>
      </w:r>
    </w:p>
    <w:p w14:paraId="38FD63CF" w14:textId="77777777" w:rsidR="00D158A5" w:rsidRPr="00DC0842" w:rsidRDefault="00D158A5" w:rsidP="00D158A5">
      <w:pPr>
        <w:pStyle w:val="ListParagraph"/>
        <w:numPr>
          <w:ilvl w:val="0"/>
          <w:numId w:val="22"/>
        </w:numPr>
      </w:pPr>
      <w:r w:rsidRPr="00DC0842">
        <w:rPr>
          <w:b/>
        </w:rPr>
        <w:t>Publisher</w:t>
      </w:r>
      <w:r w:rsidRPr="00DC0842">
        <w:t xml:space="preserve">: </w:t>
      </w:r>
      <w:r w:rsidRPr="00DC0842">
        <w:rPr>
          <w:u w:val="single"/>
        </w:rPr>
        <w:t>PublisherID,</w:t>
      </w:r>
      <w:r w:rsidRPr="00DC0842">
        <w:t xml:space="preserve"> Name, Address, Website, Other.</w:t>
      </w:r>
    </w:p>
    <w:p w14:paraId="6BEADC41" w14:textId="77777777" w:rsidR="00D158A5" w:rsidRPr="00DC0842" w:rsidRDefault="00D158A5" w:rsidP="00D158A5">
      <w:pPr>
        <w:pStyle w:val="ListParagraph"/>
        <w:numPr>
          <w:ilvl w:val="0"/>
          <w:numId w:val="22"/>
        </w:numPr>
      </w:pPr>
      <w:r w:rsidRPr="00DC0842">
        <w:rPr>
          <w:b/>
        </w:rPr>
        <w:t xml:space="preserve">KindOfBook: </w:t>
      </w:r>
      <w:r w:rsidRPr="00DC0842">
        <w:rPr>
          <w:u w:val="single"/>
        </w:rPr>
        <w:t>BookCode</w:t>
      </w:r>
      <w:r w:rsidRPr="00DC0842">
        <w:t>, Category.</w:t>
      </w:r>
    </w:p>
    <w:p w14:paraId="2C10A492" w14:textId="77777777" w:rsidR="00D158A5" w:rsidRPr="00DC0842" w:rsidRDefault="00D158A5" w:rsidP="00D158A5">
      <w:pPr>
        <w:pStyle w:val="ListParagraph"/>
        <w:numPr>
          <w:ilvl w:val="0"/>
          <w:numId w:val="22"/>
        </w:numPr>
      </w:pPr>
      <w:r w:rsidRPr="00DC0842">
        <w:rPr>
          <w:b/>
        </w:rPr>
        <w:t>Books</w:t>
      </w:r>
      <w:r w:rsidRPr="00DC0842">
        <w:t xml:space="preserve">: </w:t>
      </w:r>
      <w:r w:rsidRPr="00DC0842">
        <w:rPr>
          <w:u w:val="single"/>
        </w:rPr>
        <w:t>BookID</w:t>
      </w:r>
      <w:r w:rsidRPr="005E16BC">
        <w:t>, BookCode, PublisherID</w:t>
      </w:r>
      <w:r w:rsidRPr="00DC0842">
        <w:rPr>
          <w:u w:val="single"/>
        </w:rPr>
        <w:t>,</w:t>
      </w:r>
      <w:r w:rsidRPr="00DC0842">
        <w:t xml:space="preserve"> Title, AuthorName, Year, Edition, Quantity, Brief.</w:t>
      </w:r>
    </w:p>
    <w:p w14:paraId="158651BA" w14:textId="77777777" w:rsidR="00D158A5" w:rsidRPr="00DC0842" w:rsidRDefault="00D158A5" w:rsidP="00D158A5">
      <w:pPr>
        <w:pStyle w:val="ListParagraph"/>
        <w:numPr>
          <w:ilvl w:val="0"/>
          <w:numId w:val="22"/>
        </w:numPr>
      </w:pPr>
      <w:r w:rsidRPr="00DC0842">
        <w:rPr>
          <w:b/>
        </w:rPr>
        <w:t>Staffs</w:t>
      </w:r>
      <w:r w:rsidRPr="00DC0842">
        <w:t xml:space="preserve">: </w:t>
      </w:r>
      <w:r w:rsidRPr="00DC0842">
        <w:rPr>
          <w:u w:val="single"/>
        </w:rPr>
        <w:t>StaffID</w:t>
      </w:r>
      <w:r w:rsidRPr="00DC0842">
        <w:t>, Password, Name, Date_of_birth, Address, Gender, Phone, Email, Date-started.</w:t>
      </w:r>
    </w:p>
    <w:p w14:paraId="5CFA1A7F" w14:textId="77777777" w:rsidR="00D158A5" w:rsidRPr="00DC0842" w:rsidRDefault="00D158A5" w:rsidP="00D158A5">
      <w:pPr>
        <w:pStyle w:val="ListParagraph"/>
        <w:numPr>
          <w:ilvl w:val="0"/>
          <w:numId w:val="22"/>
        </w:numPr>
        <w:rPr>
          <w:lang w:val="vi-VN"/>
        </w:rPr>
      </w:pPr>
      <w:r w:rsidRPr="00DC0842">
        <w:rPr>
          <w:b/>
        </w:rPr>
        <w:t>Readers</w:t>
      </w:r>
      <w:r w:rsidRPr="00DC0842">
        <w:t xml:space="preserve">: </w:t>
      </w:r>
      <w:r w:rsidRPr="00DC0842">
        <w:rPr>
          <w:u w:val="single"/>
        </w:rPr>
        <w:t>ReaderID</w:t>
      </w:r>
      <w:r w:rsidRPr="00DC0842">
        <w:t>, Password, Name, Date_of_birth, Address, Gender, Email.</w:t>
      </w:r>
    </w:p>
    <w:p w14:paraId="01D75062" w14:textId="77777777" w:rsidR="00D158A5" w:rsidRPr="00DC0842" w:rsidRDefault="00D158A5" w:rsidP="00D158A5">
      <w:pPr>
        <w:pStyle w:val="ListParagraph"/>
        <w:numPr>
          <w:ilvl w:val="0"/>
          <w:numId w:val="22"/>
        </w:numPr>
        <w:rPr>
          <w:lang w:val="vi-VN"/>
        </w:rPr>
      </w:pPr>
      <w:r w:rsidRPr="00DC0842">
        <w:rPr>
          <w:b/>
        </w:rPr>
        <w:t>Borrow</w:t>
      </w:r>
      <w:r w:rsidRPr="00DC0842">
        <w:t xml:space="preserve">: </w:t>
      </w:r>
      <w:r w:rsidRPr="00DC0842">
        <w:rPr>
          <w:u w:val="single"/>
        </w:rPr>
        <w:t xml:space="preserve">BorrowedID, </w:t>
      </w:r>
      <w:r w:rsidRPr="005E16BC">
        <w:t>StaffID, ReaderID</w:t>
      </w:r>
      <w:r w:rsidRPr="00DC0842">
        <w:t>, Date_start.</w:t>
      </w:r>
    </w:p>
    <w:p w14:paraId="3C3375B3" w14:textId="77777777" w:rsidR="00D158A5" w:rsidRPr="00DC0842" w:rsidRDefault="00D158A5" w:rsidP="00D158A5">
      <w:pPr>
        <w:pStyle w:val="ListParagraph"/>
        <w:numPr>
          <w:ilvl w:val="0"/>
          <w:numId w:val="22"/>
        </w:numPr>
      </w:pPr>
      <w:r w:rsidRPr="00DC0842">
        <w:rPr>
          <w:b/>
        </w:rPr>
        <w:t>BorrowBooks_details</w:t>
      </w:r>
      <w:r w:rsidRPr="00DC0842">
        <w:t xml:space="preserve">: </w:t>
      </w:r>
      <w:r w:rsidRPr="00DC0842">
        <w:rPr>
          <w:u w:val="single"/>
        </w:rPr>
        <w:t>BorrowID,BookID</w:t>
      </w:r>
      <w:r w:rsidRPr="00DC0842">
        <w:t>, Quantity, Date_end.</w:t>
      </w:r>
    </w:p>
    <w:p w14:paraId="1D37336A" w14:textId="77777777" w:rsidR="00D158A5" w:rsidRPr="00DC0842" w:rsidRDefault="00D158A5" w:rsidP="00D158A5">
      <w:pPr>
        <w:pStyle w:val="ListParagraph"/>
        <w:numPr>
          <w:ilvl w:val="0"/>
          <w:numId w:val="22"/>
        </w:numPr>
        <w:rPr>
          <w:lang w:val="vi-VN"/>
        </w:rPr>
      </w:pPr>
      <w:r w:rsidRPr="00DC0842">
        <w:rPr>
          <w:b/>
        </w:rPr>
        <w:t>Books_return</w:t>
      </w:r>
      <w:r w:rsidRPr="00DC0842">
        <w:t xml:space="preserve">: </w:t>
      </w:r>
      <w:r w:rsidRPr="00DC0842">
        <w:rPr>
          <w:u w:val="single"/>
        </w:rPr>
        <w:t>BorrowID</w:t>
      </w:r>
      <w:r w:rsidRPr="00DC0842">
        <w:t>,Date_return.</w:t>
      </w:r>
    </w:p>
    <w:p w14:paraId="69BC3CC0" w14:textId="77777777" w:rsidR="00D158A5" w:rsidRPr="00DC0842" w:rsidRDefault="00D158A5" w:rsidP="00D158A5">
      <w:pPr>
        <w:pStyle w:val="ListParagraph"/>
        <w:numPr>
          <w:ilvl w:val="0"/>
          <w:numId w:val="22"/>
        </w:numPr>
      </w:pPr>
      <w:r w:rsidRPr="00DC0842">
        <w:rPr>
          <w:b/>
        </w:rPr>
        <w:t>Compensation</w:t>
      </w:r>
      <w:r w:rsidRPr="00DC0842">
        <w:t xml:space="preserve">: </w:t>
      </w:r>
      <w:r w:rsidRPr="00DC0842">
        <w:rPr>
          <w:u w:val="single"/>
        </w:rPr>
        <w:t>BorrowedID,</w:t>
      </w:r>
      <w:r w:rsidRPr="00DC0842">
        <w:t xml:space="preserve"> Reason.</w:t>
      </w:r>
    </w:p>
    <w:p w14:paraId="7CBFB503" w14:textId="77777777" w:rsidR="00DC0842" w:rsidRPr="00904938" w:rsidRDefault="00DC0842" w:rsidP="00DC0842">
      <w:pPr>
        <w:ind w:left="0"/>
      </w:pPr>
    </w:p>
    <w:p w14:paraId="431A9984" w14:textId="51FB78B0" w:rsidR="00232774" w:rsidRDefault="00C570DC" w:rsidP="00011F8C">
      <w:pPr>
        <w:pStyle w:val="Heading1"/>
        <w:numPr>
          <w:ilvl w:val="0"/>
          <w:numId w:val="11"/>
        </w:numPr>
      </w:pPr>
      <w:r>
        <w:lastRenderedPageBreak/>
        <w:t>data</w:t>
      </w:r>
      <w:r w:rsidR="00A400D7">
        <w:t>base and entity diagram</w:t>
      </w:r>
    </w:p>
    <w:p w14:paraId="6E803B5C" w14:textId="77777777" w:rsidR="00B8392E" w:rsidRPr="00B8392E" w:rsidRDefault="00B8392E" w:rsidP="00B8392E">
      <w:r w:rsidRPr="00B8392E">
        <w:t>Just for example on some tables (other table are similar, you have to define all the tables in your database). Note: to run the query</w:t>
      </w:r>
      <w:r>
        <w:t xml:space="preserve"> you have to define the table 1 </w:t>
      </w:r>
      <w:r>
        <w:rPr>
          <w:lang w:val="vi-VN"/>
        </w:rPr>
        <w:t xml:space="preserve">first </w:t>
      </w:r>
      <w:r w:rsidRPr="00B8392E">
        <w:t>then go to the side tables much</w:t>
      </w:r>
    </w:p>
    <w:p w14:paraId="602FACAA" w14:textId="0DDF4C0A" w:rsidR="002A2BDA" w:rsidRDefault="002A2BDA" w:rsidP="002A2BDA">
      <w:pPr>
        <w:pStyle w:val="Heading3"/>
        <w:numPr>
          <w:ilvl w:val="0"/>
          <w:numId w:val="26"/>
        </w:numPr>
        <w:rPr>
          <w:b/>
        </w:rPr>
      </w:pPr>
      <w:r>
        <w:t xml:space="preserve">cREATE DATABASE </w:t>
      </w:r>
      <w:r w:rsidR="00D81E91">
        <w:rPr>
          <w:b/>
        </w:rPr>
        <w:t>LIBRARY_MANAGEMENT_SYSTEM</w:t>
      </w:r>
    </w:p>
    <w:p w14:paraId="1FFFE1CF" w14:textId="77777777" w:rsidR="00AD393B" w:rsidRPr="00AD393B" w:rsidRDefault="00AD393B" w:rsidP="00AD393B">
      <w:pPr>
        <w:rPr>
          <w:color w:val="000000"/>
          <w:highlight w:val="white"/>
        </w:rPr>
      </w:pPr>
      <w:r w:rsidRPr="00AD393B">
        <w:rPr>
          <w:highlight w:val="white"/>
        </w:rPr>
        <w:t>--create database</w:t>
      </w:r>
    </w:p>
    <w:p w14:paraId="368672D4" w14:textId="21BCDC2E" w:rsidR="00B03A86" w:rsidRDefault="00AD393B" w:rsidP="00AD393B">
      <w:pPr>
        <w:rPr>
          <w:color w:val="000000"/>
        </w:rPr>
      </w:pPr>
      <w:r w:rsidRPr="00AD393B">
        <w:rPr>
          <w:color w:val="0000FF"/>
          <w:highlight w:val="white"/>
        </w:rPr>
        <w:t>CREATE</w:t>
      </w:r>
      <w:r w:rsidRPr="00AD393B">
        <w:rPr>
          <w:color w:val="000000"/>
          <w:highlight w:val="white"/>
        </w:rPr>
        <w:t xml:space="preserve"> </w:t>
      </w:r>
      <w:r w:rsidRPr="00AD393B">
        <w:rPr>
          <w:color w:val="0000FF"/>
          <w:highlight w:val="white"/>
        </w:rPr>
        <w:t>DATABASE</w:t>
      </w:r>
      <w:r w:rsidRPr="00AD393B">
        <w:rPr>
          <w:color w:val="000000"/>
          <w:highlight w:val="white"/>
        </w:rPr>
        <w:t xml:space="preserve"> </w:t>
      </w:r>
      <w:r w:rsidR="00D81E91">
        <w:rPr>
          <w:rFonts w:ascii="Consolas" w:hAnsi="Consolas" w:cs="Consolas"/>
          <w:color w:val="000000"/>
          <w:kern w:val="0"/>
          <w:sz w:val="19"/>
          <w:szCs w:val="19"/>
        </w:rPr>
        <w:t>LIBRARY_MANAGEMENT_SYSTEM</w:t>
      </w:r>
    </w:p>
    <w:p w14:paraId="5EF0046F" w14:textId="2B5DED9B" w:rsidR="00AD393B" w:rsidRPr="00B03A86" w:rsidRDefault="00D81E91" w:rsidP="00AD393B">
      <w:r w:rsidRPr="00D81E91">
        <w:rPr>
          <w:noProof/>
        </w:rPr>
        <w:drawing>
          <wp:inline distT="0" distB="0" distL="0" distR="0" wp14:anchorId="4D712894" wp14:editId="092E845E">
            <wp:extent cx="2118544" cy="1646063"/>
            <wp:effectExtent l="0" t="0" r="0" b="0"/>
            <wp:docPr id="41" name="Picture 4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able&#10;&#10;Description automatically generated"/>
                    <pic:cNvPicPr/>
                  </pic:nvPicPr>
                  <pic:blipFill>
                    <a:blip r:embed="rId11"/>
                    <a:stretch>
                      <a:fillRect/>
                    </a:stretch>
                  </pic:blipFill>
                  <pic:spPr>
                    <a:xfrm>
                      <a:off x="0" y="0"/>
                      <a:ext cx="2118544" cy="1646063"/>
                    </a:xfrm>
                    <a:prstGeom prst="rect">
                      <a:avLst/>
                    </a:prstGeom>
                  </pic:spPr>
                </pic:pic>
              </a:graphicData>
            </a:graphic>
          </wp:inline>
        </w:drawing>
      </w:r>
    </w:p>
    <w:p w14:paraId="38E6F2DD" w14:textId="61779AB5" w:rsidR="009156B5" w:rsidRDefault="00121DF5" w:rsidP="00100121">
      <w:pPr>
        <w:pStyle w:val="Heading3"/>
        <w:numPr>
          <w:ilvl w:val="0"/>
          <w:numId w:val="26"/>
        </w:numPr>
        <w:rPr>
          <w:rStyle w:val="Strong"/>
          <w:b w:val="0"/>
        </w:rPr>
      </w:pPr>
      <w:r>
        <w:rPr>
          <w:rStyle w:val="Strong"/>
          <w:b w:val="0"/>
        </w:rPr>
        <w:t>Create table</w:t>
      </w:r>
      <w:r w:rsidR="00D81E91">
        <w:rPr>
          <w:rStyle w:val="Strong"/>
          <w:b w:val="0"/>
        </w:rPr>
        <w:t xml:space="preserve"> </w:t>
      </w:r>
      <w:r w:rsidR="00D81E91" w:rsidRPr="00A400D7">
        <w:rPr>
          <w:rStyle w:val="Strong"/>
          <w:bCs w:val="0"/>
        </w:rPr>
        <w:t>publisher</w:t>
      </w:r>
    </w:p>
    <w:p w14:paraId="2413170B" w14:textId="77777777" w:rsidR="004125F6" w:rsidRPr="004125F6" w:rsidRDefault="004125F6" w:rsidP="004125F6">
      <w:pPr>
        <w:rPr>
          <w:rStyle w:val="Strong"/>
          <w:i/>
          <w:color w:val="E0CAA3" w:themeColor="background2" w:themeShade="E6"/>
        </w:rPr>
      </w:pPr>
      <w:r w:rsidRPr="004125F6">
        <w:rPr>
          <w:rStyle w:val="Strong"/>
          <w:i/>
          <w:color w:val="E0CAA3" w:themeColor="background2" w:themeShade="E6"/>
        </w:rPr>
        <w:t xml:space="preserve">Entity - Attribute:  </w:t>
      </w:r>
    </w:p>
    <w:p w14:paraId="4476FEA0" w14:textId="1B7AA205" w:rsidR="004125F6" w:rsidRDefault="004125F6" w:rsidP="004125F6">
      <w:r w:rsidRPr="004125F6">
        <w:rPr>
          <w:rStyle w:val="Strong"/>
          <w:i/>
          <w:noProof/>
          <w:color w:val="E0CAA3" w:themeColor="background2" w:themeShade="E6"/>
          <w:lang w:val="vi-VN"/>
        </w:rPr>
        <w:drawing>
          <wp:inline distT="0" distB="0" distL="0" distR="0" wp14:anchorId="1A23C353" wp14:editId="69090E68">
            <wp:extent cx="3901778" cy="2591025"/>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901778" cy="2591025"/>
                    </a:xfrm>
                    <a:prstGeom prst="rect">
                      <a:avLst/>
                    </a:prstGeom>
                  </pic:spPr>
                </pic:pic>
              </a:graphicData>
            </a:graphic>
          </wp:inline>
        </w:drawing>
      </w:r>
    </w:p>
    <w:p w14:paraId="4AA6656B" w14:textId="77777777" w:rsidR="004125F6" w:rsidRPr="004125F6" w:rsidRDefault="004125F6" w:rsidP="004125F6"/>
    <w:p w14:paraId="3DD1FA21" w14:textId="543A8682" w:rsidR="004125F6" w:rsidRDefault="00D81E91" w:rsidP="004125F6">
      <w:pPr>
        <w:rPr>
          <w:rStyle w:val="Strong"/>
          <w:i/>
          <w:color w:val="E0CAA3" w:themeColor="background2" w:themeShade="E6"/>
          <w:lang w:val="vi-VN"/>
        </w:rPr>
      </w:pPr>
      <w:r w:rsidRPr="00D81E91">
        <w:rPr>
          <w:rStyle w:val="Strong"/>
          <w:i/>
          <w:noProof/>
          <w:color w:val="E0CAA3" w:themeColor="background2" w:themeShade="E6"/>
          <w:lang w:val="vi-VN"/>
        </w:rPr>
        <w:drawing>
          <wp:inline distT="0" distB="0" distL="0" distR="0" wp14:anchorId="31D82C03" wp14:editId="4D1D3A52">
            <wp:extent cx="4656223" cy="1501270"/>
            <wp:effectExtent l="0" t="0" r="0" b="3810"/>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13"/>
                    <a:stretch>
                      <a:fillRect/>
                    </a:stretch>
                  </pic:blipFill>
                  <pic:spPr>
                    <a:xfrm>
                      <a:off x="0" y="0"/>
                      <a:ext cx="4656223" cy="1501270"/>
                    </a:xfrm>
                    <a:prstGeom prst="rect">
                      <a:avLst/>
                    </a:prstGeom>
                  </pic:spPr>
                </pic:pic>
              </a:graphicData>
            </a:graphic>
          </wp:inline>
        </w:drawing>
      </w:r>
    </w:p>
    <w:p w14:paraId="799C80BF" w14:textId="77777777" w:rsidR="006D0101" w:rsidRPr="00416F0B" w:rsidRDefault="006D0101" w:rsidP="006D0101">
      <w:pPr>
        <w:rPr>
          <w:rStyle w:val="Strong"/>
          <w:i/>
          <w:color w:val="E0CAA3" w:themeColor="background2" w:themeShade="E6"/>
        </w:rPr>
      </w:pPr>
      <w:r>
        <w:rPr>
          <w:rStyle w:val="Strong"/>
          <w:i/>
          <w:color w:val="E0CAA3" w:themeColor="background2" w:themeShade="E6"/>
          <w:lang w:val="vi-VN"/>
        </w:rPr>
        <w:lastRenderedPageBreak/>
        <w:t>Code</w:t>
      </w:r>
      <w:r w:rsidRPr="00416F0B">
        <w:rPr>
          <w:rStyle w:val="Strong"/>
          <w:i/>
          <w:color w:val="E0CAA3" w:themeColor="background2" w:themeShade="E6"/>
        </w:rPr>
        <w:t xml:space="preserve">:  </w:t>
      </w:r>
    </w:p>
    <w:p w14:paraId="0404055E" w14:textId="337436F0" w:rsidR="00D76480" w:rsidRDefault="00D76480" w:rsidP="00D7648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C7037C">
        <w:rPr>
          <w:rFonts w:ascii="Consolas" w:hAnsi="Consolas" w:cs="Consolas"/>
          <w:color w:val="008000"/>
          <w:kern w:val="0"/>
          <w:sz w:val="19"/>
          <w:szCs w:val="19"/>
          <w:highlight w:val="white"/>
        </w:rPr>
        <w:t>Pulisher</w:t>
      </w:r>
    </w:p>
    <w:p w14:paraId="294EA2DE" w14:textId="1D1A6169" w:rsidR="00D76480" w:rsidRDefault="00D76480" w:rsidP="00D81E91">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r w:rsidR="00D81E91">
        <w:rPr>
          <w:rFonts w:ascii="Consolas" w:hAnsi="Consolas" w:cs="Consolas"/>
          <w:color w:val="000000"/>
          <w:kern w:val="0"/>
          <w:sz w:val="19"/>
          <w:szCs w:val="19"/>
        </w:rPr>
        <w:t>Publisher</w:t>
      </w:r>
      <w:r>
        <w:rPr>
          <w:rFonts w:ascii="Consolas" w:hAnsi="Consolas" w:cs="Consolas"/>
          <w:color w:val="808080"/>
          <w:kern w:val="0"/>
          <w:sz w:val="19"/>
          <w:szCs w:val="19"/>
          <w:highlight w:val="white"/>
        </w:rPr>
        <w:t>(</w:t>
      </w:r>
    </w:p>
    <w:p w14:paraId="5D5FBDED" w14:textId="27D310F1" w:rsidR="00D81E91" w:rsidRDefault="00D81E91" w:rsidP="00D81E91">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PublisherID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D062296" w14:textId="77777777" w:rsidR="00D81E91" w:rsidRDefault="00D81E91" w:rsidP="00D81E91">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F69A724" w14:textId="77777777" w:rsidR="00D81E91" w:rsidRDefault="00D81E91" w:rsidP="00D81E91">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Address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33DD0F8" w14:textId="77777777" w:rsidR="00D81E91" w:rsidRDefault="00D81E91" w:rsidP="00D81E91">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Website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4A2CB2DC" w14:textId="7586791B" w:rsidR="00A03495" w:rsidRDefault="00D81E91" w:rsidP="00D81E91">
      <w:pPr>
        <w:autoSpaceDE w:val="0"/>
        <w:autoSpaceDN w:val="0"/>
        <w:adjustRightInd w:val="0"/>
        <w:spacing w:after="0"/>
        <w:ind w:left="720" w:right="0"/>
        <w:rPr>
          <w:rFonts w:ascii="Consolas" w:hAnsi="Consolas" w:cs="Consolas"/>
          <w:color w:val="808080"/>
          <w:kern w:val="0"/>
          <w:sz w:val="19"/>
          <w:szCs w:val="19"/>
        </w:rPr>
      </w:pPr>
      <w:r>
        <w:rPr>
          <w:rFonts w:ascii="Consolas" w:hAnsi="Consolas" w:cs="Consolas"/>
          <w:color w:val="000000"/>
          <w:kern w:val="0"/>
          <w:sz w:val="19"/>
          <w:szCs w:val="19"/>
        </w:rPr>
        <w:t xml:space="preserve">Other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200</w:t>
      </w:r>
      <w:r>
        <w:rPr>
          <w:rFonts w:ascii="Consolas" w:hAnsi="Consolas" w:cs="Consolas"/>
          <w:color w:val="808080"/>
          <w:kern w:val="0"/>
          <w:sz w:val="19"/>
          <w:szCs w:val="19"/>
        </w:rPr>
        <w:t>)</w:t>
      </w:r>
      <w:r w:rsidR="00D76480">
        <w:rPr>
          <w:rFonts w:ascii="Consolas" w:hAnsi="Consolas" w:cs="Consolas"/>
          <w:color w:val="808080"/>
          <w:kern w:val="0"/>
          <w:sz w:val="19"/>
          <w:szCs w:val="19"/>
          <w:highlight w:val="white"/>
        </w:rPr>
        <w:t>)</w:t>
      </w:r>
    </w:p>
    <w:p w14:paraId="2FD68A13" w14:textId="77777777" w:rsidR="00A03495" w:rsidRDefault="00A03495" w:rsidP="00D76480">
      <w:pPr>
        <w:rPr>
          <w:rFonts w:ascii="Consolas" w:hAnsi="Consolas" w:cs="Consolas"/>
          <w:color w:val="808080"/>
          <w:kern w:val="0"/>
          <w:sz w:val="19"/>
          <w:szCs w:val="19"/>
        </w:rPr>
      </w:pPr>
    </w:p>
    <w:p w14:paraId="547BC0CF" w14:textId="77777777" w:rsidR="002C6DE6" w:rsidRPr="00416F0B" w:rsidRDefault="002C6DE6" w:rsidP="00D76480">
      <w:pPr>
        <w:rPr>
          <w:rStyle w:val="Strong"/>
          <w:i/>
          <w:color w:val="E0CAA3" w:themeColor="background2" w:themeShade="E6"/>
        </w:rPr>
      </w:pPr>
      <w:r w:rsidRPr="00416F0B">
        <w:rPr>
          <w:rStyle w:val="Strong"/>
          <w:i/>
          <w:color w:val="E0CAA3" w:themeColor="background2" w:themeShade="E6"/>
        </w:rPr>
        <w:t xml:space="preserve">Example:  </w:t>
      </w:r>
    </w:p>
    <w:p w14:paraId="4860B863" w14:textId="05B4F679" w:rsidR="002C6DE6" w:rsidRPr="006D0101" w:rsidRDefault="00C7037C" w:rsidP="00EB29E6">
      <w:r w:rsidRPr="00C7037C">
        <w:rPr>
          <w:noProof/>
        </w:rPr>
        <w:drawing>
          <wp:inline distT="0" distB="0" distL="0" distR="0" wp14:anchorId="0A603DDA" wp14:editId="7444E5AE">
            <wp:extent cx="5943600" cy="72263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22630"/>
                    </a:xfrm>
                    <a:prstGeom prst="rect">
                      <a:avLst/>
                    </a:prstGeom>
                  </pic:spPr>
                </pic:pic>
              </a:graphicData>
            </a:graphic>
          </wp:inline>
        </w:drawing>
      </w:r>
    </w:p>
    <w:p w14:paraId="418E9C8F" w14:textId="2DB78A5B" w:rsidR="007C2B09" w:rsidRDefault="009156B5" w:rsidP="00100121">
      <w:pPr>
        <w:pStyle w:val="Heading3"/>
        <w:numPr>
          <w:ilvl w:val="0"/>
          <w:numId w:val="26"/>
        </w:numPr>
        <w:rPr>
          <w:rStyle w:val="Strong"/>
        </w:rPr>
      </w:pPr>
      <w:r>
        <w:rPr>
          <w:rStyle w:val="Strong"/>
          <w:b w:val="0"/>
        </w:rPr>
        <w:t>Create</w:t>
      </w:r>
      <w:r w:rsidR="001176FD">
        <w:rPr>
          <w:rStyle w:val="Strong"/>
          <w:b w:val="0"/>
        </w:rPr>
        <w:t xml:space="preserve"> table</w:t>
      </w:r>
      <w:r w:rsidR="00564FAA">
        <w:rPr>
          <w:rStyle w:val="Strong"/>
          <w:b w:val="0"/>
          <w:lang w:val="vi-VN"/>
        </w:rPr>
        <w:t xml:space="preserve"> </w:t>
      </w:r>
      <w:r w:rsidR="00C7037C">
        <w:rPr>
          <w:rStyle w:val="Strong"/>
        </w:rPr>
        <w:t>kindofbook</w:t>
      </w:r>
    </w:p>
    <w:p w14:paraId="3DA3F5B1" w14:textId="77777777" w:rsidR="004125F6" w:rsidRPr="004125F6" w:rsidRDefault="004125F6" w:rsidP="004125F6">
      <w:pPr>
        <w:rPr>
          <w:rStyle w:val="Strong"/>
          <w:i/>
          <w:color w:val="E0CAA3" w:themeColor="background2" w:themeShade="E6"/>
        </w:rPr>
      </w:pPr>
      <w:r w:rsidRPr="004125F6">
        <w:rPr>
          <w:rStyle w:val="Strong"/>
          <w:i/>
          <w:color w:val="E0CAA3" w:themeColor="background2" w:themeShade="E6"/>
        </w:rPr>
        <w:t xml:space="preserve">Entity - Attribute:  </w:t>
      </w:r>
    </w:p>
    <w:p w14:paraId="75439B26" w14:textId="682494BE" w:rsidR="004125F6" w:rsidRDefault="004125F6" w:rsidP="004125F6">
      <w:r w:rsidRPr="004125F6">
        <w:rPr>
          <w:rStyle w:val="Strong"/>
          <w:i/>
          <w:noProof/>
          <w:color w:val="E0CAA3" w:themeColor="background2" w:themeShade="E6"/>
          <w:lang w:val="vi-VN"/>
        </w:rPr>
        <w:drawing>
          <wp:inline distT="0" distB="0" distL="0" distR="0" wp14:anchorId="081F02ED" wp14:editId="28BFFB9E">
            <wp:extent cx="2834886" cy="1562235"/>
            <wp:effectExtent l="0" t="0" r="3810" b="0"/>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15"/>
                    <a:stretch>
                      <a:fillRect/>
                    </a:stretch>
                  </pic:blipFill>
                  <pic:spPr>
                    <a:xfrm>
                      <a:off x="0" y="0"/>
                      <a:ext cx="2834886" cy="1562235"/>
                    </a:xfrm>
                    <a:prstGeom prst="rect">
                      <a:avLst/>
                    </a:prstGeom>
                  </pic:spPr>
                </pic:pic>
              </a:graphicData>
            </a:graphic>
          </wp:inline>
        </w:drawing>
      </w:r>
    </w:p>
    <w:p w14:paraId="5E6B2DA4" w14:textId="77777777" w:rsidR="004125F6" w:rsidRPr="004125F6" w:rsidRDefault="004125F6" w:rsidP="004125F6"/>
    <w:p w14:paraId="78FE6F69" w14:textId="439F8E26" w:rsidR="004125F6" w:rsidRPr="004125F6" w:rsidRDefault="00C7037C" w:rsidP="004125F6">
      <w:pPr>
        <w:rPr>
          <w:rStyle w:val="Strong"/>
          <w:b w:val="0"/>
          <w:bCs w:val="0"/>
        </w:rPr>
      </w:pPr>
      <w:r w:rsidRPr="00C7037C">
        <w:rPr>
          <w:noProof/>
        </w:rPr>
        <w:drawing>
          <wp:inline distT="0" distB="0" distL="0" distR="0" wp14:anchorId="7F658A60" wp14:editId="757A8766">
            <wp:extent cx="4694327" cy="815411"/>
            <wp:effectExtent l="0" t="0" r="0" b="3810"/>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16"/>
                    <a:stretch>
                      <a:fillRect/>
                    </a:stretch>
                  </pic:blipFill>
                  <pic:spPr>
                    <a:xfrm>
                      <a:off x="0" y="0"/>
                      <a:ext cx="4694327" cy="815411"/>
                    </a:xfrm>
                    <a:prstGeom prst="rect">
                      <a:avLst/>
                    </a:prstGeom>
                  </pic:spPr>
                </pic:pic>
              </a:graphicData>
            </a:graphic>
          </wp:inline>
        </w:drawing>
      </w:r>
    </w:p>
    <w:p w14:paraId="25A60D7B" w14:textId="6B215673" w:rsidR="0062137E" w:rsidRPr="00416F0B" w:rsidRDefault="0062137E" w:rsidP="0062137E">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6E5FF109" w14:textId="3201E4A3"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C7037C">
        <w:rPr>
          <w:rFonts w:ascii="Consolas" w:hAnsi="Consolas" w:cs="Consolas"/>
          <w:color w:val="008000"/>
          <w:kern w:val="0"/>
          <w:sz w:val="19"/>
          <w:szCs w:val="19"/>
          <w:highlight w:val="white"/>
        </w:rPr>
        <w:t>KindOfBook</w:t>
      </w:r>
    </w:p>
    <w:p w14:paraId="23C1FEA2" w14:textId="5215423A" w:rsidR="00C7037C" w:rsidRDefault="00C7037C" w:rsidP="00C7037C">
      <w:pPr>
        <w:autoSpaceDE w:val="0"/>
        <w:autoSpaceDN w:val="0"/>
        <w:adjustRightInd w:val="0"/>
        <w:spacing w:after="0"/>
        <w:ind w:left="0" w:right="0"/>
        <w:jc w:val="both"/>
        <w:rPr>
          <w:rFonts w:ascii="Consolas" w:hAnsi="Consolas" w:cs="Consolas"/>
          <w:color w:val="000000"/>
          <w:kern w:val="0"/>
          <w:sz w:val="19"/>
          <w:szCs w:val="19"/>
        </w:rPr>
      </w:pPr>
      <w:r>
        <w:rPr>
          <w:rFonts w:ascii="Consolas" w:hAnsi="Consolas" w:cs="Consolas"/>
          <w:color w:val="0000FF"/>
          <w:kern w:val="0"/>
          <w:sz w:val="19"/>
          <w:szCs w:val="19"/>
        </w:rPr>
        <w:t>CREATE TABLE</w:t>
      </w:r>
      <w:r>
        <w:rPr>
          <w:rFonts w:ascii="Consolas" w:hAnsi="Consolas" w:cs="Consolas"/>
          <w:color w:val="000000"/>
          <w:kern w:val="0"/>
          <w:sz w:val="19"/>
          <w:szCs w:val="19"/>
        </w:rPr>
        <w:t xml:space="preserve"> KindOfBook</w:t>
      </w:r>
      <w:r>
        <w:rPr>
          <w:rFonts w:ascii="Consolas" w:hAnsi="Consolas" w:cs="Consolas"/>
          <w:color w:val="808080"/>
          <w:kern w:val="0"/>
          <w:sz w:val="19"/>
          <w:szCs w:val="19"/>
        </w:rPr>
        <w:t>(</w:t>
      </w:r>
    </w:p>
    <w:p w14:paraId="64525B73" w14:textId="77777777" w:rsidR="00C7037C" w:rsidRDefault="00C7037C" w:rsidP="00C7037C">
      <w:pPr>
        <w:autoSpaceDE w:val="0"/>
        <w:autoSpaceDN w:val="0"/>
        <w:adjustRightInd w:val="0"/>
        <w:spacing w:after="0"/>
        <w:ind w:left="0" w:right="0"/>
        <w:jc w:val="both"/>
        <w:rPr>
          <w:rFonts w:ascii="Consolas" w:hAnsi="Consolas" w:cs="Consolas"/>
          <w:color w:val="000000"/>
          <w:kern w:val="0"/>
          <w:sz w:val="19"/>
          <w:szCs w:val="19"/>
        </w:rPr>
      </w:pPr>
      <w:r>
        <w:rPr>
          <w:rFonts w:ascii="Consolas" w:hAnsi="Consolas" w:cs="Consolas"/>
          <w:color w:val="000000"/>
          <w:kern w:val="0"/>
          <w:sz w:val="19"/>
          <w:szCs w:val="19"/>
        </w:rPr>
        <w:t xml:space="preserve">BookCode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C955672" w14:textId="468B395F" w:rsidR="00772B3E" w:rsidRDefault="00C7037C" w:rsidP="00C7037C">
      <w:pPr>
        <w:ind w:left="0"/>
        <w:jc w:val="both"/>
        <w:rPr>
          <w:rFonts w:ascii="Consolas" w:hAnsi="Consolas" w:cs="Consolas"/>
          <w:color w:val="808080"/>
          <w:kern w:val="0"/>
          <w:sz w:val="19"/>
          <w:szCs w:val="19"/>
        </w:rPr>
      </w:pPr>
      <w:r>
        <w:rPr>
          <w:rFonts w:ascii="Consolas" w:hAnsi="Consolas" w:cs="Consolas"/>
          <w:color w:val="000000"/>
          <w:kern w:val="0"/>
          <w:sz w:val="19"/>
          <w:szCs w:val="19"/>
        </w:rPr>
        <w:t xml:space="preserve">Category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8222C21" w14:textId="77777777" w:rsidR="00992E26" w:rsidRPr="00416F0B" w:rsidRDefault="00FE595D" w:rsidP="00863DFA">
      <w:pPr>
        <w:rPr>
          <w:rStyle w:val="Strong"/>
          <w:i/>
          <w:color w:val="E0CAA3" w:themeColor="background2" w:themeShade="E6"/>
        </w:rPr>
      </w:pPr>
      <w:r w:rsidRPr="00416F0B">
        <w:rPr>
          <w:rStyle w:val="Strong"/>
          <w:i/>
          <w:color w:val="E0CAA3" w:themeColor="background2" w:themeShade="E6"/>
        </w:rPr>
        <w:t xml:space="preserve">Example:  </w:t>
      </w:r>
    </w:p>
    <w:p w14:paraId="49727474" w14:textId="7642B6EE" w:rsidR="00D24E2E" w:rsidRDefault="00C7037C" w:rsidP="00C62AD1">
      <w:pPr>
        <w:autoSpaceDE w:val="0"/>
        <w:autoSpaceDN w:val="0"/>
        <w:adjustRightInd w:val="0"/>
        <w:spacing w:after="0"/>
        <w:ind w:left="0" w:right="0"/>
        <w:rPr>
          <w:rFonts w:ascii="Consolas" w:hAnsi="Consolas" w:cs="Consolas"/>
          <w:color w:val="000000"/>
          <w:kern w:val="0"/>
          <w:sz w:val="19"/>
          <w:szCs w:val="19"/>
          <w:highlight w:val="white"/>
        </w:rPr>
      </w:pPr>
      <w:r w:rsidRPr="00C7037C">
        <w:rPr>
          <w:rFonts w:ascii="Consolas" w:hAnsi="Consolas" w:cs="Consolas"/>
          <w:noProof/>
          <w:color w:val="000000"/>
          <w:kern w:val="0"/>
          <w:sz w:val="19"/>
          <w:szCs w:val="19"/>
        </w:rPr>
        <w:lastRenderedPageBreak/>
        <w:drawing>
          <wp:inline distT="0" distB="0" distL="0" distR="0" wp14:anchorId="7870B7E0" wp14:editId="174B107A">
            <wp:extent cx="2194750" cy="1386960"/>
            <wp:effectExtent l="0" t="0" r="0" b="381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17"/>
                    <a:stretch>
                      <a:fillRect/>
                    </a:stretch>
                  </pic:blipFill>
                  <pic:spPr>
                    <a:xfrm>
                      <a:off x="0" y="0"/>
                      <a:ext cx="2194750" cy="1386960"/>
                    </a:xfrm>
                    <a:prstGeom prst="rect">
                      <a:avLst/>
                    </a:prstGeom>
                  </pic:spPr>
                </pic:pic>
              </a:graphicData>
            </a:graphic>
          </wp:inline>
        </w:drawing>
      </w:r>
    </w:p>
    <w:p w14:paraId="46EA5664" w14:textId="36B766CF" w:rsidR="002C1444" w:rsidRDefault="002C1444" w:rsidP="00A400D7">
      <w:pPr>
        <w:pStyle w:val="Heading3"/>
        <w:numPr>
          <w:ilvl w:val="0"/>
          <w:numId w:val="26"/>
        </w:numPr>
        <w:rPr>
          <w:rStyle w:val="Strong"/>
          <w:bCs w:val="0"/>
        </w:rPr>
      </w:pPr>
      <w:r>
        <w:rPr>
          <w:rStyle w:val="Strong"/>
          <w:b w:val="0"/>
          <w:bCs w:val="0"/>
        </w:rPr>
        <w:t xml:space="preserve">Create table </w:t>
      </w:r>
      <w:r w:rsidR="00C7037C">
        <w:rPr>
          <w:rStyle w:val="Strong"/>
          <w:bCs w:val="0"/>
        </w:rPr>
        <w:t>Books</w:t>
      </w:r>
    </w:p>
    <w:p w14:paraId="792CCC41" w14:textId="77777777" w:rsidR="004125F6" w:rsidRPr="004125F6" w:rsidRDefault="004125F6" w:rsidP="004125F6">
      <w:pPr>
        <w:rPr>
          <w:rStyle w:val="Strong"/>
          <w:i/>
          <w:color w:val="E0CAA3" w:themeColor="background2" w:themeShade="E6"/>
        </w:rPr>
      </w:pPr>
      <w:r w:rsidRPr="004125F6">
        <w:rPr>
          <w:rStyle w:val="Strong"/>
          <w:i/>
          <w:color w:val="E0CAA3" w:themeColor="background2" w:themeShade="E6"/>
        </w:rPr>
        <w:t xml:space="preserve">Entity - Attribute:  </w:t>
      </w:r>
    </w:p>
    <w:p w14:paraId="630A182F" w14:textId="154EA515" w:rsidR="00A400D7" w:rsidRPr="004125F6" w:rsidRDefault="00A400D7" w:rsidP="00A400D7">
      <w:r w:rsidRPr="00A400D7">
        <w:rPr>
          <w:noProof/>
        </w:rPr>
        <w:drawing>
          <wp:inline distT="0" distB="0" distL="0" distR="0" wp14:anchorId="0CD7DDFB" wp14:editId="506B8E45">
            <wp:extent cx="4618120" cy="2827265"/>
            <wp:effectExtent l="0" t="0" r="0" b="0"/>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10;&#10;Description automatically generated"/>
                    <pic:cNvPicPr/>
                  </pic:nvPicPr>
                  <pic:blipFill>
                    <a:blip r:embed="rId18"/>
                    <a:stretch>
                      <a:fillRect/>
                    </a:stretch>
                  </pic:blipFill>
                  <pic:spPr>
                    <a:xfrm>
                      <a:off x="0" y="0"/>
                      <a:ext cx="4618120" cy="2827265"/>
                    </a:xfrm>
                    <a:prstGeom prst="rect">
                      <a:avLst/>
                    </a:prstGeom>
                  </pic:spPr>
                </pic:pic>
              </a:graphicData>
            </a:graphic>
          </wp:inline>
        </w:drawing>
      </w:r>
    </w:p>
    <w:p w14:paraId="531EF2C6" w14:textId="798DC23E" w:rsidR="002C1444" w:rsidRDefault="00C7037C" w:rsidP="002C1444">
      <w:pPr>
        <w:rPr>
          <w:noProof/>
          <w:color w:val="775F55" w:themeColor="text2"/>
          <w:sz w:val="32"/>
          <w:szCs w:val="32"/>
        </w:rPr>
      </w:pPr>
      <w:r w:rsidRPr="00C7037C">
        <w:rPr>
          <w:noProof/>
          <w:color w:val="775F55" w:themeColor="text2"/>
          <w:sz w:val="32"/>
          <w:szCs w:val="32"/>
        </w:rPr>
        <w:drawing>
          <wp:inline distT="0" distB="0" distL="0" distR="0" wp14:anchorId="4E61B750" wp14:editId="15C25C65">
            <wp:extent cx="4663844" cy="2270957"/>
            <wp:effectExtent l="0" t="0" r="3810" b="0"/>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19"/>
                    <a:stretch>
                      <a:fillRect/>
                    </a:stretch>
                  </pic:blipFill>
                  <pic:spPr>
                    <a:xfrm>
                      <a:off x="0" y="0"/>
                      <a:ext cx="4663844" cy="2270957"/>
                    </a:xfrm>
                    <a:prstGeom prst="rect">
                      <a:avLst/>
                    </a:prstGeom>
                  </pic:spPr>
                </pic:pic>
              </a:graphicData>
            </a:graphic>
          </wp:inline>
        </w:drawing>
      </w:r>
    </w:p>
    <w:p w14:paraId="655475B0" w14:textId="77777777" w:rsidR="002C1444" w:rsidRPr="00416F0B" w:rsidRDefault="002C1444" w:rsidP="002C1444">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7433D706" w14:textId="1A42FD9D"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C7037C">
        <w:rPr>
          <w:rFonts w:ascii="Consolas" w:hAnsi="Consolas" w:cs="Consolas"/>
          <w:color w:val="008000"/>
          <w:kern w:val="0"/>
          <w:sz w:val="19"/>
          <w:szCs w:val="19"/>
          <w:highlight w:val="white"/>
        </w:rPr>
        <w:t>Books</w:t>
      </w:r>
    </w:p>
    <w:p w14:paraId="789147D4"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Books</w:t>
      </w:r>
      <w:r>
        <w:rPr>
          <w:rFonts w:ascii="Consolas" w:hAnsi="Consolas" w:cs="Consolas"/>
          <w:color w:val="808080"/>
          <w:kern w:val="0"/>
          <w:sz w:val="19"/>
          <w:szCs w:val="19"/>
        </w:rPr>
        <w:t>(</w:t>
      </w:r>
    </w:p>
    <w:p w14:paraId="787D9263"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BookID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465E245"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Title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3A61FBF"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AuthorName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271CC272"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PublisherID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55C6403"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BookCode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4757D57"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FF00FF"/>
          <w:kern w:val="0"/>
          <w:sz w:val="19"/>
          <w:szCs w:val="19"/>
        </w:rPr>
        <w:t>Year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p>
    <w:p w14:paraId="7A56398F"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Edition </w:t>
      </w:r>
      <w:r>
        <w:rPr>
          <w:rFonts w:ascii="Consolas" w:hAnsi="Consolas" w:cs="Consolas"/>
          <w:color w:val="0000FF"/>
          <w:kern w:val="0"/>
          <w:sz w:val="19"/>
          <w:szCs w:val="19"/>
        </w:rPr>
        <w:t>int</w:t>
      </w:r>
      <w:r>
        <w:rPr>
          <w:rFonts w:ascii="Consolas" w:hAnsi="Consolas" w:cs="Consolas"/>
          <w:color w:val="808080"/>
          <w:kern w:val="0"/>
          <w:sz w:val="19"/>
          <w:szCs w:val="19"/>
        </w:rPr>
        <w:t>,</w:t>
      </w:r>
    </w:p>
    <w:p w14:paraId="58EB23AD"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Quantity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FC48015"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Briefly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p w14:paraId="40729679"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fk_Books_KindOfBook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BookCode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KindOfBook</w:t>
      </w:r>
      <w:r>
        <w:rPr>
          <w:rFonts w:ascii="Consolas" w:hAnsi="Consolas" w:cs="Consolas"/>
          <w:color w:val="808080"/>
          <w:kern w:val="0"/>
          <w:sz w:val="19"/>
          <w:szCs w:val="19"/>
        </w:rPr>
        <w:t>(</w:t>
      </w:r>
      <w:r>
        <w:rPr>
          <w:rFonts w:ascii="Consolas" w:hAnsi="Consolas" w:cs="Consolas"/>
          <w:color w:val="000000"/>
          <w:kern w:val="0"/>
          <w:sz w:val="19"/>
          <w:szCs w:val="19"/>
        </w:rPr>
        <w:t>BookCode</w:t>
      </w:r>
      <w:r>
        <w:rPr>
          <w:rFonts w:ascii="Consolas" w:hAnsi="Consolas" w:cs="Consolas"/>
          <w:color w:val="808080"/>
          <w:kern w:val="0"/>
          <w:sz w:val="19"/>
          <w:szCs w:val="19"/>
        </w:rPr>
        <w:t>),</w:t>
      </w:r>
    </w:p>
    <w:p w14:paraId="07036891"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fk_Books_Publisher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PublisherID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Publisher</w:t>
      </w:r>
      <w:r>
        <w:rPr>
          <w:rFonts w:ascii="Consolas" w:hAnsi="Consolas" w:cs="Consolas"/>
          <w:color w:val="808080"/>
          <w:kern w:val="0"/>
          <w:sz w:val="19"/>
          <w:szCs w:val="19"/>
        </w:rPr>
        <w:t>(</w:t>
      </w:r>
      <w:r>
        <w:rPr>
          <w:rFonts w:ascii="Consolas" w:hAnsi="Consolas" w:cs="Consolas"/>
          <w:color w:val="000000"/>
          <w:kern w:val="0"/>
          <w:sz w:val="19"/>
          <w:szCs w:val="19"/>
        </w:rPr>
        <w:t>PublisherID</w:t>
      </w:r>
      <w:r>
        <w:rPr>
          <w:rFonts w:ascii="Consolas" w:hAnsi="Consolas" w:cs="Consolas"/>
          <w:color w:val="808080"/>
          <w:kern w:val="0"/>
          <w:sz w:val="19"/>
          <w:szCs w:val="19"/>
        </w:rPr>
        <w:t>)</w:t>
      </w:r>
    </w:p>
    <w:p w14:paraId="76D87838" w14:textId="28CF3687" w:rsidR="00772B3E" w:rsidRDefault="00C7037C" w:rsidP="00C7037C">
      <w:pPr>
        <w:rPr>
          <w:rFonts w:ascii="Consolas" w:hAnsi="Consolas" w:cs="Consolas"/>
          <w:color w:val="808080"/>
          <w:kern w:val="0"/>
          <w:sz w:val="19"/>
          <w:szCs w:val="19"/>
        </w:rPr>
      </w:pPr>
      <w:r>
        <w:rPr>
          <w:rFonts w:ascii="Consolas" w:hAnsi="Consolas" w:cs="Consolas"/>
          <w:color w:val="808080"/>
          <w:kern w:val="0"/>
          <w:sz w:val="19"/>
          <w:szCs w:val="19"/>
        </w:rPr>
        <w:t>)</w:t>
      </w:r>
    </w:p>
    <w:p w14:paraId="6988FE7E" w14:textId="77777777" w:rsidR="002C1444" w:rsidRPr="00715B5D" w:rsidRDefault="00A11799" w:rsidP="00A11799">
      <w:pPr>
        <w:rPr>
          <w:b/>
          <w:bCs/>
          <w:i/>
          <w:color w:val="E0CAA3" w:themeColor="background2" w:themeShade="E6"/>
        </w:rPr>
      </w:pPr>
      <w:r w:rsidRPr="00416F0B">
        <w:rPr>
          <w:rStyle w:val="Strong"/>
          <w:i/>
          <w:color w:val="E0CAA3" w:themeColor="background2" w:themeShade="E6"/>
        </w:rPr>
        <w:t xml:space="preserve"> </w:t>
      </w:r>
      <w:r w:rsidR="002C1444" w:rsidRPr="00416F0B">
        <w:rPr>
          <w:rStyle w:val="Strong"/>
          <w:i/>
          <w:color w:val="E0CAA3" w:themeColor="background2" w:themeShade="E6"/>
        </w:rPr>
        <w:t xml:space="preserve">Example:  </w:t>
      </w:r>
    </w:p>
    <w:p w14:paraId="7CE6E952" w14:textId="51BBBF32" w:rsidR="006D2CE5" w:rsidRDefault="00C7037C" w:rsidP="00033250">
      <w:pPr>
        <w:ind w:left="0"/>
        <w:rPr>
          <w:noProof/>
          <w:color w:val="775F55" w:themeColor="text2"/>
          <w:sz w:val="32"/>
          <w:szCs w:val="32"/>
        </w:rPr>
      </w:pPr>
      <w:r w:rsidRPr="00C7037C">
        <w:rPr>
          <w:noProof/>
          <w:color w:val="775F55" w:themeColor="text2"/>
          <w:sz w:val="32"/>
          <w:szCs w:val="32"/>
        </w:rPr>
        <w:drawing>
          <wp:inline distT="0" distB="0" distL="0" distR="0" wp14:anchorId="2AA2BF80" wp14:editId="6EBEDBA7">
            <wp:extent cx="5943600" cy="757555"/>
            <wp:effectExtent l="0" t="0" r="0" b="444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20"/>
                    <a:stretch>
                      <a:fillRect/>
                    </a:stretch>
                  </pic:blipFill>
                  <pic:spPr>
                    <a:xfrm>
                      <a:off x="0" y="0"/>
                      <a:ext cx="5943600" cy="757555"/>
                    </a:xfrm>
                    <a:prstGeom prst="rect">
                      <a:avLst/>
                    </a:prstGeom>
                  </pic:spPr>
                </pic:pic>
              </a:graphicData>
            </a:graphic>
          </wp:inline>
        </w:drawing>
      </w:r>
    </w:p>
    <w:p w14:paraId="4191DCB6" w14:textId="3D2F6AD8" w:rsidR="00232774" w:rsidRDefault="008F3F1B" w:rsidP="00A400D7">
      <w:pPr>
        <w:pStyle w:val="Heading3"/>
        <w:numPr>
          <w:ilvl w:val="0"/>
          <w:numId w:val="26"/>
        </w:numPr>
        <w:rPr>
          <w:b/>
          <w:noProof/>
        </w:rPr>
      </w:pPr>
      <w:r>
        <w:rPr>
          <w:noProof/>
        </w:rPr>
        <w:t xml:space="preserve">Create </w:t>
      </w:r>
      <w:r w:rsidR="000574E0">
        <w:rPr>
          <w:noProof/>
        </w:rPr>
        <w:t xml:space="preserve">TABLE </w:t>
      </w:r>
      <w:r w:rsidR="00C7037C">
        <w:rPr>
          <w:b/>
          <w:noProof/>
        </w:rPr>
        <w:t>Staffs</w:t>
      </w:r>
    </w:p>
    <w:p w14:paraId="52AB6D5D" w14:textId="051FE096" w:rsidR="004125F6" w:rsidRDefault="004125F6" w:rsidP="004125F6">
      <w:pPr>
        <w:rPr>
          <w:rStyle w:val="Strong"/>
          <w:i/>
          <w:color w:val="E0CAA3" w:themeColor="background2" w:themeShade="E6"/>
        </w:rPr>
      </w:pPr>
      <w:r w:rsidRPr="004125F6">
        <w:rPr>
          <w:rStyle w:val="Strong"/>
          <w:i/>
          <w:color w:val="E0CAA3" w:themeColor="background2" w:themeShade="E6"/>
        </w:rPr>
        <w:t xml:space="preserve">Entity - Attribute:  </w:t>
      </w:r>
    </w:p>
    <w:p w14:paraId="32F798AF" w14:textId="121C42F6" w:rsidR="00A400D7" w:rsidRPr="004125F6" w:rsidRDefault="00A400D7" w:rsidP="004125F6">
      <w:pPr>
        <w:rPr>
          <w:rStyle w:val="Strong"/>
          <w:i/>
          <w:color w:val="E0CAA3" w:themeColor="background2" w:themeShade="E6"/>
        </w:rPr>
      </w:pPr>
      <w:r w:rsidRPr="00A400D7">
        <w:rPr>
          <w:rStyle w:val="Strong"/>
          <w:i/>
          <w:noProof/>
          <w:color w:val="E0CAA3" w:themeColor="background2" w:themeShade="E6"/>
        </w:rPr>
        <w:drawing>
          <wp:inline distT="0" distB="0" distL="0" distR="0" wp14:anchorId="614181DA" wp14:editId="291F61A9">
            <wp:extent cx="4328535" cy="2751058"/>
            <wp:effectExtent l="0" t="0" r="0" b="0"/>
            <wp:docPr id="64" name="Picture 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pic:cNvPicPr/>
                  </pic:nvPicPr>
                  <pic:blipFill>
                    <a:blip r:embed="rId21"/>
                    <a:stretch>
                      <a:fillRect/>
                    </a:stretch>
                  </pic:blipFill>
                  <pic:spPr>
                    <a:xfrm>
                      <a:off x="0" y="0"/>
                      <a:ext cx="4328535" cy="2751058"/>
                    </a:xfrm>
                    <a:prstGeom prst="rect">
                      <a:avLst/>
                    </a:prstGeom>
                  </pic:spPr>
                </pic:pic>
              </a:graphicData>
            </a:graphic>
          </wp:inline>
        </w:drawing>
      </w:r>
    </w:p>
    <w:p w14:paraId="5F22BCA2" w14:textId="77777777" w:rsidR="004125F6" w:rsidRPr="004125F6" w:rsidRDefault="004125F6" w:rsidP="004125F6"/>
    <w:p w14:paraId="3E22DB54" w14:textId="77777777" w:rsidR="001A530D" w:rsidRDefault="001A530D" w:rsidP="001A530D"/>
    <w:p w14:paraId="5A44E7E7" w14:textId="7A7CBF0D" w:rsidR="000013E9" w:rsidRDefault="000013E9" w:rsidP="000013E9">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1EBA5A46" w14:textId="5C3B83AC" w:rsidR="00C7037C" w:rsidRPr="00416F0B" w:rsidRDefault="00C7037C" w:rsidP="000013E9">
      <w:pPr>
        <w:rPr>
          <w:rStyle w:val="Strong"/>
          <w:i/>
          <w:color w:val="E0CAA3" w:themeColor="background2" w:themeShade="E6"/>
        </w:rPr>
      </w:pPr>
      <w:r w:rsidRPr="00C7037C">
        <w:rPr>
          <w:rStyle w:val="Strong"/>
          <w:i/>
          <w:noProof/>
          <w:color w:val="E0CAA3" w:themeColor="background2" w:themeShade="E6"/>
        </w:rPr>
        <w:lastRenderedPageBreak/>
        <w:drawing>
          <wp:inline distT="0" distB="0" distL="0" distR="0" wp14:anchorId="72373AC4" wp14:editId="4BD676E0">
            <wp:extent cx="4663844" cy="2248095"/>
            <wp:effectExtent l="0" t="0" r="3810" b="0"/>
            <wp:docPr id="50" name="Picture 5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able&#10;&#10;Description automatically generated"/>
                    <pic:cNvPicPr/>
                  </pic:nvPicPr>
                  <pic:blipFill>
                    <a:blip r:embed="rId22"/>
                    <a:stretch>
                      <a:fillRect/>
                    </a:stretch>
                  </pic:blipFill>
                  <pic:spPr>
                    <a:xfrm>
                      <a:off x="0" y="0"/>
                      <a:ext cx="4663844" cy="2248095"/>
                    </a:xfrm>
                    <a:prstGeom prst="rect">
                      <a:avLst/>
                    </a:prstGeom>
                  </pic:spPr>
                </pic:pic>
              </a:graphicData>
            </a:graphic>
          </wp:inline>
        </w:drawing>
      </w:r>
    </w:p>
    <w:p w14:paraId="20816036" w14:textId="29AA0489" w:rsidR="00E60443" w:rsidRDefault="00E60443" w:rsidP="00E6044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C7037C">
        <w:rPr>
          <w:rFonts w:ascii="Consolas" w:hAnsi="Consolas" w:cs="Consolas"/>
          <w:color w:val="008000"/>
          <w:kern w:val="0"/>
          <w:sz w:val="19"/>
          <w:szCs w:val="19"/>
          <w:highlight w:val="white"/>
        </w:rPr>
        <w:t>Staffs</w:t>
      </w:r>
    </w:p>
    <w:p w14:paraId="647FAF56" w14:textId="24F8E736"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 TABLE</w:t>
      </w:r>
      <w:r>
        <w:rPr>
          <w:rFonts w:ascii="Consolas" w:hAnsi="Consolas" w:cs="Consolas"/>
          <w:color w:val="000000"/>
          <w:kern w:val="0"/>
          <w:sz w:val="19"/>
          <w:szCs w:val="19"/>
        </w:rPr>
        <w:t xml:space="preserve"> Staffs</w:t>
      </w:r>
      <w:r>
        <w:rPr>
          <w:rFonts w:ascii="Consolas" w:hAnsi="Consolas" w:cs="Consolas"/>
          <w:color w:val="808080"/>
          <w:kern w:val="0"/>
          <w:sz w:val="19"/>
          <w:szCs w:val="19"/>
        </w:rPr>
        <w:t>(</w:t>
      </w:r>
    </w:p>
    <w:p w14:paraId="11766B5C"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StaffID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StaffID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'FU[0-9][0-9][0-9][0-9][0-9][0-9]'</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701583B"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A27E90"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Address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200</w:t>
      </w:r>
      <w:r>
        <w:rPr>
          <w:rFonts w:ascii="Consolas" w:hAnsi="Consolas" w:cs="Consolas"/>
          <w:color w:val="808080"/>
          <w:kern w:val="0"/>
          <w:sz w:val="19"/>
          <w:szCs w:val="19"/>
        </w:rPr>
        <w:t>),</w:t>
      </w:r>
    </w:p>
    <w:p w14:paraId="49DE3DD1"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Date_of_birth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Date_of_birth </w:t>
      </w:r>
      <w:r>
        <w:rPr>
          <w:rFonts w:ascii="Consolas" w:hAnsi="Consolas" w:cs="Consolas"/>
          <w:color w:val="808080"/>
          <w:kern w:val="0"/>
          <w:sz w:val="19"/>
          <w:szCs w:val="19"/>
        </w:rPr>
        <w:t>&lt;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6DF65D27"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Gender </w:t>
      </w:r>
      <w:r>
        <w:rPr>
          <w:rFonts w:ascii="Consolas" w:hAnsi="Consolas" w:cs="Consolas"/>
          <w:color w:val="0000FF"/>
          <w:kern w:val="0"/>
          <w:sz w:val="19"/>
          <w:szCs w:val="19"/>
        </w:rPr>
        <w:t>bit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Gender </w:t>
      </w:r>
      <w:r>
        <w:rPr>
          <w:rFonts w:ascii="Consolas" w:hAnsi="Consolas" w:cs="Consolas"/>
          <w:color w:val="808080"/>
          <w:kern w:val="0"/>
          <w:sz w:val="19"/>
          <w:szCs w:val="19"/>
        </w:rPr>
        <w:t>like</w:t>
      </w:r>
      <w:r>
        <w:rPr>
          <w:rFonts w:ascii="Consolas" w:hAnsi="Consolas" w:cs="Consolas"/>
          <w:color w:val="000000"/>
          <w:kern w:val="0"/>
          <w:sz w:val="19"/>
          <w:szCs w:val="19"/>
        </w:rPr>
        <w:t xml:space="preserve"> 0 </w:t>
      </w:r>
      <w:r>
        <w:rPr>
          <w:rFonts w:ascii="Consolas" w:hAnsi="Consolas" w:cs="Consolas"/>
          <w:color w:val="808080"/>
          <w:kern w:val="0"/>
          <w:sz w:val="19"/>
          <w:szCs w:val="19"/>
        </w:rPr>
        <w:t>or</w:t>
      </w:r>
      <w:r>
        <w:rPr>
          <w:rFonts w:ascii="Consolas" w:hAnsi="Consolas" w:cs="Consolas"/>
          <w:color w:val="000000"/>
          <w:kern w:val="0"/>
          <w:sz w:val="19"/>
          <w:szCs w:val="19"/>
        </w:rPr>
        <w:t xml:space="preserve"> Gender </w:t>
      </w:r>
      <w:r>
        <w:rPr>
          <w:rFonts w:ascii="Consolas" w:hAnsi="Consolas" w:cs="Consolas"/>
          <w:color w:val="808080"/>
          <w:kern w:val="0"/>
          <w:sz w:val="19"/>
          <w:szCs w:val="19"/>
        </w:rPr>
        <w:t>like</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F60A665"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Phone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Phone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'[0-9][0-9][0-9][0-9][0-9][0-9][0-9][0-9][0-9][0-9]'</w:t>
      </w:r>
      <w:r>
        <w:rPr>
          <w:rFonts w:ascii="Consolas" w:hAnsi="Consolas" w:cs="Consolas"/>
          <w:color w:val="808080"/>
          <w:kern w:val="0"/>
          <w:sz w:val="19"/>
          <w:szCs w:val="19"/>
        </w:rPr>
        <w:t>),</w:t>
      </w:r>
    </w:p>
    <w:p w14:paraId="59DC22AB"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Email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6D2AD9E1"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Date_started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FF56BD3"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Password</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CF22DEF" w14:textId="25364476" w:rsidR="00FE58AB" w:rsidRDefault="00C7037C" w:rsidP="00C7037C">
      <w:pPr>
        <w:rPr>
          <w:rFonts w:ascii="Consolas" w:hAnsi="Consolas" w:cs="Consolas"/>
          <w:color w:val="808080"/>
          <w:kern w:val="0"/>
          <w:sz w:val="19"/>
          <w:szCs w:val="19"/>
        </w:rPr>
      </w:pPr>
      <w:r>
        <w:rPr>
          <w:rFonts w:ascii="Consolas" w:hAnsi="Consolas" w:cs="Consolas"/>
          <w:color w:val="808080"/>
          <w:kern w:val="0"/>
          <w:sz w:val="19"/>
          <w:szCs w:val="19"/>
        </w:rPr>
        <w:t>)</w:t>
      </w:r>
    </w:p>
    <w:p w14:paraId="21D90B4F" w14:textId="77777777" w:rsidR="00FE58AB" w:rsidRPr="00416F0B" w:rsidRDefault="00FE58AB" w:rsidP="00FE58AB">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p w14:paraId="0DEE2E8D" w14:textId="1809E3E3" w:rsidR="00FE58AB" w:rsidRDefault="00C7037C" w:rsidP="00E60443">
      <w:r w:rsidRPr="00C7037C">
        <w:rPr>
          <w:noProof/>
        </w:rPr>
        <w:drawing>
          <wp:inline distT="0" distB="0" distL="0" distR="0" wp14:anchorId="4E784378" wp14:editId="121EFB81">
            <wp:extent cx="5943600" cy="749935"/>
            <wp:effectExtent l="0" t="0" r="0" b="0"/>
            <wp:docPr id="51" name="Picture 5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10;&#10;Description automatically generated with low confidence"/>
                    <pic:cNvPicPr/>
                  </pic:nvPicPr>
                  <pic:blipFill>
                    <a:blip r:embed="rId23"/>
                    <a:stretch>
                      <a:fillRect/>
                    </a:stretch>
                  </pic:blipFill>
                  <pic:spPr>
                    <a:xfrm>
                      <a:off x="0" y="0"/>
                      <a:ext cx="5943600" cy="749935"/>
                    </a:xfrm>
                    <a:prstGeom prst="rect">
                      <a:avLst/>
                    </a:prstGeom>
                  </pic:spPr>
                </pic:pic>
              </a:graphicData>
            </a:graphic>
          </wp:inline>
        </w:drawing>
      </w:r>
    </w:p>
    <w:p w14:paraId="057C8E00" w14:textId="514E9CC3" w:rsidR="006D2A96" w:rsidRDefault="007B2B25" w:rsidP="00A400D7">
      <w:pPr>
        <w:pStyle w:val="Heading3"/>
        <w:numPr>
          <w:ilvl w:val="0"/>
          <w:numId w:val="26"/>
        </w:numPr>
      </w:pPr>
      <w:r>
        <w:t xml:space="preserve">create table </w:t>
      </w:r>
      <w:r w:rsidR="00C7037C" w:rsidRPr="00A400D7">
        <w:rPr>
          <w:b/>
          <w:bCs/>
        </w:rPr>
        <w:t>readers</w:t>
      </w:r>
    </w:p>
    <w:p w14:paraId="7C89E4AC" w14:textId="003C39E0" w:rsidR="00A400D7" w:rsidRDefault="00A400D7" w:rsidP="00A400D7">
      <w:pPr>
        <w:rPr>
          <w:rStyle w:val="Strong"/>
          <w:i/>
          <w:color w:val="E0CAA3" w:themeColor="background2" w:themeShade="E6"/>
        </w:rPr>
      </w:pPr>
      <w:r w:rsidRPr="00A400D7">
        <w:rPr>
          <w:rStyle w:val="Strong"/>
          <w:i/>
          <w:color w:val="E0CAA3" w:themeColor="background2" w:themeShade="E6"/>
        </w:rPr>
        <w:t xml:space="preserve">Entity - Attribute:  </w:t>
      </w:r>
    </w:p>
    <w:p w14:paraId="2184E818" w14:textId="47F20D14" w:rsidR="00A400D7" w:rsidRPr="00A400D7" w:rsidRDefault="00A400D7" w:rsidP="00A400D7">
      <w:pPr>
        <w:rPr>
          <w:rStyle w:val="Strong"/>
          <w:i/>
          <w:color w:val="E0CAA3" w:themeColor="background2" w:themeShade="E6"/>
        </w:rPr>
      </w:pPr>
      <w:r w:rsidRPr="00A400D7">
        <w:rPr>
          <w:rStyle w:val="Strong"/>
          <w:i/>
          <w:noProof/>
          <w:color w:val="E0CAA3" w:themeColor="background2" w:themeShade="E6"/>
        </w:rPr>
        <w:lastRenderedPageBreak/>
        <w:drawing>
          <wp:inline distT="0" distB="0" distL="0" distR="0" wp14:anchorId="2BECA1B1" wp14:editId="3003CC95">
            <wp:extent cx="4648603" cy="2309060"/>
            <wp:effectExtent l="0" t="0" r="0" b="0"/>
            <wp:docPr id="65" name="Picture 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Diagram&#10;&#10;Description automatically generated"/>
                    <pic:cNvPicPr/>
                  </pic:nvPicPr>
                  <pic:blipFill>
                    <a:blip r:embed="rId24"/>
                    <a:stretch>
                      <a:fillRect/>
                    </a:stretch>
                  </pic:blipFill>
                  <pic:spPr>
                    <a:xfrm>
                      <a:off x="0" y="0"/>
                      <a:ext cx="4648603" cy="2309060"/>
                    </a:xfrm>
                    <a:prstGeom prst="rect">
                      <a:avLst/>
                    </a:prstGeom>
                  </pic:spPr>
                </pic:pic>
              </a:graphicData>
            </a:graphic>
          </wp:inline>
        </w:drawing>
      </w:r>
    </w:p>
    <w:p w14:paraId="4FE0C246" w14:textId="77777777" w:rsidR="00A400D7" w:rsidRPr="00A400D7" w:rsidRDefault="00A400D7" w:rsidP="00A400D7"/>
    <w:p w14:paraId="233C4062" w14:textId="416BBF57" w:rsidR="00EF6678" w:rsidRDefault="00C7037C" w:rsidP="00EF6678">
      <w:r w:rsidRPr="00C7037C">
        <w:rPr>
          <w:noProof/>
        </w:rPr>
        <w:drawing>
          <wp:inline distT="0" distB="0" distL="0" distR="0" wp14:anchorId="5D984193" wp14:editId="35187D7E">
            <wp:extent cx="4671465" cy="1851820"/>
            <wp:effectExtent l="0" t="0" r="0" b="0"/>
            <wp:docPr id="52" name="Picture 5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 table&#10;&#10;Description automatically generated"/>
                    <pic:cNvPicPr/>
                  </pic:nvPicPr>
                  <pic:blipFill>
                    <a:blip r:embed="rId25"/>
                    <a:stretch>
                      <a:fillRect/>
                    </a:stretch>
                  </pic:blipFill>
                  <pic:spPr>
                    <a:xfrm>
                      <a:off x="0" y="0"/>
                      <a:ext cx="4671465" cy="1851820"/>
                    </a:xfrm>
                    <a:prstGeom prst="rect">
                      <a:avLst/>
                    </a:prstGeom>
                  </pic:spPr>
                </pic:pic>
              </a:graphicData>
            </a:graphic>
          </wp:inline>
        </w:drawing>
      </w:r>
    </w:p>
    <w:p w14:paraId="597EBF53" w14:textId="77777777" w:rsidR="00381FC2" w:rsidRPr="00416F0B" w:rsidRDefault="00381FC2" w:rsidP="00381FC2">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6E7EB72E" w14:textId="3BC0128E" w:rsidR="005B3DE3" w:rsidRDefault="005B3DE3" w:rsidP="005B3DE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C7037C">
        <w:rPr>
          <w:rFonts w:ascii="Consolas" w:hAnsi="Consolas" w:cs="Consolas"/>
          <w:color w:val="008000"/>
          <w:kern w:val="0"/>
          <w:sz w:val="19"/>
          <w:szCs w:val="19"/>
          <w:highlight w:val="white"/>
        </w:rPr>
        <w:t>Readers</w:t>
      </w:r>
    </w:p>
    <w:p w14:paraId="64A75317"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Readers</w:t>
      </w:r>
      <w:r>
        <w:rPr>
          <w:rFonts w:ascii="Consolas" w:hAnsi="Consolas" w:cs="Consolas"/>
          <w:color w:val="808080"/>
          <w:kern w:val="0"/>
          <w:sz w:val="19"/>
          <w:szCs w:val="19"/>
        </w:rPr>
        <w:t>(</w:t>
      </w:r>
    </w:p>
    <w:p w14:paraId="022B8FAC"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ReaderID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ReaderID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'[A-Z][A-Z][0-9][0-9][0-9][0-9][0-9][0-9]'</w:t>
      </w:r>
      <w:r>
        <w:rPr>
          <w:rFonts w:ascii="Consolas" w:hAnsi="Consolas" w:cs="Consolas"/>
          <w:color w:val="808080"/>
          <w:kern w:val="0"/>
          <w:sz w:val="19"/>
          <w:szCs w:val="19"/>
        </w:rPr>
        <w:t>),</w:t>
      </w:r>
    </w:p>
    <w:p w14:paraId="5C3365B1"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AD11796"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Address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200</w:t>
      </w:r>
      <w:r>
        <w:rPr>
          <w:rFonts w:ascii="Consolas" w:hAnsi="Consolas" w:cs="Consolas"/>
          <w:color w:val="808080"/>
          <w:kern w:val="0"/>
          <w:sz w:val="19"/>
          <w:szCs w:val="19"/>
        </w:rPr>
        <w:t>),</w:t>
      </w:r>
    </w:p>
    <w:p w14:paraId="0282AFA3"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Date_of_birth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Date_of_birth </w:t>
      </w:r>
      <w:r>
        <w:rPr>
          <w:rFonts w:ascii="Consolas" w:hAnsi="Consolas" w:cs="Consolas"/>
          <w:color w:val="808080"/>
          <w:kern w:val="0"/>
          <w:sz w:val="19"/>
          <w:szCs w:val="19"/>
        </w:rPr>
        <w:t>&lt;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6A98A108"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Email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7C669F2C"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Gender </w:t>
      </w:r>
      <w:r>
        <w:rPr>
          <w:rFonts w:ascii="Consolas" w:hAnsi="Consolas" w:cs="Consolas"/>
          <w:color w:val="0000FF"/>
          <w:kern w:val="0"/>
          <w:sz w:val="19"/>
          <w:szCs w:val="19"/>
        </w:rPr>
        <w:t>bit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Gender </w:t>
      </w:r>
      <w:r>
        <w:rPr>
          <w:rFonts w:ascii="Consolas" w:hAnsi="Consolas" w:cs="Consolas"/>
          <w:color w:val="808080"/>
          <w:kern w:val="0"/>
          <w:sz w:val="19"/>
          <w:szCs w:val="19"/>
        </w:rPr>
        <w:t>like</w:t>
      </w:r>
      <w:r>
        <w:rPr>
          <w:rFonts w:ascii="Consolas" w:hAnsi="Consolas" w:cs="Consolas"/>
          <w:color w:val="000000"/>
          <w:kern w:val="0"/>
          <w:sz w:val="19"/>
          <w:szCs w:val="19"/>
        </w:rPr>
        <w:t xml:space="preserve"> 0 </w:t>
      </w:r>
      <w:r>
        <w:rPr>
          <w:rFonts w:ascii="Consolas" w:hAnsi="Consolas" w:cs="Consolas"/>
          <w:color w:val="808080"/>
          <w:kern w:val="0"/>
          <w:sz w:val="19"/>
          <w:szCs w:val="19"/>
        </w:rPr>
        <w:t>or</w:t>
      </w:r>
      <w:r>
        <w:rPr>
          <w:rFonts w:ascii="Consolas" w:hAnsi="Consolas" w:cs="Consolas"/>
          <w:color w:val="000000"/>
          <w:kern w:val="0"/>
          <w:sz w:val="19"/>
          <w:szCs w:val="19"/>
        </w:rPr>
        <w:t xml:space="preserve"> Gender </w:t>
      </w:r>
      <w:r>
        <w:rPr>
          <w:rFonts w:ascii="Consolas" w:hAnsi="Consolas" w:cs="Consolas"/>
          <w:color w:val="808080"/>
          <w:kern w:val="0"/>
          <w:sz w:val="19"/>
          <w:szCs w:val="19"/>
        </w:rPr>
        <w:t>like</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7F56814" w14:textId="77777777" w:rsidR="00C7037C" w:rsidRDefault="00C7037C" w:rsidP="00C7037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Password</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FD72399" w14:textId="6CA67BF0" w:rsidR="001C584B" w:rsidRDefault="00C7037C" w:rsidP="00C7037C">
      <w:pPr>
        <w:rPr>
          <w:rFonts w:ascii="Consolas" w:hAnsi="Consolas" w:cs="Consolas"/>
          <w:color w:val="808080"/>
          <w:kern w:val="0"/>
          <w:sz w:val="19"/>
          <w:szCs w:val="19"/>
        </w:rPr>
      </w:pPr>
      <w:r>
        <w:rPr>
          <w:rFonts w:ascii="Consolas" w:hAnsi="Consolas" w:cs="Consolas"/>
          <w:color w:val="808080"/>
          <w:kern w:val="0"/>
          <w:sz w:val="19"/>
          <w:szCs w:val="19"/>
        </w:rPr>
        <w:t>)</w:t>
      </w:r>
    </w:p>
    <w:p w14:paraId="1B7D74FC" w14:textId="77777777" w:rsidR="00F608C2" w:rsidRPr="00416F0B" w:rsidRDefault="00F608C2" w:rsidP="00F608C2">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p w14:paraId="541995AF" w14:textId="23E59F64" w:rsidR="00F608C2" w:rsidRDefault="003257E3" w:rsidP="005B3DE3">
      <w:pPr>
        <w:rPr>
          <w:rFonts w:ascii="Consolas" w:hAnsi="Consolas" w:cs="Consolas"/>
          <w:color w:val="808080"/>
          <w:kern w:val="0"/>
          <w:sz w:val="19"/>
          <w:szCs w:val="19"/>
        </w:rPr>
      </w:pPr>
      <w:r w:rsidRPr="003257E3">
        <w:rPr>
          <w:rFonts w:ascii="Consolas" w:hAnsi="Consolas" w:cs="Consolas"/>
          <w:noProof/>
          <w:color w:val="808080"/>
          <w:kern w:val="0"/>
          <w:sz w:val="19"/>
          <w:szCs w:val="19"/>
        </w:rPr>
        <w:drawing>
          <wp:inline distT="0" distB="0" distL="0" distR="0" wp14:anchorId="3B209366" wp14:editId="6BC38240">
            <wp:extent cx="5654530" cy="1074513"/>
            <wp:effectExtent l="0" t="0" r="3810" b="0"/>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pic:nvPicPr>
                  <pic:blipFill>
                    <a:blip r:embed="rId26"/>
                    <a:stretch>
                      <a:fillRect/>
                    </a:stretch>
                  </pic:blipFill>
                  <pic:spPr>
                    <a:xfrm>
                      <a:off x="0" y="0"/>
                      <a:ext cx="5654530" cy="1074513"/>
                    </a:xfrm>
                    <a:prstGeom prst="rect">
                      <a:avLst/>
                    </a:prstGeom>
                  </pic:spPr>
                </pic:pic>
              </a:graphicData>
            </a:graphic>
          </wp:inline>
        </w:drawing>
      </w:r>
    </w:p>
    <w:p w14:paraId="74903529" w14:textId="77777777" w:rsidR="00F608C2" w:rsidRDefault="00F608C2" w:rsidP="005B3DE3">
      <w:pPr>
        <w:rPr>
          <w:rFonts w:ascii="Consolas" w:hAnsi="Consolas" w:cs="Consolas"/>
          <w:color w:val="808080"/>
          <w:kern w:val="0"/>
          <w:sz w:val="19"/>
          <w:szCs w:val="19"/>
        </w:rPr>
      </w:pPr>
    </w:p>
    <w:p w14:paraId="5B5456E3" w14:textId="7B44E00B" w:rsidR="0082433A" w:rsidRDefault="00422CCE" w:rsidP="00A400D7">
      <w:pPr>
        <w:pStyle w:val="Heading3"/>
        <w:numPr>
          <w:ilvl w:val="0"/>
          <w:numId w:val="26"/>
        </w:numPr>
        <w:rPr>
          <w:b/>
        </w:rPr>
      </w:pPr>
      <w:r>
        <w:lastRenderedPageBreak/>
        <w:t xml:space="preserve">create table </w:t>
      </w:r>
      <w:r w:rsidR="00A400D7">
        <w:rPr>
          <w:b/>
        </w:rPr>
        <w:t>Borrow</w:t>
      </w:r>
    </w:p>
    <w:p w14:paraId="19865D03" w14:textId="77777777" w:rsidR="00A400D7" w:rsidRPr="00A400D7" w:rsidRDefault="00A400D7" w:rsidP="00A400D7">
      <w:pPr>
        <w:rPr>
          <w:rStyle w:val="Strong"/>
          <w:i/>
          <w:color w:val="E0CAA3" w:themeColor="background2" w:themeShade="E6"/>
        </w:rPr>
      </w:pPr>
      <w:r w:rsidRPr="00A400D7">
        <w:rPr>
          <w:rStyle w:val="Strong"/>
          <w:i/>
          <w:color w:val="E0CAA3" w:themeColor="background2" w:themeShade="E6"/>
        </w:rPr>
        <w:t xml:space="preserve">Entity - Attribute:  </w:t>
      </w:r>
    </w:p>
    <w:p w14:paraId="3F1B688A" w14:textId="5268ABA2" w:rsidR="00A400D7" w:rsidRPr="00A400D7" w:rsidRDefault="00A400D7" w:rsidP="00A400D7">
      <w:r w:rsidRPr="00A400D7">
        <w:rPr>
          <w:noProof/>
        </w:rPr>
        <w:drawing>
          <wp:inline distT="0" distB="0" distL="0" distR="0" wp14:anchorId="148D3CFF" wp14:editId="0969BFA2">
            <wp:extent cx="2690093" cy="2110923"/>
            <wp:effectExtent l="0" t="0" r="0" b="3810"/>
            <wp:docPr id="66" name="Picture 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Diagram&#10;&#10;Description automatically generated"/>
                    <pic:cNvPicPr/>
                  </pic:nvPicPr>
                  <pic:blipFill>
                    <a:blip r:embed="rId27"/>
                    <a:stretch>
                      <a:fillRect/>
                    </a:stretch>
                  </pic:blipFill>
                  <pic:spPr>
                    <a:xfrm>
                      <a:off x="0" y="0"/>
                      <a:ext cx="2690093" cy="2110923"/>
                    </a:xfrm>
                    <a:prstGeom prst="rect">
                      <a:avLst/>
                    </a:prstGeom>
                  </pic:spPr>
                </pic:pic>
              </a:graphicData>
            </a:graphic>
          </wp:inline>
        </w:drawing>
      </w:r>
    </w:p>
    <w:p w14:paraId="572E8280" w14:textId="72EF3B6B" w:rsidR="00E0717E" w:rsidRDefault="003257E3" w:rsidP="00E0717E">
      <w:r w:rsidRPr="003257E3">
        <w:rPr>
          <w:noProof/>
        </w:rPr>
        <w:drawing>
          <wp:inline distT="0" distB="0" distL="0" distR="0" wp14:anchorId="5EC75E72" wp14:editId="217F2EE1">
            <wp:extent cx="4686706" cy="1257409"/>
            <wp:effectExtent l="0" t="0" r="0" b="0"/>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28"/>
                    <a:stretch>
                      <a:fillRect/>
                    </a:stretch>
                  </pic:blipFill>
                  <pic:spPr>
                    <a:xfrm>
                      <a:off x="0" y="0"/>
                      <a:ext cx="4686706" cy="1257409"/>
                    </a:xfrm>
                    <a:prstGeom prst="rect">
                      <a:avLst/>
                    </a:prstGeom>
                  </pic:spPr>
                </pic:pic>
              </a:graphicData>
            </a:graphic>
          </wp:inline>
        </w:drawing>
      </w:r>
    </w:p>
    <w:p w14:paraId="2E5155F9" w14:textId="77777777" w:rsidR="00116339" w:rsidRPr="00416F0B" w:rsidRDefault="00116339" w:rsidP="00116339">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015BF366" w14:textId="6E4530C5" w:rsidR="00B16E17" w:rsidRDefault="00B16E17" w:rsidP="00B16E1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3257E3">
        <w:rPr>
          <w:rFonts w:ascii="Consolas" w:hAnsi="Consolas" w:cs="Consolas"/>
          <w:color w:val="008000"/>
          <w:kern w:val="0"/>
          <w:sz w:val="19"/>
          <w:szCs w:val="19"/>
          <w:highlight w:val="white"/>
        </w:rPr>
        <w:t>Borrow</w:t>
      </w:r>
    </w:p>
    <w:p w14:paraId="727C28FF" w14:textId="77777777"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Borrow</w:t>
      </w:r>
      <w:r>
        <w:rPr>
          <w:rFonts w:ascii="Consolas" w:hAnsi="Consolas" w:cs="Consolas"/>
          <w:color w:val="808080"/>
          <w:kern w:val="0"/>
          <w:sz w:val="19"/>
          <w:szCs w:val="19"/>
        </w:rPr>
        <w:t>(</w:t>
      </w:r>
    </w:p>
    <w:p w14:paraId="203DC223" w14:textId="77777777"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BorrowID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C4D8A29" w14:textId="77777777"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StaffID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5BA31BE" w14:textId="77777777"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ReaderID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31320C4" w14:textId="77777777"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Date_start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FDCB167" w14:textId="77777777"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fk_Borrow_Readers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ReaderID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Readers</w:t>
      </w:r>
      <w:r>
        <w:rPr>
          <w:rFonts w:ascii="Consolas" w:hAnsi="Consolas" w:cs="Consolas"/>
          <w:color w:val="808080"/>
          <w:kern w:val="0"/>
          <w:sz w:val="19"/>
          <w:szCs w:val="19"/>
        </w:rPr>
        <w:t>(</w:t>
      </w:r>
      <w:r>
        <w:rPr>
          <w:rFonts w:ascii="Consolas" w:hAnsi="Consolas" w:cs="Consolas"/>
          <w:color w:val="000000"/>
          <w:kern w:val="0"/>
          <w:sz w:val="19"/>
          <w:szCs w:val="19"/>
        </w:rPr>
        <w:t>ReaderID</w:t>
      </w:r>
      <w:r>
        <w:rPr>
          <w:rFonts w:ascii="Consolas" w:hAnsi="Consolas" w:cs="Consolas"/>
          <w:color w:val="808080"/>
          <w:kern w:val="0"/>
          <w:sz w:val="19"/>
          <w:szCs w:val="19"/>
        </w:rPr>
        <w:t>),</w:t>
      </w:r>
    </w:p>
    <w:p w14:paraId="1D91CBA1" w14:textId="3E5783C4" w:rsidR="00760E5A" w:rsidRP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fk_Borrow_Staffs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Staffs</w:t>
      </w:r>
      <w:r>
        <w:rPr>
          <w:rFonts w:ascii="Consolas" w:hAnsi="Consolas" w:cs="Consolas"/>
          <w:color w:val="808080"/>
          <w:kern w:val="0"/>
          <w:sz w:val="19"/>
          <w:szCs w:val="19"/>
        </w:rPr>
        <w:t>(</w:t>
      </w:r>
      <w:r>
        <w:rPr>
          <w:rFonts w:ascii="Consolas" w:hAnsi="Consolas" w:cs="Consolas"/>
          <w:color w:val="000000"/>
          <w:kern w:val="0"/>
          <w:sz w:val="19"/>
          <w:szCs w:val="19"/>
        </w:rPr>
        <w:t>StaffID</w:t>
      </w:r>
      <w:r>
        <w:rPr>
          <w:rFonts w:ascii="Consolas" w:hAnsi="Consolas" w:cs="Consolas"/>
          <w:color w:val="808080"/>
          <w:kern w:val="0"/>
          <w:sz w:val="19"/>
          <w:szCs w:val="19"/>
        </w:rPr>
        <w:t>))</w:t>
      </w:r>
    </w:p>
    <w:p w14:paraId="7D3DA265" w14:textId="77777777" w:rsidR="00170F67" w:rsidRPr="00416F0B" w:rsidRDefault="00170F67" w:rsidP="00170F67">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p w14:paraId="318579A0" w14:textId="09A35E54" w:rsidR="00170F67" w:rsidRDefault="003257E3" w:rsidP="00B16E17">
      <w:pPr>
        <w:rPr>
          <w:rFonts w:ascii="Consolas" w:hAnsi="Consolas" w:cs="Consolas"/>
          <w:color w:val="808080"/>
          <w:kern w:val="0"/>
          <w:sz w:val="19"/>
          <w:szCs w:val="19"/>
        </w:rPr>
      </w:pPr>
      <w:r w:rsidRPr="003257E3">
        <w:rPr>
          <w:rFonts w:ascii="Consolas" w:hAnsi="Consolas" w:cs="Consolas"/>
          <w:noProof/>
          <w:color w:val="808080"/>
          <w:kern w:val="0"/>
          <w:sz w:val="19"/>
          <w:szCs w:val="19"/>
        </w:rPr>
        <w:drawing>
          <wp:inline distT="0" distB="0" distL="0" distR="0" wp14:anchorId="5B6680D9" wp14:editId="0669F7DA">
            <wp:extent cx="2537680" cy="1104996"/>
            <wp:effectExtent l="0" t="0" r="0" b="0"/>
            <wp:docPr id="54" name="Picture 5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able&#10;&#10;Description automatically generated"/>
                    <pic:cNvPicPr/>
                  </pic:nvPicPr>
                  <pic:blipFill>
                    <a:blip r:embed="rId29"/>
                    <a:stretch>
                      <a:fillRect/>
                    </a:stretch>
                  </pic:blipFill>
                  <pic:spPr>
                    <a:xfrm>
                      <a:off x="0" y="0"/>
                      <a:ext cx="2537680" cy="1104996"/>
                    </a:xfrm>
                    <a:prstGeom prst="rect">
                      <a:avLst/>
                    </a:prstGeom>
                  </pic:spPr>
                </pic:pic>
              </a:graphicData>
            </a:graphic>
          </wp:inline>
        </w:drawing>
      </w:r>
    </w:p>
    <w:p w14:paraId="6897ABE4" w14:textId="30CA0D7F" w:rsidR="00442DB7" w:rsidRDefault="00C50D30" w:rsidP="00A400D7">
      <w:pPr>
        <w:pStyle w:val="Heading3"/>
        <w:numPr>
          <w:ilvl w:val="0"/>
          <w:numId w:val="26"/>
        </w:numPr>
        <w:rPr>
          <w:b/>
        </w:rPr>
      </w:pPr>
      <w:r>
        <w:t xml:space="preserve">create table </w:t>
      </w:r>
      <w:r w:rsidR="003257E3">
        <w:rPr>
          <w:b/>
        </w:rPr>
        <w:t>Borrowbooks_details</w:t>
      </w:r>
    </w:p>
    <w:p w14:paraId="456AEAD7" w14:textId="208A3359" w:rsidR="00A400D7" w:rsidRDefault="00A400D7" w:rsidP="00A400D7">
      <w:pPr>
        <w:rPr>
          <w:rStyle w:val="Strong"/>
          <w:i/>
          <w:color w:val="E0CAA3" w:themeColor="background2" w:themeShade="E6"/>
        </w:rPr>
      </w:pPr>
      <w:r w:rsidRPr="00A400D7">
        <w:rPr>
          <w:rStyle w:val="Strong"/>
          <w:i/>
          <w:color w:val="E0CAA3" w:themeColor="background2" w:themeShade="E6"/>
        </w:rPr>
        <w:t xml:space="preserve">Entity - Attribute:  </w:t>
      </w:r>
    </w:p>
    <w:p w14:paraId="2BD27F50" w14:textId="66D81C49" w:rsidR="00A400D7" w:rsidRPr="00A400D7" w:rsidRDefault="00A400D7" w:rsidP="00A400D7">
      <w:pPr>
        <w:rPr>
          <w:b/>
          <w:bCs/>
          <w:i/>
          <w:color w:val="E0CAA3" w:themeColor="background2" w:themeShade="E6"/>
        </w:rPr>
      </w:pPr>
      <w:r w:rsidRPr="00A400D7">
        <w:rPr>
          <w:rStyle w:val="Strong"/>
          <w:i/>
          <w:noProof/>
          <w:color w:val="E0CAA3" w:themeColor="background2" w:themeShade="E6"/>
        </w:rPr>
        <w:lastRenderedPageBreak/>
        <w:drawing>
          <wp:inline distT="0" distB="0" distL="0" distR="0" wp14:anchorId="1D703294" wp14:editId="74511D25">
            <wp:extent cx="1486029" cy="2530059"/>
            <wp:effectExtent l="0" t="0" r="0" b="3810"/>
            <wp:docPr id="67" name="Picture 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Diagram&#10;&#10;Description automatically generated"/>
                    <pic:cNvPicPr/>
                  </pic:nvPicPr>
                  <pic:blipFill>
                    <a:blip r:embed="rId30"/>
                    <a:stretch>
                      <a:fillRect/>
                    </a:stretch>
                  </pic:blipFill>
                  <pic:spPr>
                    <a:xfrm>
                      <a:off x="0" y="0"/>
                      <a:ext cx="1486029" cy="2530059"/>
                    </a:xfrm>
                    <a:prstGeom prst="rect">
                      <a:avLst/>
                    </a:prstGeom>
                  </pic:spPr>
                </pic:pic>
              </a:graphicData>
            </a:graphic>
          </wp:inline>
        </w:drawing>
      </w:r>
    </w:p>
    <w:p w14:paraId="54F9FCD7" w14:textId="0BF385C5" w:rsidR="007B2846" w:rsidRDefault="005E16BC" w:rsidP="007B2846">
      <w:r w:rsidRPr="005E16BC">
        <w:rPr>
          <w:noProof/>
        </w:rPr>
        <w:drawing>
          <wp:inline distT="0" distB="0" distL="0" distR="0" wp14:anchorId="185F9030" wp14:editId="252B4F11">
            <wp:extent cx="4732430" cy="1272650"/>
            <wp:effectExtent l="0" t="0" r="0" b="3810"/>
            <wp:docPr id="81" name="Picture 8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able&#10;&#10;Description automatically generated"/>
                    <pic:cNvPicPr/>
                  </pic:nvPicPr>
                  <pic:blipFill>
                    <a:blip r:embed="rId31"/>
                    <a:stretch>
                      <a:fillRect/>
                    </a:stretch>
                  </pic:blipFill>
                  <pic:spPr>
                    <a:xfrm>
                      <a:off x="0" y="0"/>
                      <a:ext cx="4732430" cy="1272650"/>
                    </a:xfrm>
                    <a:prstGeom prst="rect">
                      <a:avLst/>
                    </a:prstGeom>
                  </pic:spPr>
                </pic:pic>
              </a:graphicData>
            </a:graphic>
          </wp:inline>
        </w:drawing>
      </w:r>
    </w:p>
    <w:p w14:paraId="1565B58D" w14:textId="77777777" w:rsidR="00813A5D" w:rsidRPr="00416F0B" w:rsidRDefault="00813A5D" w:rsidP="00813A5D">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79F295D8" w14:textId="608FDCE2"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3257E3">
        <w:rPr>
          <w:rFonts w:ascii="Consolas" w:hAnsi="Consolas" w:cs="Consolas"/>
          <w:color w:val="008000"/>
          <w:kern w:val="0"/>
          <w:sz w:val="19"/>
          <w:szCs w:val="19"/>
          <w:highlight w:val="white"/>
        </w:rPr>
        <w:t>BorrowBooks_details</w:t>
      </w:r>
    </w:p>
    <w:p w14:paraId="779107C9" w14:textId="25E62409"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 TABLE</w:t>
      </w:r>
      <w:r>
        <w:rPr>
          <w:rFonts w:ascii="Consolas" w:hAnsi="Consolas" w:cs="Consolas"/>
          <w:color w:val="000000"/>
          <w:kern w:val="0"/>
          <w:sz w:val="19"/>
          <w:szCs w:val="19"/>
        </w:rPr>
        <w:t xml:space="preserve"> BorrowBooks_details</w:t>
      </w:r>
      <w:r>
        <w:rPr>
          <w:rFonts w:ascii="Consolas" w:hAnsi="Consolas" w:cs="Consolas"/>
          <w:color w:val="808080"/>
          <w:kern w:val="0"/>
          <w:sz w:val="19"/>
          <w:szCs w:val="19"/>
        </w:rPr>
        <w:t>(</w:t>
      </w:r>
    </w:p>
    <w:p w14:paraId="11E4B085" w14:textId="77777777"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BorrowID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D549398" w14:textId="77777777"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BookID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0AEE751" w14:textId="77777777"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Quantity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0ECD1A3" w14:textId="77777777"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Date_end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833316F" w14:textId="0DBEF521"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fk_BorrowBooks_details_Borrow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Borrow</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p>
    <w:p w14:paraId="4EFC3EBF" w14:textId="0411E398" w:rsidR="003257E3" w:rsidRDefault="003257E3" w:rsidP="003257E3">
      <w:pPr>
        <w:autoSpaceDE w:val="0"/>
        <w:autoSpaceDN w:val="0"/>
        <w:adjustRightInd w:val="0"/>
        <w:spacing w:after="0"/>
        <w:ind w:left="0" w:right="0"/>
        <w:rPr>
          <w:rFonts w:ascii="Consolas" w:hAnsi="Consolas" w:cs="Consolas"/>
          <w:color w:val="80808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fk_BorrowBooks_details_Books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BookID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Books</w:t>
      </w:r>
      <w:r>
        <w:rPr>
          <w:rFonts w:ascii="Consolas" w:hAnsi="Consolas" w:cs="Consolas"/>
          <w:color w:val="808080"/>
          <w:kern w:val="0"/>
          <w:sz w:val="19"/>
          <w:szCs w:val="19"/>
        </w:rPr>
        <w:t>(</w:t>
      </w:r>
      <w:r>
        <w:rPr>
          <w:rFonts w:ascii="Consolas" w:hAnsi="Consolas" w:cs="Consolas"/>
          <w:color w:val="000000"/>
          <w:kern w:val="0"/>
          <w:sz w:val="19"/>
          <w:szCs w:val="19"/>
        </w:rPr>
        <w:t>BookID</w:t>
      </w:r>
      <w:r>
        <w:rPr>
          <w:rFonts w:ascii="Consolas" w:hAnsi="Consolas" w:cs="Consolas"/>
          <w:color w:val="808080"/>
          <w:kern w:val="0"/>
          <w:sz w:val="19"/>
          <w:szCs w:val="19"/>
        </w:rPr>
        <w:t>)</w:t>
      </w:r>
    </w:p>
    <w:p w14:paraId="3D54E64E" w14:textId="7D141EFD" w:rsidR="0053200F" w:rsidRDefault="0053200F"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r>
        <w:rPr>
          <w:rFonts w:ascii="Consolas" w:hAnsi="Consolas" w:cs="Consolas"/>
          <w:color w:val="000000"/>
          <w:kern w:val="0"/>
          <w:sz w:val="19"/>
          <w:szCs w:val="19"/>
        </w:rPr>
        <w:t>BookID</w:t>
      </w:r>
      <w:r>
        <w:rPr>
          <w:rFonts w:ascii="Consolas" w:hAnsi="Consolas" w:cs="Consolas"/>
          <w:color w:val="808080"/>
          <w:kern w:val="0"/>
          <w:sz w:val="19"/>
          <w:szCs w:val="19"/>
        </w:rPr>
        <w:t>)</w:t>
      </w:r>
    </w:p>
    <w:p w14:paraId="1A1C4E08" w14:textId="3E0013E8" w:rsidR="0089641E" w:rsidRDefault="003257E3" w:rsidP="003257E3">
      <w:pPr>
        <w:rPr>
          <w:rFonts w:ascii="Consolas" w:hAnsi="Consolas" w:cs="Consolas"/>
          <w:color w:val="808080"/>
          <w:kern w:val="0"/>
          <w:sz w:val="19"/>
          <w:szCs w:val="19"/>
        </w:rPr>
      </w:pPr>
      <w:r>
        <w:rPr>
          <w:rFonts w:ascii="Consolas" w:hAnsi="Consolas" w:cs="Consolas"/>
          <w:color w:val="808080"/>
          <w:kern w:val="0"/>
          <w:sz w:val="19"/>
          <w:szCs w:val="19"/>
        </w:rPr>
        <w:t>)</w:t>
      </w:r>
    </w:p>
    <w:p w14:paraId="4AEA4C44" w14:textId="77777777" w:rsidR="0089641E" w:rsidRPr="00715B5D" w:rsidRDefault="0089641E" w:rsidP="0089641E">
      <w:pPr>
        <w:rPr>
          <w:b/>
          <w:bCs/>
          <w:i/>
          <w:color w:val="E0CAA3" w:themeColor="background2" w:themeShade="E6"/>
        </w:rPr>
      </w:pPr>
      <w:r w:rsidRPr="00416F0B">
        <w:rPr>
          <w:rStyle w:val="Strong"/>
          <w:i/>
          <w:color w:val="E0CAA3" w:themeColor="background2" w:themeShade="E6"/>
        </w:rPr>
        <w:t xml:space="preserve">Example:  </w:t>
      </w:r>
    </w:p>
    <w:p w14:paraId="3D60087A" w14:textId="7F06409F" w:rsidR="0089641E" w:rsidRDefault="003257E3" w:rsidP="00D85CEA">
      <w:pPr>
        <w:rPr>
          <w:rFonts w:ascii="Consolas" w:hAnsi="Consolas" w:cs="Consolas"/>
          <w:color w:val="808080"/>
          <w:kern w:val="0"/>
          <w:sz w:val="19"/>
          <w:szCs w:val="19"/>
        </w:rPr>
      </w:pPr>
      <w:r w:rsidRPr="003257E3">
        <w:rPr>
          <w:rFonts w:ascii="Consolas" w:hAnsi="Consolas" w:cs="Consolas"/>
          <w:noProof/>
          <w:color w:val="808080"/>
          <w:kern w:val="0"/>
          <w:sz w:val="19"/>
          <w:szCs w:val="19"/>
        </w:rPr>
        <w:drawing>
          <wp:inline distT="0" distB="0" distL="0" distR="0" wp14:anchorId="2DEA1F81" wp14:editId="09C76891">
            <wp:extent cx="2301439" cy="1242168"/>
            <wp:effectExtent l="0" t="0" r="3810" b="0"/>
            <wp:docPr id="57" name="Picture 57"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able, Excel&#10;&#10;Description automatically generated"/>
                    <pic:cNvPicPr/>
                  </pic:nvPicPr>
                  <pic:blipFill>
                    <a:blip r:embed="rId32"/>
                    <a:stretch>
                      <a:fillRect/>
                    </a:stretch>
                  </pic:blipFill>
                  <pic:spPr>
                    <a:xfrm>
                      <a:off x="0" y="0"/>
                      <a:ext cx="2301439" cy="1242168"/>
                    </a:xfrm>
                    <a:prstGeom prst="rect">
                      <a:avLst/>
                    </a:prstGeom>
                  </pic:spPr>
                </pic:pic>
              </a:graphicData>
            </a:graphic>
          </wp:inline>
        </w:drawing>
      </w:r>
    </w:p>
    <w:p w14:paraId="28321207" w14:textId="2733E966" w:rsidR="00DF10AE" w:rsidRDefault="00180591" w:rsidP="00A400D7">
      <w:pPr>
        <w:pStyle w:val="Heading3"/>
        <w:numPr>
          <w:ilvl w:val="0"/>
          <w:numId w:val="26"/>
        </w:numPr>
        <w:rPr>
          <w:b/>
        </w:rPr>
      </w:pPr>
      <w:r>
        <w:t xml:space="preserve">Create table </w:t>
      </w:r>
      <w:r w:rsidR="003257E3">
        <w:rPr>
          <w:b/>
        </w:rPr>
        <w:t>BOOKs_return</w:t>
      </w:r>
    </w:p>
    <w:p w14:paraId="0F15BD96" w14:textId="77777777" w:rsidR="00A400D7" w:rsidRPr="00A400D7" w:rsidRDefault="00A400D7" w:rsidP="00A400D7">
      <w:pPr>
        <w:rPr>
          <w:rStyle w:val="Strong"/>
          <w:i/>
          <w:color w:val="E0CAA3" w:themeColor="background2" w:themeShade="E6"/>
        </w:rPr>
      </w:pPr>
      <w:r w:rsidRPr="00A400D7">
        <w:rPr>
          <w:rStyle w:val="Strong"/>
          <w:i/>
          <w:color w:val="E0CAA3" w:themeColor="background2" w:themeShade="E6"/>
        </w:rPr>
        <w:t xml:space="preserve">Entity - Attribute:  </w:t>
      </w:r>
    </w:p>
    <w:p w14:paraId="0D8DAC40" w14:textId="217A726C" w:rsidR="00A400D7" w:rsidRPr="00A400D7" w:rsidRDefault="00A400D7" w:rsidP="00A400D7">
      <w:r w:rsidRPr="00A400D7">
        <w:rPr>
          <w:noProof/>
        </w:rPr>
        <w:lastRenderedPageBreak/>
        <w:drawing>
          <wp:inline distT="0" distB="0" distL="0" distR="0" wp14:anchorId="71845DCB" wp14:editId="7E0F164D">
            <wp:extent cx="1798476" cy="1790855"/>
            <wp:effectExtent l="0" t="0" r="0" b="0"/>
            <wp:docPr id="68" name="Picture 6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 schematic&#10;&#10;Description automatically generated"/>
                    <pic:cNvPicPr/>
                  </pic:nvPicPr>
                  <pic:blipFill>
                    <a:blip r:embed="rId33"/>
                    <a:stretch>
                      <a:fillRect/>
                    </a:stretch>
                  </pic:blipFill>
                  <pic:spPr>
                    <a:xfrm>
                      <a:off x="0" y="0"/>
                      <a:ext cx="1798476" cy="1790855"/>
                    </a:xfrm>
                    <a:prstGeom prst="rect">
                      <a:avLst/>
                    </a:prstGeom>
                  </pic:spPr>
                </pic:pic>
              </a:graphicData>
            </a:graphic>
          </wp:inline>
        </w:drawing>
      </w:r>
    </w:p>
    <w:p w14:paraId="07A8D9BE" w14:textId="230C3056" w:rsidR="00180591" w:rsidRDefault="003257E3" w:rsidP="00180591">
      <w:r w:rsidRPr="003257E3">
        <w:rPr>
          <w:noProof/>
        </w:rPr>
        <w:drawing>
          <wp:inline distT="0" distB="0" distL="0" distR="0" wp14:anchorId="25A709DE" wp14:editId="14324D16">
            <wp:extent cx="4663844" cy="777307"/>
            <wp:effectExtent l="0" t="0" r="3810" b="3810"/>
            <wp:docPr id="58" name="Picture 5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able&#10;&#10;Description automatically generated"/>
                    <pic:cNvPicPr/>
                  </pic:nvPicPr>
                  <pic:blipFill>
                    <a:blip r:embed="rId34"/>
                    <a:stretch>
                      <a:fillRect/>
                    </a:stretch>
                  </pic:blipFill>
                  <pic:spPr>
                    <a:xfrm>
                      <a:off x="0" y="0"/>
                      <a:ext cx="4663844" cy="777307"/>
                    </a:xfrm>
                    <a:prstGeom prst="rect">
                      <a:avLst/>
                    </a:prstGeom>
                  </pic:spPr>
                </pic:pic>
              </a:graphicData>
            </a:graphic>
          </wp:inline>
        </w:drawing>
      </w:r>
    </w:p>
    <w:p w14:paraId="73B60E62" w14:textId="77777777" w:rsidR="0059657E" w:rsidRPr="00416F0B" w:rsidRDefault="0059657E" w:rsidP="0059657E">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2A52C6EE" w14:textId="48CAC5C0" w:rsidR="00E1380B" w:rsidRDefault="00E1380B" w:rsidP="00E1380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3257E3">
        <w:rPr>
          <w:rFonts w:ascii="Consolas" w:hAnsi="Consolas" w:cs="Consolas"/>
          <w:color w:val="008000"/>
          <w:kern w:val="0"/>
          <w:sz w:val="19"/>
          <w:szCs w:val="19"/>
          <w:highlight w:val="white"/>
        </w:rPr>
        <w:t>Books_return</w:t>
      </w:r>
    </w:p>
    <w:p w14:paraId="2048E146" w14:textId="7E156A05"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 TABLE</w:t>
      </w:r>
      <w:r>
        <w:rPr>
          <w:rFonts w:ascii="Consolas" w:hAnsi="Consolas" w:cs="Consolas"/>
          <w:color w:val="000000"/>
          <w:kern w:val="0"/>
          <w:sz w:val="19"/>
          <w:szCs w:val="19"/>
        </w:rPr>
        <w:t xml:space="preserve"> Books_return</w:t>
      </w:r>
      <w:r>
        <w:rPr>
          <w:rFonts w:ascii="Consolas" w:hAnsi="Consolas" w:cs="Consolas"/>
          <w:color w:val="808080"/>
          <w:kern w:val="0"/>
          <w:sz w:val="19"/>
          <w:szCs w:val="19"/>
        </w:rPr>
        <w:t>(</w:t>
      </w:r>
    </w:p>
    <w:p w14:paraId="26F6F1A7" w14:textId="77777777"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BorrowID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AA1687C" w14:textId="77777777" w:rsid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Date_return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1A9817E" w14:textId="26112F78" w:rsidR="006E1C82" w:rsidRPr="003257E3" w:rsidRDefault="003257E3" w:rsidP="003257E3">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fk_Books_return_Borrow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Borrow</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p>
    <w:p w14:paraId="1ED99B76" w14:textId="77777777" w:rsidR="006E1C82" w:rsidRPr="00416F0B" w:rsidRDefault="006E1C82" w:rsidP="006E1C82">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p w14:paraId="25DEB572" w14:textId="45BB2377" w:rsidR="006E1C82" w:rsidRDefault="003257E3" w:rsidP="00E1380B">
      <w:pPr>
        <w:rPr>
          <w:rFonts w:ascii="Consolas" w:hAnsi="Consolas" w:cs="Consolas"/>
          <w:color w:val="808080"/>
          <w:kern w:val="0"/>
          <w:sz w:val="19"/>
          <w:szCs w:val="19"/>
        </w:rPr>
      </w:pPr>
      <w:r w:rsidRPr="003257E3">
        <w:rPr>
          <w:rFonts w:ascii="Consolas" w:hAnsi="Consolas" w:cs="Consolas"/>
          <w:noProof/>
          <w:color w:val="808080"/>
          <w:kern w:val="0"/>
          <w:sz w:val="19"/>
          <w:szCs w:val="19"/>
        </w:rPr>
        <w:drawing>
          <wp:inline distT="0" distB="0" distL="0" distR="0" wp14:anchorId="374C6AA4" wp14:editId="09A3EA53">
            <wp:extent cx="1417443" cy="1836579"/>
            <wp:effectExtent l="0" t="0" r="0" b="0"/>
            <wp:docPr id="59" name="Picture 5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able&#10;&#10;Description automatically generated"/>
                    <pic:cNvPicPr/>
                  </pic:nvPicPr>
                  <pic:blipFill>
                    <a:blip r:embed="rId35"/>
                    <a:stretch>
                      <a:fillRect/>
                    </a:stretch>
                  </pic:blipFill>
                  <pic:spPr>
                    <a:xfrm>
                      <a:off x="0" y="0"/>
                      <a:ext cx="1417443" cy="1836579"/>
                    </a:xfrm>
                    <a:prstGeom prst="rect">
                      <a:avLst/>
                    </a:prstGeom>
                  </pic:spPr>
                </pic:pic>
              </a:graphicData>
            </a:graphic>
          </wp:inline>
        </w:drawing>
      </w:r>
    </w:p>
    <w:p w14:paraId="6BE39653" w14:textId="4DC3AD11" w:rsidR="00392199" w:rsidRDefault="00392199" w:rsidP="00A400D7">
      <w:pPr>
        <w:pStyle w:val="Heading3"/>
        <w:numPr>
          <w:ilvl w:val="0"/>
          <w:numId w:val="26"/>
        </w:numPr>
        <w:rPr>
          <w:b/>
        </w:rPr>
      </w:pPr>
      <w:r>
        <w:t xml:space="preserve">create table </w:t>
      </w:r>
      <w:r w:rsidR="003257E3">
        <w:rPr>
          <w:b/>
        </w:rPr>
        <w:t>Compensation</w:t>
      </w:r>
    </w:p>
    <w:p w14:paraId="51A9882D" w14:textId="77777777" w:rsidR="00A400D7" w:rsidRPr="00A400D7" w:rsidRDefault="00A400D7" w:rsidP="00A400D7">
      <w:pPr>
        <w:rPr>
          <w:rStyle w:val="Strong"/>
          <w:i/>
          <w:color w:val="E0CAA3" w:themeColor="background2" w:themeShade="E6"/>
        </w:rPr>
      </w:pPr>
      <w:r w:rsidRPr="00A400D7">
        <w:rPr>
          <w:rStyle w:val="Strong"/>
          <w:i/>
          <w:color w:val="E0CAA3" w:themeColor="background2" w:themeShade="E6"/>
        </w:rPr>
        <w:t xml:space="preserve">Entity - Attribute:  </w:t>
      </w:r>
    </w:p>
    <w:p w14:paraId="66D34276" w14:textId="1DA222D0" w:rsidR="00A400D7" w:rsidRPr="00A400D7" w:rsidRDefault="00A400D7" w:rsidP="00A400D7">
      <w:r w:rsidRPr="00A400D7">
        <w:rPr>
          <w:noProof/>
        </w:rPr>
        <w:lastRenderedPageBreak/>
        <w:drawing>
          <wp:inline distT="0" distB="0" distL="0" distR="0" wp14:anchorId="701E3EE1" wp14:editId="535F3C37">
            <wp:extent cx="1501270" cy="1928027"/>
            <wp:effectExtent l="0" t="0" r="3810" b="0"/>
            <wp:docPr id="69" name="Picture 6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Diagram&#10;&#10;Description automatically generated"/>
                    <pic:cNvPicPr/>
                  </pic:nvPicPr>
                  <pic:blipFill>
                    <a:blip r:embed="rId36"/>
                    <a:stretch>
                      <a:fillRect/>
                    </a:stretch>
                  </pic:blipFill>
                  <pic:spPr>
                    <a:xfrm>
                      <a:off x="0" y="0"/>
                      <a:ext cx="1501270" cy="1928027"/>
                    </a:xfrm>
                    <a:prstGeom prst="rect">
                      <a:avLst/>
                    </a:prstGeom>
                  </pic:spPr>
                </pic:pic>
              </a:graphicData>
            </a:graphic>
          </wp:inline>
        </w:drawing>
      </w:r>
    </w:p>
    <w:p w14:paraId="43C878CF" w14:textId="19AA1350" w:rsidR="00F21EB6" w:rsidRDefault="003257E3" w:rsidP="00B66229">
      <w:r w:rsidRPr="003257E3">
        <w:rPr>
          <w:noProof/>
        </w:rPr>
        <w:drawing>
          <wp:inline distT="0" distB="0" distL="0" distR="0" wp14:anchorId="2CB39AB0" wp14:editId="01421561">
            <wp:extent cx="4671465" cy="838273"/>
            <wp:effectExtent l="0" t="0" r="0" b="0"/>
            <wp:docPr id="60" name="Picture 6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able&#10;&#10;Description automatically generated"/>
                    <pic:cNvPicPr/>
                  </pic:nvPicPr>
                  <pic:blipFill>
                    <a:blip r:embed="rId37"/>
                    <a:stretch>
                      <a:fillRect/>
                    </a:stretch>
                  </pic:blipFill>
                  <pic:spPr>
                    <a:xfrm>
                      <a:off x="0" y="0"/>
                      <a:ext cx="4671465" cy="838273"/>
                    </a:xfrm>
                    <a:prstGeom prst="rect">
                      <a:avLst/>
                    </a:prstGeom>
                  </pic:spPr>
                </pic:pic>
              </a:graphicData>
            </a:graphic>
          </wp:inline>
        </w:drawing>
      </w:r>
    </w:p>
    <w:p w14:paraId="7CCF8652" w14:textId="77777777" w:rsidR="008A3DC3" w:rsidRPr="00416F0B" w:rsidRDefault="008A3DC3" w:rsidP="008A3DC3">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4060F1EC" w14:textId="66084FA7" w:rsidR="00C01EBF" w:rsidRDefault="00C01EBF" w:rsidP="00C01EBF">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4125F6">
        <w:rPr>
          <w:rFonts w:ascii="Consolas" w:hAnsi="Consolas" w:cs="Consolas"/>
          <w:color w:val="008000"/>
          <w:kern w:val="0"/>
          <w:sz w:val="19"/>
          <w:szCs w:val="19"/>
          <w:highlight w:val="white"/>
        </w:rPr>
        <w:t>Compensation</w:t>
      </w:r>
    </w:p>
    <w:p w14:paraId="261168C9" w14:textId="77777777" w:rsidR="004125F6" w:rsidRDefault="004125F6" w:rsidP="004125F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Compensation</w:t>
      </w:r>
      <w:r>
        <w:rPr>
          <w:rFonts w:ascii="Consolas" w:hAnsi="Consolas" w:cs="Consolas"/>
          <w:color w:val="808080"/>
          <w:kern w:val="0"/>
          <w:sz w:val="19"/>
          <w:szCs w:val="19"/>
        </w:rPr>
        <w:t>(</w:t>
      </w:r>
    </w:p>
    <w:p w14:paraId="04EDA0DE" w14:textId="77777777" w:rsidR="004125F6" w:rsidRDefault="004125F6" w:rsidP="004125F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BorrowID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B4120D1" w14:textId="77777777" w:rsidR="004125F6" w:rsidRDefault="004125F6" w:rsidP="004125F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Reason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1A290A6" w14:textId="7C94C64B" w:rsidR="00E76331" w:rsidRDefault="004125F6" w:rsidP="004125F6">
      <w:pPr>
        <w:autoSpaceDE w:val="0"/>
        <w:autoSpaceDN w:val="0"/>
        <w:adjustRightInd w:val="0"/>
        <w:spacing w:after="0"/>
        <w:ind w:left="0" w:right="0"/>
        <w:rPr>
          <w:rFonts w:ascii="Consolas" w:hAnsi="Consolas" w:cs="Consolas"/>
          <w:color w:val="80808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fk_PHAT_MUONSACH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Borrow</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p>
    <w:p w14:paraId="04941948" w14:textId="77777777" w:rsidR="00E76331" w:rsidRPr="00416F0B" w:rsidRDefault="00E76331" w:rsidP="00E76331">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p w14:paraId="0F9F88E8" w14:textId="1932EB62" w:rsidR="00B91D87" w:rsidRDefault="004125F6" w:rsidP="004125F6">
      <w:pPr>
        <w:autoSpaceDE w:val="0"/>
        <w:autoSpaceDN w:val="0"/>
        <w:adjustRightInd w:val="0"/>
        <w:spacing w:after="0"/>
        <w:ind w:left="0" w:right="0"/>
      </w:pPr>
      <w:r w:rsidRPr="004125F6">
        <w:rPr>
          <w:noProof/>
        </w:rPr>
        <w:drawing>
          <wp:inline distT="0" distB="0" distL="0" distR="0" wp14:anchorId="27F17E83" wp14:editId="768F2687">
            <wp:extent cx="4092295" cy="1188823"/>
            <wp:effectExtent l="0" t="0" r="3810" b="0"/>
            <wp:docPr id="61" name="Picture 6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application, table&#10;&#10;Description automatically generated"/>
                    <pic:cNvPicPr/>
                  </pic:nvPicPr>
                  <pic:blipFill>
                    <a:blip r:embed="rId38"/>
                    <a:stretch>
                      <a:fillRect/>
                    </a:stretch>
                  </pic:blipFill>
                  <pic:spPr>
                    <a:xfrm>
                      <a:off x="0" y="0"/>
                      <a:ext cx="4092295" cy="1188823"/>
                    </a:xfrm>
                    <a:prstGeom prst="rect">
                      <a:avLst/>
                    </a:prstGeom>
                  </pic:spPr>
                </pic:pic>
              </a:graphicData>
            </a:graphic>
          </wp:inline>
        </w:drawing>
      </w:r>
    </w:p>
    <w:p w14:paraId="517CD196" w14:textId="15871A6B" w:rsidR="005E16BC" w:rsidRDefault="005E16BC" w:rsidP="005E16BC">
      <w:pPr>
        <w:autoSpaceDE w:val="0"/>
        <w:autoSpaceDN w:val="0"/>
        <w:adjustRightInd w:val="0"/>
        <w:spacing w:after="0"/>
        <w:ind w:left="0" w:right="0"/>
        <w:jc w:val="center"/>
      </w:pPr>
      <w:r w:rsidRPr="005E16BC">
        <w:rPr>
          <w:noProof/>
        </w:rPr>
        <w:lastRenderedPageBreak/>
        <w:drawing>
          <wp:inline distT="0" distB="0" distL="0" distR="0" wp14:anchorId="59096897" wp14:editId="5513B478">
            <wp:extent cx="6251891" cy="7498080"/>
            <wp:effectExtent l="0" t="0" r="0" b="762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58860" cy="7506439"/>
                    </a:xfrm>
                    <a:prstGeom prst="rect">
                      <a:avLst/>
                    </a:prstGeom>
                    <a:noFill/>
                    <a:ln>
                      <a:noFill/>
                    </a:ln>
                  </pic:spPr>
                </pic:pic>
              </a:graphicData>
            </a:graphic>
          </wp:inline>
        </w:drawing>
      </w:r>
    </w:p>
    <w:p w14:paraId="3DB2A281" w14:textId="77777777" w:rsidR="00076BD9" w:rsidRDefault="00076BD9" w:rsidP="005E16BC">
      <w:pPr>
        <w:ind w:left="0"/>
      </w:pPr>
    </w:p>
    <w:p w14:paraId="0910FBAB" w14:textId="77777777" w:rsidR="00076BD9" w:rsidRDefault="00076BD9" w:rsidP="00076BD9">
      <w:pPr>
        <w:pStyle w:val="Heading1"/>
      </w:pPr>
      <w:r>
        <w:lastRenderedPageBreak/>
        <w:t xml:space="preserve">V. sql command </w:t>
      </w:r>
    </w:p>
    <w:p w14:paraId="6B938990" w14:textId="1FD2989D" w:rsidR="00076BD9" w:rsidRDefault="00076BD9" w:rsidP="00F64744">
      <w:pPr>
        <w:ind w:firstLine="648"/>
      </w:pPr>
      <w:r>
        <w:t>I using Microsoft SQL Server 201</w:t>
      </w:r>
      <w:r w:rsidR="00A400D7">
        <w:t>9</w:t>
      </w:r>
      <w:r>
        <w:t>, this server b</w:t>
      </w:r>
      <w:r w:rsidRPr="00076BD9">
        <w:t>uild intelligent, mission-critical applications using a scalable, hybrid database platform that has everything built in—from in-memory performance and advanced security to in-database analytics.</w:t>
      </w:r>
    </w:p>
    <w:p w14:paraId="16114D3B" w14:textId="77777777" w:rsidR="00076BD9" w:rsidRDefault="004C2588" w:rsidP="00FE7827">
      <w:pPr>
        <w:pStyle w:val="Heading2"/>
        <w:numPr>
          <w:ilvl w:val="0"/>
          <w:numId w:val="33"/>
        </w:numPr>
      </w:pPr>
      <w:r>
        <w:t>query using order by</w:t>
      </w:r>
    </w:p>
    <w:p w14:paraId="30CC83E9" w14:textId="77777777" w:rsidR="00FE7827" w:rsidRDefault="00FE7827" w:rsidP="003D6B20">
      <w:pPr>
        <w:rPr>
          <w:rStyle w:val="Strong"/>
          <w:i/>
          <w:color w:val="E0CAA3" w:themeColor="background2" w:themeShade="E6"/>
        </w:rPr>
      </w:pPr>
      <w:r w:rsidRPr="003D6B20">
        <w:rPr>
          <w:rStyle w:val="Strong"/>
          <w:i/>
          <w:color w:val="E0CAA3" w:themeColor="background2" w:themeShade="E6"/>
          <w:lang w:val="vi-VN"/>
        </w:rPr>
        <w:t>Code</w:t>
      </w:r>
      <w:r w:rsidRPr="003D6B20">
        <w:rPr>
          <w:rStyle w:val="Strong"/>
          <w:i/>
          <w:color w:val="E0CAA3" w:themeColor="background2" w:themeShade="E6"/>
        </w:rPr>
        <w:t xml:space="preserve">:  </w:t>
      </w:r>
    </w:p>
    <w:p w14:paraId="12A6C5CC" w14:textId="0E57445A" w:rsidR="00F93743" w:rsidRDefault="00F93743" w:rsidP="00F93743">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Staffs s</w:t>
      </w:r>
    </w:p>
    <w:p w14:paraId="41558A55" w14:textId="62637B8D" w:rsidR="00F93743" w:rsidRDefault="00F93743" w:rsidP="00F93743">
      <w:pPr>
        <w:ind w:left="720"/>
        <w:rPr>
          <w:rFonts w:ascii="Consolas" w:hAnsi="Consolas" w:cs="Consolas"/>
          <w:color w:val="0000FF"/>
          <w:kern w:val="0"/>
          <w:sz w:val="19"/>
          <w:szCs w:val="19"/>
        </w:rPr>
      </w:pPr>
      <w:r>
        <w:rPr>
          <w:rFonts w:ascii="Consolas" w:hAnsi="Consolas" w:cs="Consolas"/>
          <w:color w:val="0000FF"/>
          <w:kern w:val="0"/>
          <w:sz w:val="19"/>
          <w:szCs w:val="19"/>
        </w:rPr>
        <w:t>ORDER BY</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Name</w:t>
      </w:r>
    </w:p>
    <w:p w14:paraId="09FEBEED" w14:textId="44E5DCD4" w:rsidR="003D6B20" w:rsidRDefault="00F93743" w:rsidP="00F93743">
      <w:pPr>
        <w:rPr>
          <w:rStyle w:val="Strong"/>
          <w:i/>
          <w:color w:val="E0CAA3" w:themeColor="background2" w:themeShade="E6"/>
        </w:rPr>
      </w:pPr>
      <w:r>
        <w:rPr>
          <w:rStyle w:val="Strong"/>
          <w:i/>
          <w:color w:val="E0CAA3" w:themeColor="background2" w:themeShade="E6"/>
        </w:rPr>
        <w:t xml:space="preserve"> </w:t>
      </w:r>
      <w:r w:rsidR="003D6B20">
        <w:rPr>
          <w:rStyle w:val="Strong"/>
          <w:i/>
          <w:color w:val="E0CAA3" w:themeColor="background2" w:themeShade="E6"/>
        </w:rPr>
        <w:t>Result</w:t>
      </w:r>
      <w:r w:rsidR="003D6B20" w:rsidRPr="003D6B20">
        <w:rPr>
          <w:rStyle w:val="Strong"/>
          <w:i/>
          <w:color w:val="E0CAA3" w:themeColor="background2" w:themeShade="E6"/>
        </w:rPr>
        <w:t xml:space="preserve">:  </w:t>
      </w:r>
    </w:p>
    <w:p w14:paraId="0CEF2FB7" w14:textId="4CF93189" w:rsidR="00542873" w:rsidRDefault="00F93743" w:rsidP="00810729">
      <w:pPr>
        <w:jc w:val="center"/>
        <w:rPr>
          <w:rStyle w:val="Strong"/>
          <w:i/>
          <w:color w:val="E0CAA3" w:themeColor="background2" w:themeShade="E6"/>
        </w:rPr>
      </w:pPr>
      <w:r>
        <w:rPr>
          <w:noProof/>
          <w:sz w:val="30"/>
          <w:szCs w:val="30"/>
        </w:rPr>
        <w:drawing>
          <wp:inline distT="114300" distB="114300" distL="114300" distR="114300" wp14:anchorId="0EEE3308" wp14:editId="0BC89EAC">
            <wp:extent cx="5943600" cy="1430181"/>
            <wp:effectExtent l="0" t="0" r="0" b="0"/>
            <wp:docPr id="6" name="image6.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6.png" descr="A picture containing graphical user interface&#10;&#10;Description automatically generated"/>
                    <pic:cNvPicPr preferRelativeResize="0"/>
                  </pic:nvPicPr>
                  <pic:blipFill>
                    <a:blip r:embed="rId40"/>
                    <a:srcRect/>
                    <a:stretch>
                      <a:fillRect/>
                    </a:stretch>
                  </pic:blipFill>
                  <pic:spPr>
                    <a:xfrm>
                      <a:off x="0" y="0"/>
                      <a:ext cx="5943600" cy="1430181"/>
                    </a:xfrm>
                    <a:prstGeom prst="rect">
                      <a:avLst/>
                    </a:prstGeom>
                    <a:ln/>
                  </pic:spPr>
                </pic:pic>
              </a:graphicData>
            </a:graphic>
          </wp:inline>
        </w:drawing>
      </w:r>
    </w:p>
    <w:p w14:paraId="4F063A00" w14:textId="396BABEE" w:rsidR="00DC1297" w:rsidRDefault="00DC1297" w:rsidP="0053200F">
      <w:pPr>
        <w:ind w:firstLine="360"/>
        <w:jc w:val="center"/>
      </w:pPr>
      <w:r w:rsidRPr="00DC1297">
        <w:t xml:space="preserve">We use query containing ORDER BY to sort the list ascending or descending by the values of a domain. SELECT * FROM </w:t>
      </w:r>
      <w:r w:rsidR="00F93743">
        <w:t>Staffs</w:t>
      </w:r>
      <w:r w:rsidRPr="00DC1297">
        <w:t xml:space="preserve"> command give us all record in </w:t>
      </w:r>
      <w:r w:rsidR="00F93743">
        <w:t>Staffs</w:t>
      </w:r>
      <w:r w:rsidRPr="00DC1297">
        <w:t xml:space="preserve"> table and then sort the records ascending by </w:t>
      </w:r>
      <w:r w:rsidR="00F93743">
        <w:t>name</w:t>
      </w:r>
    </w:p>
    <w:p w14:paraId="3CEBE685" w14:textId="77777777" w:rsidR="006408AB" w:rsidRPr="00DC1297" w:rsidRDefault="006408AB" w:rsidP="00DC1297"/>
    <w:p w14:paraId="40F751F6" w14:textId="77777777" w:rsidR="00DC1297" w:rsidRDefault="00DC1297" w:rsidP="00DC1297">
      <w:pPr>
        <w:pStyle w:val="Heading2"/>
        <w:numPr>
          <w:ilvl w:val="0"/>
          <w:numId w:val="33"/>
        </w:numPr>
      </w:pPr>
      <w:r>
        <w:t>query using inner join</w:t>
      </w:r>
    </w:p>
    <w:p w14:paraId="6B101571" w14:textId="77777777" w:rsidR="00BD74A4" w:rsidRPr="00BD74A4" w:rsidRDefault="00BD74A4" w:rsidP="00BD74A4">
      <w:pPr>
        <w:rPr>
          <w:rStyle w:val="Strong"/>
          <w:i/>
          <w:color w:val="E0CAA3" w:themeColor="background2" w:themeShade="E6"/>
        </w:rPr>
      </w:pPr>
      <w:r w:rsidRPr="00BD74A4">
        <w:rPr>
          <w:rStyle w:val="Strong"/>
          <w:i/>
          <w:color w:val="E0CAA3" w:themeColor="background2" w:themeShade="E6"/>
          <w:lang w:val="vi-VN"/>
        </w:rPr>
        <w:t>Code</w:t>
      </w:r>
      <w:r w:rsidRPr="00BD74A4">
        <w:rPr>
          <w:rStyle w:val="Strong"/>
          <w:i/>
          <w:color w:val="E0CAA3" w:themeColor="background2" w:themeShade="E6"/>
        </w:rPr>
        <w:t xml:space="preserve">:  </w:t>
      </w:r>
    </w:p>
    <w:p w14:paraId="60A387C5" w14:textId="77777777" w:rsidR="00F93743" w:rsidRDefault="00F93743" w:rsidP="00F93743">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Books b</w:t>
      </w:r>
    </w:p>
    <w:p w14:paraId="7C9C7292" w14:textId="77777777" w:rsidR="00F93743" w:rsidRDefault="00F93743" w:rsidP="00F93743">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Publisher p</w:t>
      </w:r>
    </w:p>
    <w:p w14:paraId="18E43B5C" w14:textId="77777777" w:rsidR="00F93743" w:rsidRDefault="00F93743" w:rsidP="00F93743">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PublisherID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PublisherID</w:t>
      </w:r>
    </w:p>
    <w:p w14:paraId="040F747B" w14:textId="77777777" w:rsidR="00F93743" w:rsidRDefault="00F93743" w:rsidP="00F93743">
      <w:pPr>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2018</w:t>
      </w:r>
    </w:p>
    <w:p w14:paraId="1ABB66A7" w14:textId="440FA1C0" w:rsidR="00FE7827" w:rsidRDefault="00B943DE" w:rsidP="00F93743">
      <w:pPr>
        <w:ind w:left="0"/>
        <w:rPr>
          <w:rStyle w:val="Strong"/>
          <w:i/>
          <w:color w:val="E0CAA3" w:themeColor="background2" w:themeShade="E6"/>
        </w:rPr>
      </w:pPr>
      <w:r>
        <w:rPr>
          <w:rStyle w:val="Strong"/>
          <w:i/>
          <w:color w:val="E0CAA3" w:themeColor="background2" w:themeShade="E6"/>
        </w:rPr>
        <w:t>Result</w:t>
      </w:r>
      <w:r w:rsidR="00B24121">
        <w:rPr>
          <w:rStyle w:val="Strong"/>
          <w:i/>
          <w:color w:val="E0CAA3" w:themeColor="background2" w:themeShade="E6"/>
        </w:rPr>
        <w:t>:</w:t>
      </w:r>
    </w:p>
    <w:p w14:paraId="26BD22F6" w14:textId="40F2F389" w:rsidR="00F93743" w:rsidRDefault="00F93743" w:rsidP="00810729">
      <w:pPr>
        <w:ind w:left="0"/>
        <w:jc w:val="center"/>
        <w:rPr>
          <w:rStyle w:val="Strong"/>
          <w:i/>
          <w:color w:val="E0CAA3" w:themeColor="background2" w:themeShade="E6"/>
        </w:rPr>
      </w:pPr>
      <w:r>
        <w:rPr>
          <w:noProof/>
          <w:sz w:val="30"/>
          <w:szCs w:val="30"/>
        </w:rPr>
        <w:drawing>
          <wp:inline distT="114300" distB="114300" distL="114300" distR="114300" wp14:anchorId="4375A324" wp14:editId="7E9DBABD">
            <wp:extent cx="3323409" cy="2177143"/>
            <wp:effectExtent l="0" t="0" r="0" b="0"/>
            <wp:docPr id="70" name="image1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70" name="image11.png" descr="Table&#10;&#10;Description automatically generated"/>
                    <pic:cNvPicPr preferRelativeResize="0"/>
                  </pic:nvPicPr>
                  <pic:blipFill>
                    <a:blip r:embed="rId41"/>
                    <a:srcRect/>
                    <a:stretch>
                      <a:fillRect/>
                    </a:stretch>
                  </pic:blipFill>
                  <pic:spPr>
                    <a:xfrm>
                      <a:off x="0" y="0"/>
                      <a:ext cx="3338356" cy="2186935"/>
                    </a:xfrm>
                    <a:prstGeom prst="rect">
                      <a:avLst/>
                    </a:prstGeom>
                    <a:ln/>
                  </pic:spPr>
                </pic:pic>
              </a:graphicData>
            </a:graphic>
          </wp:inline>
        </w:drawing>
      </w:r>
    </w:p>
    <w:p w14:paraId="793EC185" w14:textId="4CEF8C40" w:rsidR="00B24121" w:rsidRPr="00F93743" w:rsidRDefault="00F93743" w:rsidP="0053200F">
      <w:pPr>
        <w:ind w:left="1440"/>
        <w:jc w:val="center"/>
        <w:rPr>
          <w:rStyle w:val="Strong"/>
          <w:rFonts w:cstheme="minorHAnsi"/>
          <w:b w:val="0"/>
          <w:bCs w:val="0"/>
        </w:rPr>
      </w:pPr>
      <w:r w:rsidRPr="00F93743">
        <w:rPr>
          <w:rFonts w:cstheme="minorHAnsi"/>
        </w:rPr>
        <w:t xml:space="preserve">We use </w:t>
      </w:r>
      <w:r w:rsidRPr="00F93743">
        <w:rPr>
          <w:rFonts w:cstheme="minorHAnsi"/>
          <w:b/>
        </w:rPr>
        <w:t xml:space="preserve">INNER JOIN </w:t>
      </w:r>
      <w:r w:rsidRPr="00F93743">
        <w:rPr>
          <w:rFonts w:cstheme="minorHAnsi"/>
        </w:rPr>
        <w:t>to select book publish in 2018 and its website</w:t>
      </w:r>
    </w:p>
    <w:p w14:paraId="779304C6" w14:textId="77777777" w:rsidR="004C2588" w:rsidRDefault="00121C56" w:rsidP="00121C56">
      <w:pPr>
        <w:pStyle w:val="Heading2"/>
        <w:numPr>
          <w:ilvl w:val="0"/>
          <w:numId w:val="33"/>
        </w:numPr>
      </w:pPr>
      <w:r>
        <w:lastRenderedPageBreak/>
        <w:t>query using aggregate functions</w:t>
      </w:r>
    </w:p>
    <w:p w14:paraId="5E2B0AB3" w14:textId="77777777" w:rsidR="004048A2" w:rsidRDefault="004048A2" w:rsidP="004048A2">
      <w:pPr>
        <w:rPr>
          <w:rStyle w:val="Strong"/>
          <w:i/>
          <w:color w:val="E0CAA3" w:themeColor="background2" w:themeShade="E6"/>
        </w:rPr>
      </w:pPr>
      <w:r w:rsidRPr="004048A2">
        <w:rPr>
          <w:rStyle w:val="Strong"/>
          <w:i/>
          <w:color w:val="E0CAA3" w:themeColor="background2" w:themeShade="E6"/>
          <w:lang w:val="vi-VN"/>
        </w:rPr>
        <w:t>Code</w:t>
      </w:r>
      <w:r w:rsidRPr="004048A2">
        <w:rPr>
          <w:rStyle w:val="Strong"/>
          <w:i/>
          <w:color w:val="E0CAA3" w:themeColor="background2" w:themeShade="E6"/>
        </w:rPr>
        <w:t xml:space="preserve">: </w:t>
      </w:r>
    </w:p>
    <w:p w14:paraId="66CA1D8C" w14:textId="77777777" w:rsidR="00F93743" w:rsidRDefault="00F93743" w:rsidP="00F93743">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BookID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Books B</w:t>
      </w:r>
      <w:r>
        <w:rPr>
          <w:rFonts w:ascii="Consolas" w:hAnsi="Consolas" w:cs="Consolas"/>
          <w:color w:val="808080"/>
          <w:kern w:val="0"/>
          <w:sz w:val="19"/>
          <w:szCs w:val="19"/>
        </w:rPr>
        <w:t>,</w:t>
      </w:r>
      <w:r>
        <w:rPr>
          <w:rFonts w:ascii="Consolas" w:hAnsi="Consolas" w:cs="Consolas"/>
          <w:color w:val="000000"/>
          <w:kern w:val="0"/>
          <w:sz w:val="19"/>
          <w:szCs w:val="19"/>
        </w:rPr>
        <w:t xml:space="preserve"> Publisher P</w:t>
      </w:r>
    </w:p>
    <w:p w14:paraId="72DC5ED2" w14:textId="77777777" w:rsidR="00F93743" w:rsidRDefault="00F93743" w:rsidP="00F93743">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PublisherID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PublisherID</w:t>
      </w:r>
    </w:p>
    <w:p w14:paraId="312A3C2A" w14:textId="0B2E8BC3" w:rsidR="004048A2" w:rsidRPr="004048A2" w:rsidRDefault="00F93743" w:rsidP="00F93743">
      <w:pPr>
        <w:ind w:firstLine="648"/>
        <w:rPr>
          <w:rStyle w:val="Strong"/>
          <w:i/>
          <w:color w:val="E0CAA3" w:themeColor="background2" w:themeShade="E6"/>
        </w:rPr>
      </w:pPr>
      <w:r>
        <w:rPr>
          <w:rFonts w:ascii="Consolas" w:hAnsi="Consolas" w:cs="Consolas"/>
          <w:color w:val="808080"/>
          <w:kern w:val="0"/>
          <w:sz w:val="19"/>
          <w:szCs w:val="19"/>
        </w:rPr>
        <w:t>AND</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N'Kim Đồng'</w:t>
      </w:r>
      <w:r w:rsidR="004048A2" w:rsidRPr="004048A2">
        <w:rPr>
          <w:rStyle w:val="Strong"/>
          <w:i/>
          <w:color w:val="E0CAA3" w:themeColor="background2" w:themeShade="E6"/>
        </w:rPr>
        <w:t xml:space="preserve"> </w:t>
      </w:r>
    </w:p>
    <w:p w14:paraId="3C52ED20" w14:textId="77777777" w:rsidR="004048A2" w:rsidRDefault="004048A2" w:rsidP="004048A2">
      <w:pPr>
        <w:rPr>
          <w:rStyle w:val="Strong"/>
          <w:i/>
          <w:color w:val="E0CAA3" w:themeColor="background2" w:themeShade="E6"/>
        </w:rPr>
      </w:pPr>
      <w:r>
        <w:rPr>
          <w:rStyle w:val="Strong"/>
          <w:i/>
          <w:color w:val="E0CAA3" w:themeColor="background2" w:themeShade="E6"/>
        </w:rPr>
        <w:t>Result:</w:t>
      </w:r>
    </w:p>
    <w:p w14:paraId="545FC49B" w14:textId="33EE58EB" w:rsidR="00121C56" w:rsidRDefault="00F93743" w:rsidP="00810729">
      <w:pPr>
        <w:jc w:val="center"/>
      </w:pPr>
      <w:r w:rsidRPr="00F93743">
        <w:rPr>
          <w:noProof/>
        </w:rPr>
        <w:drawing>
          <wp:inline distT="0" distB="0" distL="0" distR="0" wp14:anchorId="59D60FBA" wp14:editId="0426430B">
            <wp:extent cx="1219306" cy="34293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19306" cy="342930"/>
                    </a:xfrm>
                    <a:prstGeom prst="rect">
                      <a:avLst/>
                    </a:prstGeom>
                  </pic:spPr>
                </pic:pic>
              </a:graphicData>
            </a:graphic>
          </wp:inline>
        </w:drawing>
      </w:r>
    </w:p>
    <w:p w14:paraId="04F5DE59" w14:textId="282FBEE3" w:rsidR="001F33A5" w:rsidRPr="00F93743" w:rsidRDefault="00F93743" w:rsidP="00810729">
      <w:pPr>
        <w:ind w:firstLine="648"/>
        <w:jc w:val="center"/>
        <w:rPr>
          <w:rFonts w:cstheme="minorHAnsi"/>
        </w:rPr>
      </w:pPr>
      <w:r w:rsidRPr="00F93743">
        <w:rPr>
          <w:rFonts w:cstheme="minorHAnsi"/>
        </w:rPr>
        <w:t xml:space="preserve">We use function </w:t>
      </w:r>
      <w:r w:rsidRPr="00F93743">
        <w:rPr>
          <w:rFonts w:cstheme="minorHAnsi"/>
          <w:b/>
        </w:rPr>
        <w:t>COUNT()</w:t>
      </w:r>
      <w:r w:rsidRPr="00F93743">
        <w:rPr>
          <w:rFonts w:cstheme="minorHAnsi"/>
        </w:rPr>
        <w:t xml:space="preserve"> with parameter BookID to count the number of book has publisher name is Kim Đồng</w:t>
      </w:r>
    </w:p>
    <w:p w14:paraId="675F9CA0" w14:textId="77777777" w:rsidR="008C46BB" w:rsidRDefault="008C46BB" w:rsidP="008C46BB">
      <w:pPr>
        <w:rPr>
          <w:rStyle w:val="Strong"/>
          <w:i/>
          <w:color w:val="E0CAA3" w:themeColor="background2" w:themeShade="E6"/>
        </w:rPr>
      </w:pPr>
      <w:r w:rsidRPr="004048A2">
        <w:rPr>
          <w:rStyle w:val="Strong"/>
          <w:i/>
          <w:color w:val="E0CAA3" w:themeColor="background2" w:themeShade="E6"/>
          <w:lang w:val="vi-VN"/>
        </w:rPr>
        <w:t>Code</w:t>
      </w:r>
      <w:r w:rsidRPr="004048A2">
        <w:rPr>
          <w:rStyle w:val="Strong"/>
          <w:i/>
          <w:color w:val="E0CAA3" w:themeColor="background2" w:themeShade="E6"/>
        </w:rPr>
        <w:t xml:space="preserve">: </w:t>
      </w:r>
    </w:p>
    <w:p w14:paraId="21E3612E" w14:textId="77777777" w:rsidR="00903DE8" w:rsidRDefault="008C46BB" w:rsidP="00903DE8">
      <w:pPr>
        <w:autoSpaceDE w:val="0"/>
        <w:autoSpaceDN w:val="0"/>
        <w:adjustRightInd w:val="0"/>
        <w:spacing w:after="0"/>
        <w:ind w:left="0" w:right="0"/>
        <w:rPr>
          <w:rFonts w:ascii="Consolas" w:hAnsi="Consolas" w:cs="Consolas"/>
          <w:color w:val="000000"/>
          <w:kern w:val="0"/>
          <w:sz w:val="19"/>
          <w:szCs w:val="19"/>
        </w:rPr>
      </w:pPr>
      <w:r>
        <w:tab/>
      </w:r>
      <w:r w:rsidR="00903DE8">
        <w:rPr>
          <w:rFonts w:ascii="Consolas" w:hAnsi="Consolas" w:cs="Consolas"/>
          <w:color w:val="0000FF"/>
          <w:kern w:val="0"/>
          <w:sz w:val="19"/>
          <w:szCs w:val="19"/>
        </w:rPr>
        <w:t>SELECT</w:t>
      </w:r>
      <w:r w:rsidR="00903DE8">
        <w:rPr>
          <w:rFonts w:ascii="Consolas" w:hAnsi="Consolas" w:cs="Consolas"/>
          <w:color w:val="000000"/>
          <w:kern w:val="0"/>
          <w:sz w:val="19"/>
          <w:szCs w:val="19"/>
        </w:rPr>
        <w:t xml:space="preserve"> </w:t>
      </w:r>
      <w:r w:rsidR="00903DE8">
        <w:rPr>
          <w:rFonts w:ascii="Consolas" w:hAnsi="Consolas" w:cs="Consolas"/>
          <w:color w:val="0000FF"/>
          <w:kern w:val="0"/>
          <w:sz w:val="19"/>
          <w:szCs w:val="19"/>
        </w:rPr>
        <w:t>TOP</w:t>
      </w:r>
      <w:r w:rsidR="00903DE8">
        <w:rPr>
          <w:rFonts w:ascii="Consolas" w:hAnsi="Consolas" w:cs="Consolas"/>
          <w:color w:val="808080"/>
          <w:kern w:val="0"/>
          <w:sz w:val="19"/>
          <w:szCs w:val="19"/>
        </w:rPr>
        <w:t>(</w:t>
      </w:r>
      <w:r w:rsidR="00903DE8">
        <w:rPr>
          <w:rFonts w:ascii="Consolas" w:hAnsi="Consolas" w:cs="Consolas"/>
          <w:color w:val="000000"/>
          <w:kern w:val="0"/>
          <w:sz w:val="19"/>
          <w:szCs w:val="19"/>
        </w:rPr>
        <w:t>5</w:t>
      </w:r>
      <w:r w:rsidR="00903DE8">
        <w:rPr>
          <w:rFonts w:ascii="Consolas" w:hAnsi="Consolas" w:cs="Consolas"/>
          <w:color w:val="808080"/>
          <w:kern w:val="0"/>
          <w:sz w:val="19"/>
          <w:szCs w:val="19"/>
        </w:rPr>
        <w:t>)</w:t>
      </w:r>
      <w:r w:rsidR="00903DE8">
        <w:rPr>
          <w:rFonts w:ascii="Consolas" w:hAnsi="Consolas" w:cs="Consolas"/>
          <w:color w:val="000000"/>
          <w:kern w:val="0"/>
          <w:sz w:val="19"/>
          <w:szCs w:val="19"/>
        </w:rPr>
        <w:t xml:space="preserve"> </w:t>
      </w:r>
      <w:r w:rsidR="00903DE8">
        <w:rPr>
          <w:rFonts w:ascii="Consolas" w:hAnsi="Consolas" w:cs="Consolas"/>
          <w:color w:val="808080"/>
          <w:kern w:val="0"/>
          <w:sz w:val="19"/>
          <w:szCs w:val="19"/>
        </w:rPr>
        <w:t>*</w:t>
      </w:r>
      <w:r w:rsidR="00903DE8">
        <w:rPr>
          <w:rFonts w:ascii="Consolas" w:hAnsi="Consolas" w:cs="Consolas"/>
          <w:color w:val="000000"/>
          <w:kern w:val="0"/>
          <w:sz w:val="19"/>
          <w:szCs w:val="19"/>
        </w:rPr>
        <w:t xml:space="preserve"> </w:t>
      </w:r>
      <w:r w:rsidR="00903DE8">
        <w:rPr>
          <w:rFonts w:ascii="Consolas" w:hAnsi="Consolas" w:cs="Consolas"/>
          <w:color w:val="0000FF"/>
          <w:kern w:val="0"/>
          <w:sz w:val="19"/>
          <w:szCs w:val="19"/>
        </w:rPr>
        <w:t>FROM</w:t>
      </w:r>
      <w:r w:rsidR="00903DE8">
        <w:rPr>
          <w:rFonts w:ascii="Consolas" w:hAnsi="Consolas" w:cs="Consolas"/>
          <w:color w:val="000000"/>
          <w:kern w:val="0"/>
          <w:sz w:val="19"/>
          <w:szCs w:val="19"/>
        </w:rPr>
        <w:t xml:space="preserve"> Books</w:t>
      </w:r>
    </w:p>
    <w:p w14:paraId="0A286617" w14:textId="77777777" w:rsidR="00903DE8" w:rsidRDefault="00903DE8" w:rsidP="00903DE8">
      <w:pPr>
        <w:autoSpaceDE w:val="0"/>
        <w:autoSpaceDN w:val="0"/>
        <w:adjustRightInd w:val="0"/>
        <w:spacing w:after="0"/>
        <w:ind w:left="0" w:right="0" w:firstLine="720"/>
        <w:rPr>
          <w:rStyle w:val="Strong"/>
          <w:i/>
          <w:color w:val="E0CAA3" w:themeColor="background2" w:themeShade="E6"/>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Quantity </w:t>
      </w:r>
      <w:r>
        <w:rPr>
          <w:rFonts w:ascii="Consolas" w:hAnsi="Consolas" w:cs="Consolas"/>
          <w:color w:val="0000FF"/>
          <w:kern w:val="0"/>
          <w:sz w:val="19"/>
          <w:szCs w:val="19"/>
        </w:rPr>
        <w:t>DESC</w:t>
      </w:r>
      <w:r>
        <w:rPr>
          <w:rStyle w:val="Strong"/>
          <w:i/>
          <w:color w:val="E0CAA3" w:themeColor="background2" w:themeShade="E6"/>
        </w:rPr>
        <w:t xml:space="preserve"> </w:t>
      </w:r>
    </w:p>
    <w:p w14:paraId="2DB7C13C" w14:textId="088FA7E3" w:rsidR="008C46BB" w:rsidRDefault="008C46BB" w:rsidP="00903DE8">
      <w:pPr>
        <w:autoSpaceDE w:val="0"/>
        <w:autoSpaceDN w:val="0"/>
        <w:adjustRightInd w:val="0"/>
        <w:spacing w:after="0"/>
        <w:ind w:left="0" w:right="0"/>
        <w:rPr>
          <w:rStyle w:val="Strong"/>
          <w:i/>
          <w:color w:val="E0CAA3" w:themeColor="background2" w:themeShade="E6"/>
        </w:rPr>
      </w:pPr>
      <w:r>
        <w:rPr>
          <w:rStyle w:val="Strong"/>
          <w:i/>
          <w:color w:val="E0CAA3" w:themeColor="background2" w:themeShade="E6"/>
        </w:rPr>
        <w:t>Result:</w:t>
      </w:r>
    </w:p>
    <w:p w14:paraId="7D7CD3AA" w14:textId="1A0F3FAB" w:rsidR="008C46BB" w:rsidRDefault="00903DE8" w:rsidP="00810729">
      <w:pPr>
        <w:jc w:val="center"/>
      </w:pPr>
      <w:r w:rsidRPr="00903DE8">
        <w:rPr>
          <w:noProof/>
        </w:rPr>
        <w:drawing>
          <wp:inline distT="0" distB="0" distL="0" distR="0" wp14:anchorId="560A3E50" wp14:editId="1CF9179E">
            <wp:extent cx="5943600" cy="852170"/>
            <wp:effectExtent l="0" t="0" r="0" b="5080"/>
            <wp:docPr id="72" name="Picture 72"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application, chat or text message&#10;&#10;Description automatically generated"/>
                    <pic:cNvPicPr/>
                  </pic:nvPicPr>
                  <pic:blipFill>
                    <a:blip r:embed="rId43"/>
                    <a:stretch>
                      <a:fillRect/>
                    </a:stretch>
                  </pic:blipFill>
                  <pic:spPr>
                    <a:xfrm>
                      <a:off x="0" y="0"/>
                      <a:ext cx="5943600" cy="852170"/>
                    </a:xfrm>
                    <a:prstGeom prst="rect">
                      <a:avLst/>
                    </a:prstGeom>
                  </pic:spPr>
                </pic:pic>
              </a:graphicData>
            </a:graphic>
          </wp:inline>
        </w:drawing>
      </w:r>
    </w:p>
    <w:p w14:paraId="6CFB45D1" w14:textId="77777777" w:rsidR="00903DE8" w:rsidRPr="00903DE8" w:rsidRDefault="00903DE8" w:rsidP="00903DE8">
      <w:pPr>
        <w:jc w:val="center"/>
      </w:pPr>
      <w:r w:rsidRPr="00903DE8">
        <w:t xml:space="preserve">We use function </w:t>
      </w:r>
      <w:r w:rsidRPr="00903DE8">
        <w:rPr>
          <w:b/>
        </w:rPr>
        <w:t>TOP()</w:t>
      </w:r>
      <w:r w:rsidRPr="00903DE8">
        <w:t xml:space="preserve"> to select top 5 with the most number of books</w:t>
      </w:r>
    </w:p>
    <w:p w14:paraId="03F24150" w14:textId="77777777" w:rsidR="00F03CB6" w:rsidRDefault="00F03CB6" w:rsidP="00FA4494"/>
    <w:p w14:paraId="7FC04631" w14:textId="77777777" w:rsidR="00F03CB6" w:rsidRDefault="00F03CB6" w:rsidP="00F03CB6">
      <w:pPr>
        <w:pStyle w:val="Heading2"/>
        <w:numPr>
          <w:ilvl w:val="0"/>
          <w:numId w:val="33"/>
        </w:numPr>
      </w:pPr>
      <w:r>
        <w:t xml:space="preserve">query using the group by and having clauses </w:t>
      </w:r>
    </w:p>
    <w:p w14:paraId="0E51C57B" w14:textId="77777777" w:rsidR="0083099D" w:rsidRPr="00991719" w:rsidRDefault="0083099D" w:rsidP="00991719">
      <w:pPr>
        <w:rPr>
          <w:rStyle w:val="Strong"/>
          <w:i/>
          <w:color w:val="E0CAA3" w:themeColor="background2" w:themeShade="E6"/>
        </w:rPr>
      </w:pPr>
      <w:r w:rsidRPr="00991719">
        <w:rPr>
          <w:rStyle w:val="Strong"/>
          <w:i/>
          <w:color w:val="E0CAA3" w:themeColor="background2" w:themeShade="E6"/>
          <w:lang w:val="vi-VN"/>
        </w:rPr>
        <w:t>Code</w:t>
      </w:r>
      <w:r w:rsidRPr="00991719">
        <w:rPr>
          <w:rStyle w:val="Strong"/>
          <w:i/>
          <w:color w:val="E0CAA3" w:themeColor="background2" w:themeShade="E6"/>
        </w:rPr>
        <w:t xml:space="preserve">: </w:t>
      </w:r>
    </w:p>
    <w:p w14:paraId="3002DB6D" w14:textId="77777777" w:rsidR="00903DE8" w:rsidRDefault="00903DE8" w:rsidP="00903DE8">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TOTALMANAGE </w:t>
      </w:r>
      <w:r>
        <w:rPr>
          <w:rFonts w:ascii="Consolas" w:hAnsi="Consolas" w:cs="Consolas"/>
          <w:color w:val="0000FF"/>
          <w:kern w:val="0"/>
          <w:sz w:val="19"/>
          <w:szCs w:val="19"/>
        </w:rPr>
        <w:t>FROM</w:t>
      </w:r>
      <w:r>
        <w:rPr>
          <w:rFonts w:ascii="Consolas" w:hAnsi="Consolas" w:cs="Consolas"/>
          <w:color w:val="000000"/>
          <w:kern w:val="0"/>
          <w:sz w:val="19"/>
          <w:szCs w:val="19"/>
        </w:rPr>
        <w:t xml:space="preserve"> Staffs S</w:t>
      </w:r>
      <w:r>
        <w:rPr>
          <w:rFonts w:ascii="Consolas" w:hAnsi="Consolas" w:cs="Consolas"/>
          <w:color w:val="808080"/>
          <w:kern w:val="0"/>
          <w:sz w:val="19"/>
          <w:szCs w:val="19"/>
        </w:rPr>
        <w:t>,</w:t>
      </w:r>
      <w:r>
        <w:rPr>
          <w:rFonts w:ascii="Consolas" w:hAnsi="Consolas" w:cs="Consolas"/>
          <w:color w:val="000000"/>
          <w:kern w:val="0"/>
          <w:sz w:val="19"/>
          <w:szCs w:val="19"/>
        </w:rPr>
        <w:t xml:space="preserve"> Borrow B</w:t>
      </w:r>
    </w:p>
    <w:p w14:paraId="78A8A75B" w14:textId="77777777" w:rsidR="00903DE8" w:rsidRDefault="00903DE8" w:rsidP="00903DE8">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StaffID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StaffID</w:t>
      </w:r>
    </w:p>
    <w:p w14:paraId="79294830" w14:textId="77777777" w:rsidR="00903DE8" w:rsidRDefault="00903DE8" w:rsidP="00903DE8">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Name</w:t>
      </w:r>
    </w:p>
    <w:p w14:paraId="3FC35CA3" w14:textId="77777777" w:rsidR="00903DE8" w:rsidRDefault="00903DE8" w:rsidP="00903DE8">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58BF181C" w14:textId="77777777" w:rsidR="00991719" w:rsidRDefault="00991719" w:rsidP="00991719">
      <w:pPr>
        <w:rPr>
          <w:rStyle w:val="Strong"/>
          <w:i/>
          <w:color w:val="E0CAA3" w:themeColor="background2" w:themeShade="E6"/>
        </w:rPr>
      </w:pPr>
      <w:r>
        <w:rPr>
          <w:rStyle w:val="Strong"/>
          <w:i/>
          <w:color w:val="E0CAA3" w:themeColor="background2" w:themeShade="E6"/>
        </w:rPr>
        <w:t>Result:</w:t>
      </w:r>
    </w:p>
    <w:p w14:paraId="360CCB81" w14:textId="26302FFB" w:rsidR="00E05E3A" w:rsidRDefault="00903DE8" w:rsidP="00810729">
      <w:pPr>
        <w:jc w:val="center"/>
      </w:pPr>
      <w:r w:rsidRPr="00903DE8">
        <w:rPr>
          <w:noProof/>
        </w:rPr>
        <w:drawing>
          <wp:inline distT="0" distB="0" distL="0" distR="0" wp14:anchorId="21AD85AE" wp14:editId="18EE215B">
            <wp:extent cx="2400508" cy="662997"/>
            <wp:effectExtent l="0" t="0" r="0" b="3810"/>
            <wp:docPr id="73" name="Picture 73"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Graphical user interface, text, application, table&#10;&#10;Description automatically generated"/>
                    <pic:cNvPicPr/>
                  </pic:nvPicPr>
                  <pic:blipFill>
                    <a:blip r:embed="rId44"/>
                    <a:stretch>
                      <a:fillRect/>
                    </a:stretch>
                  </pic:blipFill>
                  <pic:spPr>
                    <a:xfrm>
                      <a:off x="0" y="0"/>
                      <a:ext cx="2400508" cy="662997"/>
                    </a:xfrm>
                    <a:prstGeom prst="rect">
                      <a:avLst/>
                    </a:prstGeom>
                  </pic:spPr>
                </pic:pic>
              </a:graphicData>
            </a:graphic>
          </wp:inline>
        </w:drawing>
      </w:r>
    </w:p>
    <w:p w14:paraId="134F074C" w14:textId="0AD9F465" w:rsidR="00A257C2" w:rsidRPr="00903DE8" w:rsidRDefault="00903DE8" w:rsidP="00903DE8">
      <w:pPr>
        <w:pStyle w:val="NormalWeb"/>
        <w:spacing w:before="0" w:beforeAutospacing="0" w:after="0" w:afterAutospacing="0"/>
        <w:jc w:val="center"/>
        <w:rPr>
          <w:rFonts w:asciiTheme="minorHAnsi" w:hAnsiTheme="minorHAnsi" w:cstheme="minorHAnsi"/>
          <w:sz w:val="22"/>
          <w:szCs w:val="22"/>
        </w:rPr>
      </w:pPr>
      <w:r w:rsidRPr="00903DE8">
        <w:rPr>
          <w:rFonts w:asciiTheme="minorHAnsi" w:hAnsiTheme="minorHAnsi" w:cstheme="minorHAnsi"/>
          <w:color w:val="000000"/>
          <w:sz w:val="22"/>
          <w:szCs w:val="22"/>
        </w:rPr>
        <w:t xml:space="preserve">We use </w:t>
      </w:r>
      <w:r w:rsidRPr="00903DE8">
        <w:rPr>
          <w:rFonts w:asciiTheme="minorHAnsi" w:hAnsiTheme="minorHAnsi" w:cstheme="minorHAnsi"/>
          <w:b/>
          <w:bCs/>
          <w:color w:val="000000"/>
          <w:sz w:val="22"/>
          <w:szCs w:val="22"/>
        </w:rPr>
        <w:t>GROUP</w:t>
      </w:r>
      <w:r w:rsidRPr="00903DE8">
        <w:rPr>
          <w:rFonts w:asciiTheme="minorHAnsi" w:hAnsiTheme="minorHAnsi" w:cstheme="minorHAnsi"/>
          <w:color w:val="000000"/>
          <w:sz w:val="22"/>
          <w:szCs w:val="22"/>
        </w:rPr>
        <w:t xml:space="preserve"> BY and </w:t>
      </w:r>
      <w:r w:rsidRPr="00903DE8">
        <w:rPr>
          <w:rFonts w:asciiTheme="minorHAnsi" w:hAnsiTheme="minorHAnsi" w:cstheme="minorHAnsi"/>
          <w:b/>
          <w:bCs/>
          <w:color w:val="000000"/>
          <w:sz w:val="22"/>
          <w:szCs w:val="22"/>
        </w:rPr>
        <w:t>HAVING</w:t>
      </w:r>
      <w:r w:rsidRPr="00903DE8">
        <w:rPr>
          <w:rFonts w:asciiTheme="minorHAnsi" w:hAnsiTheme="minorHAnsi" w:cstheme="minorHAnsi"/>
          <w:color w:val="000000"/>
          <w:sz w:val="22"/>
          <w:szCs w:val="22"/>
        </w:rPr>
        <w:t xml:space="preserve"> clauses to count staffs manage more than 3 bills</w:t>
      </w:r>
    </w:p>
    <w:p w14:paraId="59D7BBEF" w14:textId="77777777" w:rsidR="00A257C2" w:rsidRDefault="00A257C2" w:rsidP="00A257C2">
      <w:pPr>
        <w:pStyle w:val="Heading2"/>
        <w:numPr>
          <w:ilvl w:val="0"/>
          <w:numId w:val="33"/>
        </w:numPr>
      </w:pPr>
      <w:r>
        <w:t>query that uses a sub-query as a relation</w:t>
      </w:r>
    </w:p>
    <w:p w14:paraId="30329AFB" w14:textId="2D412879" w:rsidR="00A257C2" w:rsidRDefault="00A1054C" w:rsidP="00903DE8">
      <w:pPr>
        <w:rPr>
          <w:rStyle w:val="Strong"/>
          <w:i/>
          <w:color w:val="E0CAA3" w:themeColor="background2" w:themeShade="E6"/>
        </w:rPr>
      </w:pPr>
      <w:r w:rsidRPr="00A1054C">
        <w:rPr>
          <w:rStyle w:val="Strong"/>
          <w:i/>
          <w:color w:val="E0CAA3" w:themeColor="background2" w:themeShade="E6"/>
          <w:lang w:val="vi-VN"/>
        </w:rPr>
        <w:t>Code</w:t>
      </w:r>
      <w:r w:rsidR="0053200F">
        <w:rPr>
          <w:rStyle w:val="Strong"/>
          <w:i/>
          <w:color w:val="E0CAA3" w:themeColor="background2" w:themeShade="E6"/>
        </w:rPr>
        <w:t>1</w:t>
      </w:r>
      <w:r w:rsidRPr="00A1054C">
        <w:rPr>
          <w:rStyle w:val="Strong"/>
          <w:i/>
          <w:color w:val="E0CAA3" w:themeColor="background2" w:themeShade="E6"/>
        </w:rPr>
        <w:t xml:space="preserve">: </w:t>
      </w:r>
    </w:p>
    <w:p w14:paraId="778B35AD"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BookID</w:t>
      </w:r>
      <w:r>
        <w:rPr>
          <w:rFonts w:ascii="Consolas" w:hAnsi="Consolas" w:cs="Consolas"/>
          <w:color w:val="808080"/>
          <w:kern w:val="0"/>
          <w:sz w:val="19"/>
          <w:szCs w:val="19"/>
        </w:rPr>
        <w:t>,</w:t>
      </w:r>
    </w:p>
    <w:p w14:paraId="32972AAE"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p>
    <w:p w14:paraId="6C4D205D"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br</w:t>
      </w:r>
      <w:r>
        <w:rPr>
          <w:rFonts w:ascii="Consolas" w:hAnsi="Consolas" w:cs="Consolas"/>
          <w:color w:val="808080"/>
          <w:kern w:val="0"/>
          <w:sz w:val="19"/>
          <w:szCs w:val="19"/>
        </w:rPr>
        <w:t>.</w:t>
      </w:r>
      <w:r>
        <w:rPr>
          <w:rFonts w:ascii="Consolas" w:hAnsi="Consolas" w:cs="Consolas"/>
          <w:color w:val="000000"/>
          <w:kern w:val="0"/>
          <w:sz w:val="19"/>
          <w:szCs w:val="19"/>
        </w:rPr>
        <w:t>ReaderID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TotalBorrows</w:t>
      </w:r>
    </w:p>
    <w:p w14:paraId="65DF70BE"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Books b</w:t>
      </w:r>
      <w:r>
        <w:rPr>
          <w:rFonts w:ascii="Consolas" w:hAnsi="Consolas" w:cs="Consolas"/>
          <w:color w:val="808080"/>
          <w:kern w:val="0"/>
          <w:sz w:val="19"/>
          <w:szCs w:val="19"/>
        </w:rPr>
        <w:t>,</w:t>
      </w:r>
    </w:p>
    <w:p w14:paraId="47F504A9"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BorrowBooks_details bd</w:t>
      </w:r>
      <w:r>
        <w:rPr>
          <w:rFonts w:ascii="Consolas" w:hAnsi="Consolas" w:cs="Consolas"/>
          <w:color w:val="808080"/>
          <w:kern w:val="0"/>
          <w:sz w:val="19"/>
          <w:szCs w:val="19"/>
        </w:rPr>
        <w:t>,</w:t>
      </w:r>
    </w:p>
    <w:p w14:paraId="1DC0A6DB"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Borrow br</w:t>
      </w:r>
      <w:r>
        <w:rPr>
          <w:rFonts w:ascii="Consolas" w:hAnsi="Consolas" w:cs="Consolas"/>
          <w:color w:val="808080"/>
          <w:kern w:val="0"/>
          <w:sz w:val="19"/>
          <w:szCs w:val="19"/>
        </w:rPr>
        <w:t>,</w:t>
      </w:r>
    </w:p>
    <w:p w14:paraId="02CDE2C6"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Readers r</w:t>
      </w:r>
    </w:p>
    <w:p w14:paraId="2F8176C9"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BookID </w:t>
      </w:r>
      <w:r>
        <w:rPr>
          <w:rFonts w:ascii="Consolas" w:hAnsi="Consolas" w:cs="Consolas"/>
          <w:color w:val="808080"/>
          <w:kern w:val="0"/>
          <w:sz w:val="19"/>
          <w:szCs w:val="19"/>
        </w:rPr>
        <w:t>=</w:t>
      </w:r>
      <w:r>
        <w:rPr>
          <w:rFonts w:ascii="Consolas" w:hAnsi="Consolas" w:cs="Consolas"/>
          <w:color w:val="000000"/>
          <w:kern w:val="0"/>
          <w:sz w:val="19"/>
          <w:szCs w:val="19"/>
        </w:rPr>
        <w:t xml:space="preserve"> bd</w:t>
      </w:r>
      <w:r>
        <w:rPr>
          <w:rFonts w:ascii="Consolas" w:hAnsi="Consolas" w:cs="Consolas"/>
          <w:color w:val="808080"/>
          <w:kern w:val="0"/>
          <w:sz w:val="19"/>
          <w:szCs w:val="19"/>
        </w:rPr>
        <w:t>.</w:t>
      </w:r>
      <w:r>
        <w:rPr>
          <w:rFonts w:ascii="Consolas" w:hAnsi="Consolas" w:cs="Consolas"/>
          <w:color w:val="000000"/>
          <w:kern w:val="0"/>
          <w:sz w:val="19"/>
          <w:szCs w:val="19"/>
        </w:rPr>
        <w:t>BookID</w:t>
      </w:r>
    </w:p>
    <w:p w14:paraId="14B6C0FC"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bd</w:t>
      </w:r>
      <w:r>
        <w:rPr>
          <w:rFonts w:ascii="Consolas" w:hAnsi="Consolas" w:cs="Consolas"/>
          <w:color w:val="808080"/>
          <w:kern w:val="0"/>
          <w:sz w:val="19"/>
          <w:szCs w:val="19"/>
        </w:rPr>
        <w:t>.</w:t>
      </w:r>
      <w:r>
        <w:rPr>
          <w:rFonts w:ascii="Consolas" w:hAnsi="Consolas" w:cs="Consolas"/>
          <w:color w:val="000000"/>
          <w:kern w:val="0"/>
          <w:sz w:val="19"/>
          <w:szCs w:val="19"/>
        </w:rPr>
        <w:t xml:space="preserve">BorrowID </w:t>
      </w:r>
      <w:r>
        <w:rPr>
          <w:rFonts w:ascii="Consolas" w:hAnsi="Consolas" w:cs="Consolas"/>
          <w:color w:val="808080"/>
          <w:kern w:val="0"/>
          <w:sz w:val="19"/>
          <w:szCs w:val="19"/>
        </w:rPr>
        <w:t>=</w:t>
      </w:r>
      <w:r>
        <w:rPr>
          <w:rFonts w:ascii="Consolas" w:hAnsi="Consolas" w:cs="Consolas"/>
          <w:color w:val="000000"/>
          <w:kern w:val="0"/>
          <w:sz w:val="19"/>
          <w:szCs w:val="19"/>
        </w:rPr>
        <w:t xml:space="preserve"> br</w:t>
      </w:r>
      <w:r>
        <w:rPr>
          <w:rFonts w:ascii="Consolas" w:hAnsi="Consolas" w:cs="Consolas"/>
          <w:color w:val="808080"/>
          <w:kern w:val="0"/>
          <w:sz w:val="19"/>
          <w:szCs w:val="19"/>
        </w:rPr>
        <w:t>.</w:t>
      </w:r>
      <w:r>
        <w:rPr>
          <w:rFonts w:ascii="Consolas" w:hAnsi="Consolas" w:cs="Consolas"/>
          <w:color w:val="000000"/>
          <w:kern w:val="0"/>
          <w:sz w:val="19"/>
          <w:szCs w:val="19"/>
        </w:rPr>
        <w:t>BorrowID</w:t>
      </w:r>
    </w:p>
    <w:p w14:paraId="4216445C"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br</w:t>
      </w:r>
      <w:r>
        <w:rPr>
          <w:rFonts w:ascii="Consolas" w:hAnsi="Consolas" w:cs="Consolas"/>
          <w:color w:val="808080"/>
          <w:kern w:val="0"/>
          <w:sz w:val="19"/>
          <w:szCs w:val="19"/>
        </w:rPr>
        <w:t>.</w:t>
      </w:r>
      <w:r>
        <w:rPr>
          <w:rFonts w:ascii="Consolas" w:hAnsi="Consolas" w:cs="Consolas"/>
          <w:color w:val="000000"/>
          <w:kern w:val="0"/>
          <w:sz w:val="19"/>
          <w:szCs w:val="19"/>
        </w:rPr>
        <w:t xml:space="preserve">ReaderID </w:t>
      </w:r>
      <w:r>
        <w:rPr>
          <w:rFonts w:ascii="Consolas" w:hAnsi="Consolas" w:cs="Consolas"/>
          <w:color w:val="808080"/>
          <w:kern w:val="0"/>
          <w:sz w:val="19"/>
          <w:szCs w:val="19"/>
        </w:rPr>
        <w: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ReaderID</w:t>
      </w:r>
    </w:p>
    <w:p w14:paraId="6B495BD4"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BookID</w:t>
      </w:r>
      <w:r>
        <w:rPr>
          <w:rFonts w:ascii="Consolas" w:hAnsi="Consolas" w:cs="Consolas"/>
          <w:color w:val="808080"/>
          <w:kern w:val="0"/>
          <w:sz w:val="19"/>
          <w:szCs w:val="19"/>
        </w:rPr>
        <w:t>,</w:t>
      </w:r>
    </w:p>
    <w:p w14:paraId="7854CF1F"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Title</w:t>
      </w:r>
    </w:p>
    <w:p w14:paraId="689AC2E2"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br</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433443A"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br</w:t>
      </w:r>
      <w:r>
        <w:rPr>
          <w:rFonts w:ascii="Consolas" w:hAnsi="Consolas" w:cs="Consolas"/>
          <w:color w:val="808080"/>
          <w:kern w:val="0"/>
          <w:sz w:val="19"/>
          <w:szCs w:val="19"/>
        </w:rPr>
        <w:t>.</w:t>
      </w:r>
      <w:r>
        <w:rPr>
          <w:rFonts w:ascii="Consolas" w:hAnsi="Consolas" w:cs="Consolas"/>
          <w:color w:val="000000"/>
          <w:kern w:val="0"/>
          <w:sz w:val="19"/>
          <w:szCs w:val="19"/>
        </w:rPr>
        <w:t>ReaderID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TotalBorrows</w:t>
      </w:r>
    </w:p>
    <w:p w14:paraId="0DCD1CAC"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Books b</w:t>
      </w:r>
      <w:r>
        <w:rPr>
          <w:rFonts w:ascii="Consolas" w:hAnsi="Consolas" w:cs="Consolas"/>
          <w:color w:val="808080"/>
          <w:kern w:val="0"/>
          <w:sz w:val="19"/>
          <w:szCs w:val="19"/>
        </w:rPr>
        <w:t>,</w:t>
      </w:r>
    </w:p>
    <w:p w14:paraId="10D19D6C"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BorrowBooks_details bd</w:t>
      </w:r>
      <w:r>
        <w:rPr>
          <w:rFonts w:ascii="Consolas" w:hAnsi="Consolas" w:cs="Consolas"/>
          <w:color w:val="808080"/>
          <w:kern w:val="0"/>
          <w:sz w:val="19"/>
          <w:szCs w:val="19"/>
        </w:rPr>
        <w:t>,</w:t>
      </w:r>
    </w:p>
    <w:p w14:paraId="5490EEC8"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Borrow br</w:t>
      </w:r>
      <w:r>
        <w:rPr>
          <w:rFonts w:ascii="Consolas" w:hAnsi="Consolas" w:cs="Consolas"/>
          <w:color w:val="808080"/>
          <w:kern w:val="0"/>
          <w:sz w:val="19"/>
          <w:szCs w:val="19"/>
        </w:rPr>
        <w:t>,</w:t>
      </w:r>
    </w:p>
    <w:p w14:paraId="5725517C"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Readers r</w:t>
      </w:r>
    </w:p>
    <w:p w14:paraId="4DB3F24A"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BookID </w:t>
      </w:r>
      <w:r>
        <w:rPr>
          <w:rFonts w:ascii="Consolas" w:hAnsi="Consolas" w:cs="Consolas"/>
          <w:color w:val="808080"/>
          <w:kern w:val="0"/>
          <w:sz w:val="19"/>
          <w:szCs w:val="19"/>
        </w:rPr>
        <w:t>=</w:t>
      </w:r>
      <w:r>
        <w:rPr>
          <w:rFonts w:ascii="Consolas" w:hAnsi="Consolas" w:cs="Consolas"/>
          <w:color w:val="000000"/>
          <w:kern w:val="0"/>
          <w:sz w:val="19"/>
          <w:szCs w:val="19"/>
        </w:rPr>
        <w:t xml:space="preserve"> bd</w:t>
      </w:r>
      <w:r>
        <w:rPr>
          <w:rFonts w:ascii="Consolas" w:hAnsi="Consolas" w:cs="Consolas"/>
          <w:color w:val="808080"/>
          <w:kern w:val="0"/>
          <w:sz w:val="19"/>
          <w:szCs w:val="19"/>
        </w:rPr>
        <w:t>.</w:t>
      </w:r>
      <w:r>
        <w:rPr>
          <w:rFonts w:ascii="Consolas" w:hAnsi="Consolas" w:cs="Consolas"/>
          <w:color w:val="000000"/>
          <w:kern w:val="0"/>
          <w:sz w:val="19"/>
          <w:szCs w:val="19"/>
        </w:rPr>
        <w:t>BookID</w:t>
      </w:r>
    </w:p>
    <w:p w14:paraId="0B62DE79"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bd</w:t>
      </w:r>
      <w:r>
        <w:rPr>
          <w:rFonts w:ascii="Consolas" w:hAnsi="Consolas" w:cs="Consolas"/>
          <w:color w:val="808080"/>
          <w:kern w:val="0"/>
          <w:sz w:val="19"/>
          <w:szCs w:val="19"/>
        </w:rPr>
        <w:t>.</w:t>
      </w:r>
      <w:r>
        <w:rPr>
          <w:rFonts w:ascii="Consolas" w:hAnsi="Consolas" w:cs="Consolas"/>
          <w:color w:val="000000"/>
          <w:kern w:val="0"/>
          <w:sz w:val="19"/>
          <w:szCs w:val="19"/>
        </w:rPr>
        <w:t xml:space="preserve">BorrowID </w:t>
      </w:r>
      <w:r>
        <w:rPr>
          <w:rFonts w:ascii="Consolas" w:hAnsi="Consolas" w:cs="Consolas"/>
          <w:color w:val="808080"/>
          <w:kern w:val="0"/>
          <w:sz w:val="19"/>
          <w:szCs w:val="19"/>
        </w:rPr>
        <w:t>=</w:t>
      </w:r>
      <w:r>
        <w:rPr>
          <w:rFonts w:ascii="Consolas" w:hAnsi="Consolas" w:cs="Consolas"/>
          <w:color w:val="000000"/>
          <w:kern w:val="0"/>
          <w:sz w:val="19"/>
          <w:szCs w:val="19"/>
        </w:rPr>
        <w:t xml:space="preserve"> br</w:t>
      </w:r>
      <w:r>
        <w:rPr>
          <w:rFonts w:ascii="Consolas" w:hAnsi="Consolas" w:cs="Consolas"/>
          <w:color w:val="808080"/>
          <w:kern w:val="0"/>
          <w:sz w:val="19"/>
          <w:szCs w:val="19"/>
        </w:rPr>
        <w:t>.</w:t>
      </w:r>
      <w:r>
        <w:rPr>
          <w:rFonts w:ascii="Consolas" w:hAnsi="Consolas" w:cs="Consolas"/>
          <w:color w:val="000000"/>
          <w:kern w:val="0"/>
          <w:sz w:val="19"/>
          <w:szCs w:val="19"/>
        </w:rPr>
        <w:t>BorrowID</w:t>
      </w:r>
    </w:p>
    <w:p w14:paraId="6AFD7669"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ReaderID </w:t>
      </w:r>
      <w:r>
        <w:rPr>
          <w:rFonts w:ascii="Consolas" w:hAnsi="Consolas" w:cs="Consolas"/>
          <w:color w:val="808080"/>
          <w:kern w:val="0"/>
          <w:sz w:val="19"/>
          <w:szCs w:val="19"/>
        </w:rPr>
        <w:t>=</w:t>
      </w:r>
      <w:r>
        <w:rPr>
          <w:rFonts w:ascii="Consolas" w:hAnsi="Consolas" w:cs="Consolas"/>
          <w:color w:val="000000"/>
          <w:kern w:val="0"/>
          <w:sz w:val="19"/>
          <w:szCs w:val="19"/>
        </w:rPr>
        <w:t xml:space="preserve"> br</w:t>
      </w:r>
      <w:r>
        <w:rPr>
          <w:rFonts w:ascii="Consolas" w:hAnsi="Consolas" w:cs="Consolas"/>
          <w:color w:val="808080"/>
          <w:kern w:val="0"/>
          <w:sz w:val="19"/>
          <w:szCs w:val="19"/>
        </w:rPr>
        <w:t>.</w:t>
      </w:r>
      <w:r>
        <w:rPr>
          <w:rFonts w:ascii="Consolas" w:hAnsi="Consolas" w:cs="Consolas"/>
          <w:color w:val="000000"/>
          <w:kern w:val="0"/>
          <w:sz w:val="19"/>
          <w:szCs w:val="19"/>
        </w:rPr>
        <w:t>ReaderID</w:t>
      </w:r>
    </w:p>
    <w:p w14:paraId="18B48BAA"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BookID</w:t>
      </w:r>
      <w:r>
        <w:rPr>
          <w:rFonts w:ascii="Consolas" w:hAnsi="Consolas" w:cs="Consolas"/>
          <w:color w:val="808080"/>
          <w:kern w:val="0"/>
          <w:sz w:val="19"/>
          <w:szCs w:val="19"/>
        </w:rPr>
        <w:t>,</w:t>
      </w:r>
    </w:p>
    <w:p w14:paraId="615EB36D" w14:textId="77777777" w:rsidR="00903DE8" w:rsidRDefault="00903DE8"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Title</w:t>
      </w:r>
    </w:p>
    <w:p w14:paraId="6A3040CA" w14:textId="09163F0F" w:rsidR="00903DE8" w:rsidRPr="00903DE8" w:rsidRDefault="00903DE8" w:rsidP="00810729">
      <w:pPr>
        <w:ind w:left="792"/>
        <w:rPr>
          <w:b/>
          <w:bCs/>
          <w:i/>
          <w:color w:val="E0CAA3" w:themeColor="background2" w:themeShade="E6"/>
        </w:rPr>
      </w:pPr>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br</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207058FD" w14:textId="37BA75DC" w:rsidR="00D5445F" w:rsidRDefault="00D5445F" w:rsidP="00D5445F">
      <w:pPr>
        <w:rPr>
          <w:rStyle w:val="Strong"/>
          <w:i/>
          <w:color w:val="E0CAA3" w:themeColor="background2" w:themeShade="E6"/>
        </w:rPr>
      </w:pPr>
      <w:r>
        <w:rPr>
          <w:rStyle w:val="Strong"/>
          <w:i/>
          <w:color w:val="E0CAA3" w:themeColor="background2" w:themeShade="E6"/>
        </w:rPr>
        <w:t>Result</w:t>
      </w:r>
      <w:r w:rsidR="0053200F">
        <w:rPr>
          <w:rStyle w:val="Strong"/>
          <w:i/>
          <w:color w:val="E0CAA3" w:themeColor="background2" w:themeShade="E6"/>
        </w:rPr>
        <w:t>1</w:t>
      </w:r>
      <w:r>
        <w:rPr>
          <w:rStyle w:val="Strong"/>
          <w:i/>
          <w:color w:val="E0CAA3" w:themeColor="background2" w:themeShade="E6"/>
        </w:rPr>
        <w:t>:</w:t>
      </w:r>
    </w:p>
    <w:p w14:paraId="1112B888" w14:textId="563CF5A6" w:rsidR="00D5445F" w:rsidRDefault="00903DE8" w:rsidP="00810729">
      <w:pPr>
        <w:jc w:val="center"/>
      </w:pPr>
      <w:r w:rsidRPr="00903DE8">
        <w:rPr>
          <w:noProof/>
        </w:rPr>
        <w:drawing>
          <wp:inline distT="0" distB="0" distL="0" distR="0" wp14:anchorId="7BA8C40F" wp14:editId="14765CBA">
            <wp:extent cx="2705334" cy="800169"/>
            <wp:effectExtent l="0" t="0" r="0" b="0"/>
            <wp:docPr id="74" name="Picture 7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text, application, email&#10;&#10;Description automatically generated"/>
                    <pic:cNvPicPr/>
                  </pic:nvPicPr>
                  <pic:blipFill>
                    <a:blip r:embed="rId45"/>
                    <a:stretch>
                      <a:fillRect/>
                    </a:stretch>
                  </pic:blipFill>
                  <pic:spPr>
                    <a:xfrm>
                      <a:off x="0" y="0"/>
                      <a:ext cx="2705334" cy="800169"/>
                    </a:xfrm>
                    <a:prstGeom prst="rect">
                      <a:avLst/>
                    </a:prstGeom>
                  </pic:spPr>
                </pic:pic>
              </a:graphicData>
            </a:graphic>
          </wp:inline>
        </w:drawing>
      </w:r>
    </w:p>
    <w:p w14:paraId="163DEBFC" w14:textId="3372EB59" w:rsidR="0031796A" w:rsidRPr="00903DE8" w:rsidRDefault="00903DE8" w:rsidP="00903DE8">
      <w:pPr>
        <w:jc w:val="center"/>
        <w:rPr>
          <w:rFonts w:asciiTheme="majorHAnsi" w:hAnsiTheme="majorHAnsi" w:cstheme="majorHAnsi"/>
        </w:rPr>
      </w:pPr>
      <w:r w:rsidRPr="00903DE8">
        <w:rPr>
          <w:rFonts w:asciiTheme="majorHAnsi" w:hAnsiTheme="majorHAnsi" w:cstheme="majorHAnsi"/>
          <w:color w:val="000000"/>
        </w:rPr>
        <w:t>We using subquery to find the most book borrowed by reader and get in into having clause</w:t>
      </w:r>
    </w:p>
    <w:p w14:paraId="6092ED53" w14:textId="074852D7" w:rsidR="000D793F" w:rsidRDefault="00810729" w:rsidP="00235E68">
      <w:pPr>
        <w:rPr>
          <w:rStyle w:val="Strong"/>
          <w:i/>
          <w:color w:val="E0CAA3" w:themeColor="background2" w:themeShade="E6"/>
        </w:rPr>
      </w:pPr>
      <w:r w:rsidRPr="00A1054C">
        <w:rPr>
          <w:rStyle w:val="Strong"/>
          <w:i/>
          <w:color w:val="E0CAA3" w:themeColor="background2" w:themeShade="E6"/>
          <w:lang w:val="vi-VN"/>
        </w:rPr>
        <w:t>Code</w:t>
      </w:r>
      <w:r w:rsidR="0053200F">
        <w:rPr>
          <w:rStyle w:val="Strong"/>
          <w:i/>
          <w:color w:val="E0CAA3" w:themeColor="background2" w:themeShade="E6"/>
        </w:rPr>
        <w:t>2</w:t>
      </w:r>
      <w:r w:rsidRPr="00A1054C">
        <w:rPr>
          <w:rStyle w:val="Strong"/>
          <w:i/>
          <w:color w:val="E0CAA3" w:themeColor="background2" w:themeShade="E6"/>
        </w:rPr>
        <w:t>:</w:t>
      </w:r>
    </w:p>
    <w:p w14:paraId="161816C6" w14:textId="77777777" w:rsidR="00810729" w:rsidRDefault="00810729" w:rsidP="00810729">
      <w:pPr>
        <w:autoSpaceDE w:val="0"/>
        <w:autoSpaceDN w:val="0"/>
        <w:adjustRightInd w:val="0"/>
        <w:spacing w:after="0"/>
        <w:ind w:left="720" w:right="0"/>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ReaderID</w:t>
      </w:r>
      <w:r>
        <w:rPr>
          <w:rFonts w:ascii="Consolas" w:hAnsi="Consolas" w:cs="Consolas"/>
          <w:color w:val="808080"/>
          <w:kern w:val="0"/>
          <w:sz w:val="19"/>
          <w:szCs w:val="19"/>
        </w:rPr>
        <w:t xml:space="preserve">, </w:t>
      </w:r>
    </w:p>
    <w:p w14:paraId="24E857EE" w14:textId="0081FEC9" w:rsidR="00810729" w:rsidRDefault="00810729" w:rsidP="00810729">
      <w:pPr>
        <w:autoSpaceDE w:val="0"/>
        <w:autoSpaceDN w:val="0"/>
        <w:adjustRightInd w:val="0"/>
        <w:spacing w:after="0"/>
        <w:ind w:left="720" w:right="0" w:firstLine="720"/>
        <w:rPr>
          <w:rFonts w:ascii="Consolas" w:hAnsi="Consolas" w:cs="Consolas"/>
          <w:color w:val="000000"/>
          <w:kern w:val="0"/>
          <w:sz w:val="19"/>
          <w:szCs w:val="19"/>
        </w:rPr>
      </w:pPr>
      <w:r>
        <w:rPr>
          <w:rFonts w:ascii="Consolas" w:hAnsi="Consolas" w:cs="Consolas"/>
          <w:color w:val="000000"/>
          <w:kern w:val="0"/>
          <w:sz w:val="19"/>
          <w:szCs w:val="19"/>
        </w:rPr>
        <w:t>r</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9706C9" w14:textId="0DE1A7A0" w:rsidR="00810729" w:rsidRDefault="00810729" w:rsidP="00810729">
      <w:pPr>
        <w:autoSpaceDE w:val="0"/>
        <w:autoSpaceDN w:val="0"/>
        <w:adjustRightInd w:val="0"/>
        <w:spacing w:after="0"/>
        <w:ind w:left="720" w:right="0" w:firstLine="720"/>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bd</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NumberOfBorrowedBooks</w:t>
      </w:r>
    </w:p>
    <w:p w14:paraId="5243139B" w14:textId="77777777"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Readers r</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A008C27" w14:textId="77777777" w:rsidR="00810729" w:rsidRDefault="00810729" w:rsidP="00810729">
      <w:pPr>
        <w:autoSpaceDE w:val="0"/>
        <w:autoSpaceDN w:val="0"/>
        <w:adjustRightInd w:val="0"/>
        <w:spacing w:after="0"/>
        <w:ind w:left="720" w:right="0" w:firstLine="720"/>
        <w:rPr>
          <w:rFonts w:ascii="Consolas" w:hAnsi="Consolas" w:cs="Consolas"/>
          <w:color w:val="808080"/>
          <w:kern w:val="0"/>
          <w:sz w:val="19"/>
          <w:szCs w:val="19"/>
        </w:rPr>
      </w:pPr>
      <w:r>
        <w:rPr>
          <w:rFonts w:ascii="Consolas" w:hAnsi="Consolas" w:cs="Consolas"/>
          <w:color w:val="000000"/>
          <w:kern w:val="0"/>
          <w:sz w:val="19"/>
          <w:szCs w:val="19"/>
        </w:rPr>
        <w:t>Borrow b</w:t>
      </w:r>
      <w:r>
        <w:rPr>
          <w:rFonts w:ascii="Consolas" w:hAnsi="Consolas" w:cs="Consolas"/>
          <w:color w:val="808080"/>
          <w:kern w:val="0"/>
          <w:sz w:val="19"/>
          <w:szCs w:val="19"/>
        </w:rPr>
        <w:t>,</w:t>
      </w:r>
    </w:p>
    <w:p w14:paraId="5CF4EA34" w14:textId="7253F590" w:rsidR="00810729" w:rsidRDefault="00810729" w:rsidP="00810729">
      <w:pPr>
        <w:autoSpaceDE w:val="0"/>
        <w:autoSpaceDN w:val="0"/>
        <w:adjustRightInd w:val="0"/>
        <w:spacing w:after="0"/>
        <w:ind w:left="720" w:right="0" w:firstLine="720"/>
        <w:rPr>
          <w:rFonts w:ascii="Consolas" w:hAnsi="Consolas" w:cs="Consolas"/>
          <w:color w:val="000000"/>
          <w:kern w:val="0"/>
          <w:sz w:val="19"/>
          <w:szCs w:val="19"/>
        </w:rPr>
      </w:pPr>
      <w:r>
        <w:rPr>
          <w:rFonts w:ascii="Consolas" w:hAnsi="Consolas" w:cs="Consolas"/>
          <w:color w:val="000000"/>
          <w:kern w:val="0"/>
          <w:sz w:val="19"/>
          <w:szCs w:val="19"/>
        </w:rPr>
        <w:t>BorrowBooks_details bd</w:t>
      </w:r>
    </w:p>
    <w:p w14:paraId="3AC9A30F" w14:textId="77777777"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ReaderID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ReaderID</w:t>
      </w:r>
    </w:p>
    <w:p w14:paraId="64814BF1" w14:textId="77777777"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BorrowID </w:t>
      </w:r>
      <w:r>
        <w:rPr>
          <w:rFonts w:ascii="Consolas" w:hAnsi="Consolas" w:cs="Consolas"/>
          <w:color w:val="808080"/>
          <w:kern w:val="0"/>
          <w:sz w:val="19"/>
          <w:szCs w:val="19"/>
        </w:rPr>
        <w:t>=</w:t>
      </w:r>
      <w:r>
        <w:rPr>
          <w:rFonts w:ascii="Consolas" w:hAnsi="Consolas" w:cs="Consolas"/>
          <w:color w:val="000000"/>
          <w:kern w:val="0"/>
          <w:sz w:val="19"/>
          <w:szCs w:val="19"/>
        </w:rPr>
        <w:t xml:space="preserve"> bd</w:t>
      </w:r>
      <w:r>
        <w:rPr>
          <w:rFonts w:ascii="Consolas" w:hAnsi="Consolas" w:cs="Consolas"/>
          <w:color w:val="808080"/>
          <w:kern w:val="0"/>
          <w:sz w:val="19"/>
          <w:szCs w:val="19"/>
        </w:rPr>
        <w:t>.</w:t>
      </w:r>
      <w:r>
        <w:rPr>
          <w:rFonts w:ascii="Consolas" w:hAnsi="Consolas" w:cs="Consolas"/>
          <w:color w:val="000000"/>
          <w:kern w:val="0"/>
          <w:sz w:val="19"/>
          <w:szCs w:val="19"/>
        </w:rPr>
        <w:t>BorrowID</w:t>
      </w:r>
    </w:p>
    <w:p w14:paraId="14E53B52" w14:textId="40E1171C"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ReaderID</w:t>
      </w:r>
      <w:r>
        <w:rPr>
          <w:rFonts w:ascii="Consolas" w:hAnsi="Consolas" w:cs="Consolas"/>
          <w:color w:val="808080"/>
          <w:kern w:val="0"/>
          <w:sz w:val="19"/>
          <w:szCs w:val="19"/>
        </w:rPr>
        <w: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FF"/>
          <w:kern w:val="0"/>
          <w:sz w:val="19"/>
          <w:szCs w:val="19"/>
        </w:rPr>
        <w:t>Name</w:t>
      </w:r>
    </w:p>
    <w:p w14:paraId="39217149" w14:textId="77777777"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bd</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303D5B6" w14:textId="77777777"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bd</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NumberOfBorrowedBooks</w:t>
      </w:r>
    </w:p>
    <w:p w14:paraId="552A78F0" w14:textId="77777777"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Readers r</w:t>
      </w:r>
      <w:r>
        <w:rPr>
          <w:rFonts w:ascii="Consolas" w:hAnsi="Consolas" w:cs="Consolas"/>
          <w:color w:val="808080"/>
          <w:kern w:val="0"/>
          <w:sz w:val="19"/>
          <w:szCs w:val="19"/>
        </w:rPr>
        <w:t>,</w:t>
      </w:r>
    </w:p>
    <w:p w14:paraId="596E7683" w14:textId="77777777"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Borrow b</w:t>
      </w:r>
      <w:r>
        <w:rPr>
          <w:rFonts w:ascii="Consolas" w:hAnsi="Consolas" w:cs="Consolas"/>
          <w:color w:val="808080"/>
          <w:kern w:val="0"/>
          <w:sz w:val="19"/>
          <w:szCs w:val="19"/>
        </w:rPr>
        <w:t>,</w:t>
      </w:r>
    </w:p>
    <w:p w14:paraId="7DC56BEF" w14:textId="77777777"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BorrowBooks_details bd</w:t>
      </w:r>
    </w:p>
    <w:p w14:paraId="19CAA2B1" w14:textId="77777777"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ReaderID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ReaderID</w:t>
      </w:r>
    </w:p>
    <w:p w14:paraId="0DD02550" w14:textId="77777777"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BorrowID </w:t>
      </w:r>
      <w:r>
        <w:rPr>
          <w:rFonts w:ascii="Consolas" w:hAnsi="Consolas" w:cs="Consolas"/>
          <w:color w:val="808080"/>
          <w:kern w:val="0"/>
          <w:sz w:val="19"/>
          <w:szCs w:val="19"/>
        </w:rPr>
        <w:t>=</w:t>
      </w:r>
      <w:r>
        <w:rPr>
          <w:rFonts w:ascii="Consolas" w:hAnsi="Consolas" w:cs="Consolas"/>
          <w:color w:val="000000"/>
          <w:kern w:val="0"/>
          <w:sz w:val="19"/>
          <w:szCs w:val="19"/>
        </w:rPr>
        <w:t xml:space="preserve"> bd</w:t>
      </w:r>
      <w:r>
        <w:rPr>
          <w:rFonts w:ascii="Consolas" w:hAnsi="Consolas" w:cs="Consolas"/>
          <w:color w:val="808080"/>
          <w:kern w:val="0"/>
          <w:sz w:val="19"/>
          <w:szCs w:val="19"/>
        </w:rPr>
        <w:t>.</w:t>
      </w:r>
      <w:r>
        <w:rPr>
          <w:rFonts w:ascii="Consolas" w:hAnsi="Consolas" w:cs="Consolas"/>
          <w:color w:val="000000"/>
          <w:kern w:val="0"/>
          <w:sz w:val="19"/>
          <w:szCs w:val="19"/>
        </w:rPr>
        <w:t>BorrowID</w:t>
      </w:r>
    </w:p>
    <w:p w14:paraId="05342CB5" w14:textId="77777777"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ReaderID</w:t>
      </w:r>
      <w:r>
        <w:rPr>
          <w:rFonts w:ascii="Consolas" w:hAnsi="Consolas" w:cs="Consolas"/>
          <w:color w:val="808080"/>
          <w:kern w:val="0"/>
          <w:sz w:val="19"/>
          <w:szCs w:val="19"/>
        </w:rPr>
        <w:t>,</w:t>
      </w:r>
    </w:p>
    <w:p w14:paraId="3DA3C989" w14:textId="77777777"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p>
    <w:p w14:paraId="4F7765EF" w14:textId="77777777" w:rsidR="00810729" w:rsidRDefault="00810729" w:rsidP="00810729">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00"/>
          <w:kern w:val="0"/>
          <w:sz w:val="19"/>
          <w:szCs w:val="19"/>
        </w:rPr>
        <w:t xml:space="preserve">            bd</w:t>
      </w:r>
      <w:r>
        <w:rPr>
          <w:rFonts w:ascii="Consolas" w:hAnsi="Consolas" w:cs="Consolas"/>
          <w:color w:val="808080"/>
          <w:kern w:val="0"/>
          <w:sz w:val="19"/>
          <w:szCs w:val="19"/>
        </w:rPr>
        <w:t>.</w:t>
      </w:r>
      <w:r>
        <w:rPr>
          <w:rFonts w:ascii="Consolas" w:hAnsi="Consolas" w:cs="Consolas"/>
          <w:color w:val="000000"/>
          <w:kern w:val="0"/>
          <w:sz w:val="19"/>
          <w:szCs w:val="19"/>
        </w:rPr>
        <w:t>BorrowID</w:t>
      </w:r>
    </w:p>
    <w:p w14:paraId="79022CF1" w14:textId="328E6182" w:rsidR="00810729" w:rsidRDefault="00810729" w:rsidP="00810729">
      <w:pPr>
        <w:ind w:left="792"/>
        <w:rPr>
          <w:rStyle w:val="Strong"/>
          <w:i/>
          <w:color w:val="E0CAA3" w:themeColor="background2" w:themeShade="E6"/>
        </w:rPr>
      </w:pPr>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bd</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327A5340" w14:textId="7C9EB461" w:rsidR="00810729" w:rsidRDefault="00810729" w:rsidP="00810729">
      <w:pPr>
        <w:rPr>
          <w:rStyle w:val="Strong"/>
          <w:i/>
          <w:color w:val="E0CAA3" w:themeColor="background2" w:themeShade="E6"/>
        </w:rPr>
      </w:pPr>
      <w:r>
        <w:rPr>
          <w:rStyle w:val="Strong"/>
          <w:i/>
          <w:color w:val="E0CAA3" w:themeColor="background2" w:themeShade="E6"/>
        </w:rPr>
        <w:t>Result</w:t>
      </w:r>
      <w:r w:rsidR="0053200F">
        <w:rPr>
          <w:rStyle w:val="Strong"/>
          <w:i/>
          <w:color w:val="E0CAA3" w:themeColor="background2" w:themeShade="E6"/>
        </w:rPr>
        <w:t>2</w:t>
      </w:r>
      <w:r>
        <w:rPr>
          <w:rStyle w:val="Strong"/>
          <w:i/>
          <w:color w:val="E0CAA3" w:themeColor="background2" w:themeShade="E6"/>
        </w:rPr>
        <w:t>:</w:t>
      </w:r>
    </w:p>
    <w:p w14:paraId="6CB0296A" w14:textId="7F54CEA5" w:rsidR="00810729" w:rsidRDefault="00810729" w:rsidP="00810729">
      <w:pPr>
        <w:jc w:val="center"/>
        <w:rPr>
          <w:rStyle w:val="Strong"/>
          <w:i/>
          <w:color w:val="E0CAA3" w:themeColor="background2" w:themeShade="E6"/>
        </w:rPr>
      </w:pPr>
      <w:r>
        <w:rPr>
          <w:rFonts w:ascii="Arial" w:hAnsi="Arial" w:cs="Arial"/>
          <w:noProof/>
          <w:color w:val="000000"/>
          <w:sz w:val="20"/>
          <w:szCs w:val="20"/>
          <w:bdr w:val="none" w:sz="0" w:space="0" w:color="auto" w:frame="1"/>
        </w:rPr>
        <w:drawing>
          <wp:inline distT="0" distB="0" distL="0" distR="0" wp14:anchorId="53314049" wp14:editId="09CC57E6">
            <wp:extent cx="3649980" cy="762000"/>
            <wp:effectExtent l="0" t="0" r="7620" b="0"/>
            <wp:docPr id="75" name="Picture 7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Graphical user interface, application&#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49980" cy="762000"/>
                    </a:xfrm>
                    <a:prstGeom prst="rect">
                      <a:avLst/>
                    </a:prstGeom>
                    <a:noFill/>
                    <a:ln>
                      <a:noFill/>
                    </a:ln>
                  </pic:spPr>
                </pic:pic>
              </a:graphicData>
            </a:graphic>
          </wp:inline>
        </w:drawing>
      </w:r>
    </w:p>
    <w:p w14:paraId="34553755" w14:textId="4F9C8DB7" w:rsidR="00810729" w:rsidRPr="00810729" w:rsidRDefault="00810729" w:rsidP="00810729">
      <w:pPr>
        <w:jc w:val="center"/>
        <w:rPr>
          <w:rFonts w:asciiTheme="majorHAnsi" w:hAnsiTheme="majorHAnsi" w:cstheme="majorHAnsi"/>
          <w:b/>
          <w:bCs/>
          <w:i/>
          <w:color w:val="E0CAA3" w:themeColor="background2" w:themeShade="E6"/>
        </w:rPr>
      </w:pPr>
      <w:r w:rsidRPr="00810729">
        <w:rPr>
          <w:rFonts w:asciiTheme="majorHAnsi" w:hAnsiTheme="majorHAnsi" w:cstheme="majorHAnsi"/>
          <w:color w:val="000000"/>
        </w:rPr>
        <w:t>We use subquery to find the reader borrowed most book and get it into having clause</w:t>
      </w:r>
    </w:p>
    <w:p w14:paraId="7FA76DA1" w14:textId="77777777" w:rsidR="000D793F" w:rsidRDefault="000D27E6" w:rsidP="000D27E6">
      <w:pPr>
        <w:pStyle w:val="Heading2"/>
        <w:numPr>
          <w:ilvl w:val="0"/>
          <w:numId w:val="33"/>
        </w:numPr>
      </w:pPr>
      <w:r>
        <w:lastRenderedPageBreak/>
        <w:t>query that uses partial matching in the where clause</w:t>
      </w:r>
    </w:p>
    <w:p w14:paraId="5525A994" w14:textId="77777777" w:rsidR="000F1A58" w:rsidRDefault="000F1A58" w:rsidP="000F1A58">
      <w:pPr>
        <w:rPr>
          <w:rStyle w:val="Strong"/>
          <w:i/>
          <w:color w:val="E0CAA3" w:themeColor="background2" w:themeShade="E6"/>
        </w:rPr>
      </w:pPr>
      <w:r w:rsidRPr="000F1A58">
        <w:rPr>
          <w:rStyle w:val="Strong"/>
          <w:i/>
          <w:color w:val="E0CAA3" w:themeColor="background2" w:themeShade="E6"/>
          <w:lang w:val="vi-VN"/>
        </w:rPr>
        <w:t>Code</w:t>
      </w:r>
      <w:r w:rsidRPr="000F1A58">
        <w:rPr>
          <w:rStyle w:val="Strong"/>
          <w:i/>
          <w:color w:val="E0CAA3" w:themeColor="background2" w:themeShade="E6"/>
        </w:rPr>
        <w:t xml:space="preserve">: </w:t>
      </w:r>
    </w:p>
    <w:p w14:paraId="514B7C8A" w14:textId="77777777" w:rsidR="00B8316E" w:rsidRDefault="00B8316E" w:rsidP="0053200F">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7F5AA60" w14:textId="77777777" w:rsidR="00B8316E" w:rsidRDefault="00B8316E" w:rsidP="0053200F">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Books</w:t>
      </w:r>
    </w:p>
    <w:p w14:paraId="000EF38E" w14:textId="77777777" w:rsidR="00B8316E" w:rsidRDefault="00B8316E" w:rsidP="0053200F">
      <w:pPr>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Title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N'%Trí Tuệ%'</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Quantity </w:t>
      </w:r>
      <w:r>
        <w:rPr>
          <w:rFonts w:ascii="Consolas" w:hAnsi="Consolas" w:cs="Consolas"/>
          <w:color w:val="808080"/>
          <w:kern w:val="0"/>
          <w:sz w:val="19"/>
          <w:szCs w:val="19"/>
        </w:rPr>
        <w:t>&gt;</w:t>
      </w:r>
      <w:r>
        <w:rPr>
          <w:rFonts w:ascii="Consolas" w:hAnsi="Consolas" w:cs="Consolas"/>
          <w:color w:val="000000"/>
          <w:kern w:val="0"/>
          <w:sz w:val="19"/>
          <w:szCs w:val="19"/>
        </w:rPr>
        <w:t xml:space="preserve"> 10</w:t>
      </w:r>
    </w:p>
    <w:p w14:paraId="67623EF1" w14:textId="4FD6D750" w:rsidR="009607E6" w:rsidRDefault="009607E6" w:rsidP="00B8316E">
      <w:pPr>
        <w:ind w:left="0"/>
        <w:rPr>
          <w:rStyle w:val="Strong"/>
          <w:i/>
          <w:color w:val="E0CAA3" w:themeColor="background2" w:themeShade="E6"/>
        </w:rPr>
      </w:pPr>
      <w:r>
        <w:rPr>
          <w:rStyle w:val="Strong"/>
          <w:i/>
          <w:color w:val="E0CAA3" w:themeColor="background2" w:themeShade="E6"/>
        </w:rPr>
        <w:t>Result:</w:t>
      </w:r>
    </w:p>
    <w:p w14:paraId="3F1588DB" w14:textId="6FDDCB47" w:rsidR="000D27E6" w:rsidRDefault="00B8316E" w:rsidP="00B8316E">
      <w:pPr>
        <w:jc w:val="center"/>
      </w:pPr>
      <w:r>
        <w:rPr>
          <w:rFonts w:ascii="Arial" w:hAnsi="Arial" w:cs="Arial"/>
          <w:noProof/>
          <w:color w:val="0000FF"/>
          <w:sz w:val="19"/>
          <w:szCs w:val="19"/>
          <w:bdr w:val="none" w:sz="0" w:space="0" w:color="auto" w:frame="1"/>
          <w:shd w:val="clear" w:color="auto" w:fill="FFFFFF"/>
        </w:rPr>
        <w:drawing>
          <wp:inline distT="0" distB="0" distL="0" distR="0" wp14:anchorId="2620501A" wp14:editId="1F19F34D">
            <wp:extent cx="5943600" cy="53403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534035"/>
                    </a:xfrm>
                    <a:prstGeom prst="rect">
                      <a:avLst/>
                    </a:prstGeom>
                    <a:noFill/>
                    <a:ln>
                      <a:noFill/>
                    </a:ln>
                  </pic:spPr>
                </pic:pic>
              </a:graphicData>
            </a:graphic>
          </wp:inline>
        </w:drawing>
      </w:r>
    </w:p>
    <w:p w14:paraId="6DEDA124" w14:textId="63ECF147" w:rsidR="00CB2EED" w:rsidRPr="00B8316E" w:rsidRDefault="0053200F" w:rsidP="0053200F">
      <w:pPr>
        <w:jc w:val="center"/>
        <w:rPr>
          <w:rStyle w:val="Strong"/>
          <w:b w:val="0"/>
          <w:bCs w:val="0"/>
        </w:rPr>
      </w:pPr>
      <w:r w:rsidRPr="0053200F">
        <w:t xml:space="preserve">We use </w:t>
      </w:r>
      <w:r>
        <w:t xml:space="preserve">PARTIAL </w:t>
      </w:r>
      <w:r w:rsidRPr="0053200F">
        <w:t>MATCHING in the WHERE clauses to combine binding conditions</w:t>
      </w:r>
    </w:p>
    <w:p w14:paraId="5EFCE934" w14:textId="77777777" w:rsidR="00CB2EED" w:rsidRDefault="00CB2EED" w:rsidP="00CB2EED">
      <w:pPr>
        <w:rPr>
          <w:rStyle w:val="Strong"/>
          <w:i/>
          <w:color w:val="E0CAA3" w:themeColor="background2" w:themeShade="E6"/>
        </w:rPr>
      </w:pPr>
    </w:p>
    <w:p w14:paraId="278B59FE" w14:textId="77777777" w:rsidR="00430D44" w:rsidRDefault="0002234D" w:rsidP="0002234D">
      <w:pPr>
        <w:pStyle w:val="Heading2"/>
        <w:numPr>
          <w:ilvl w:val="0"/>
          <w:numId w:val="33"/>
        </w:numPr>
      </w:pPr>
      <w:r>
        <w:t xml:space="preserve">store procedure </w:t>
      </w:r>
    </w:p>
    <w:p w14:paraId="2808208B" w14:textId="77777777" w:rsidR="00A861D4" w:rsidRPr="00A861D4" w:rsidRDefault="00A861D4" w:rsidP="00A861D4">
      <w:pPr>
        <w:rPr>
          <w:rStyle w:val="Strong"/>
          <w:i/>
          <w:color w:val="E0CAA3" w:themeColor="background2" w:themeShade="E6"/>
        </w:rPr>
      </w:pPr>
      <w:r w:rsidRPr="00A861D4">
        <w:rPr>
          <w:rStyle w:val="Strong"/>
          <w:i/>
          <w:color w:val="E0CAA3" w:themeColor="background2" w:themeShade="E6"/>
          <w:lang w:val="vi-VN"/>
        </w:rPr>
        <w:t>Code</w:t>
      </w:r>
      <w:r w:rsidRPr="00A861D4">
        <w:rPr>
          <w:rStyle w:val="Strong"/>
          <w:i/>
          <w:color w:val="E0CAA3" w:themeColor="background2" w:themeShade="E6"/>
        </w:rPr>
        <w:t xml:space="preserve">: </w:t>
      </w:r>
    </w:p>
    <w:p w14:paraId="1F0AF508"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check_Quantity @Book_ID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@NumberofBooks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p>
    <w:p w14:paraId="0266FB8B"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AS</w:t>
      </w:r>
    </w:p>
    <w:p w14:paraId="43CCA97C"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BEGIN</w:t>
      </w:r>
    </w:p>
    <w:p w14:paraId="1D8ED76A"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@NumberofBooks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Quantity</w:t>
      </w:r>
    </w:p>
    <w:p w14:paraId="0BEAAE11"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Books </w:t>
      </w:r>
      <w:r>
        <w:rPr>
          <w:rFonts w:ascii="Consolas" w:hAnsi="Consolas" w:cs="Consolas"/>
          <w:color w:val="0000FF"/>
          <w:kern w:val="0"/>
          <w:sz w:val="19"/>
          <w:szCs w:val="19"/>
        </w:rPr>
        <w:t>WHERE</w:t>
      </w:r>
      <w:r>
        <w:rPr>
          <w:rFonts w:ascii="Consolas" w:hAnsi="Consolas" w:cs="Consolas"/>
          <w:color w:val="000000"/>
          <w:kern w:val="0"/>
          <w:sz w:val="19"/>
          <w:szCs w:val="19"/>
        </w:rPr>
        <w:t xml:space="preserve"> BookID </w:t>
      </w:r>
      <w:r>
        <w:rPr>
          <w:rFonts w:ascii="Consolas" w:hAnsi="Consolas" w:cs="Consolas"/>
          <w:color w:val="808080"/>
          <w:kern w:val="0"/>
          <w:sz w:val="19"/>
          <w:szCs w:val="19"/>
        </w:rPr>
        <w:t>=</w:t>
      </w:r>
      <w:r>
        <w:rPr>
          <w:rFonts w:ascii="Consolas" w:hAnsi="Consolas" w:cs="Consolas"/>
          <w:color w:val="000000"/>
          <w:kern w:val="0"/>
          <w:sz w:val="19"/>
          <w:szCs w:val="19"/>
        </w:rPr>
        <w:t xml:space="preserve"> @Book_ID</w:t>
      </w:r>
      <w:r>
        <w:rPr>
          <w:rFonts w:ascii="Consolas" w:hAnsi="Consolas" w:cs="Consolas"/>
          <w:color w:val="808080"/>
          <w:kern w:val="0"/>
          <w:sz w:val="19"/>
          <w:szCs w:val="19"/>
        </w:rPr>
        <w:t>)</w:t>
      </w:r>
    </w:p>
    <w:p w14:paraId="210D6D00" w14:textId="19C419B3"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END</w:t>
      </w:r>
    </w:p>
    <w:p w14:paraId="1B1B589E"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p>
    <w:p w14:paraId="0323610C"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@t </w:t>
      </w:r>
      <w:r>
        <w:rPr>
          <w:rFonts w:ascii="Consolas" w:hAnsi="Consolas" w:cs="Consolas"/>
          <w:color w:val="0000FF"/>
          <w:kern w:val="0"/>
          <w:sz w:val="19"/>
          <w:szCs w:val="19"/>
        </w:rPr>
        <w:t>INT</w:t>
      </w:r>
    </w:p>
    <w:p w14:paraId="7F4EACF2"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check_Quantity</w:t>
      </w:r>
      <w:r>
        <w:rPr>
          <w:rFonts w:ascii="Consolas" w:hAnsi="Consolas" w:cs="Consolas"/>
          <w:color w:val="FF0000"/>
          <w:kern w:val="0"/>
          <w:sz w:val="19"/>
          <w:szCs w:val="19"/>
        </w:rPr>
        <w:t>'054JD'</w:t>
      </w:r>
      <w:r>
        <w:rPr>
          <w:rFonts w:ascii="Consolas" w:hAnsi="Consolas" w:cs="Consolas"/>
          <w:color w:val="808080"/>
          <w:kern w:val="0"/>
          <w:sz w:val="19"/>
          <w:szCs w:val="19"/>
        </w:rPr>
        <w:t>,</w:t>
      </w:r>
      <w:r>
        <w:rPr>
          <w:rFonts w:ascii="Consolas" w:hAnsi="Consolas" w:cs="Consolas"/>
          <w:color w:val="000000"/>
          <w:kern w:val="0"/>
          <w:sz w:val="19"/>
          <w:szCs w:val="19"/>
        </w:rPr>
        <w:t xml:space="preserve"> @t </w:t>
      </w:r>
      <w:r>
        <w:rPr>
          <w:rFonts w:ascii="Consolas" w:hAnsi="Consolas" w:cs="Consolas"/>
          <w:color w:val="0000FF"/>
          <w:kern w:val="0"/>
          <w:sz w:val="19"/>
          <w:szCs w:val="19"/>
        </w:rPr>
        <w:t>OUTPUT</w:t>
      </w:r>
      <w:r>
        <w:rPr>
          <w:rFonts w:ascii="Consolas" w:hAnsi="Consolas" w:cs="Consolas"/>
          <w:color w:val="000000"/>
          <w:kern w:val="0"/>
          <w:sz w:val="19"/>
          <w:szCs w:val="19"/>
        </w:rPr>
        <w:t xml:space="preserve"> </w:t>
      </w:r>
    </w:p>
    <w:p w14:paraId="3E830569" w14:textId="77777777" w:rsidR="00810729" w:rsidRDefault="00810729" w:rsidP="00810729">
      <w:pPr>
        <w:ind w:left="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@t </w:t>
      </w:r>
      <w:r>
        <w:rPr>
          <w:rFonts w:ascii="Consolas" w:hAnsi="Consolas" w:cs="Consolas"/>
          <w:color w:val="0000FF"/>
          <w:kern w:val="0"/>
          <w:sz w:val="19"/>
          <w:szCs w:val="19"/>
        </w:rPr>
        <w:t>AS</w:t>
      </w:r>
      <w:r>
        <w:rPr>
          <w:rFonts w:ascii="Consolas" w:hAnsi="Consolas" w:cs="Consolas"/>
          <w:color w:val="000000"/>
          <w:kern w:val="0"/>
          <w:sz w:val="19"/>
          <w:szCs w:val="19"/>
        </w:rPr>
        <w:t xml:space="preserve"> Quantity</w:t>
      </w:r>
    </w:p>
    <w:p w14:paraId="4363B1AF" w14:textId="02DB9F83" w:rsidR="00C56E17" w:rsidRDefault="00C56E17" w:rsidP="00810729">
      <w:pPr>
        <w:rPr>
          <w:rStyle w:val="Strong"/>
          <w:i/>
          <w:color w:val="E0CAA3" w:themeColor="background2" w:themeShade="E6"/>
        </w:rPr>
      </w:pPr>
      <w:r>
        <w:rPr>
          <w:rStyle w:val="Strong"/>
          <w:i/>
          <w:color w:val="E0CAA3" w:themeColor="background2" w:themeShade="E6"/>
        </w:rPr>
        <w:t>Result:</w:t>
      </w:r>
    </w:p>
    <w:p w14:paraId="62A44EA7" w14:textId="5B6D1D9E" w:rsidR="00C56E17" w:rsidRDefault="00810729" w:rsidP="00810729">
      <w:pPr>
        <w:ind w:left="0"/>
        <w:jc w:val="center"/>
      </w:pPr>
      <w:r>
        <w:rPr>
          <w:rFonts w:ascii="Arial" w:hAnsi="Arial" w:cs="Arial"/>
          <w:noProof/>
          <w:color w:val="000000"/>
          <w:sz w:val="30"/>
          <w:szCs w:val="30"/>
          <w:bdr w:val="none" w:sz="0" w:space="0" w:color="auto" w:frame="1"/>
        </w:rPr>
        <w:drawing>
          <wp:inline distT="0" distB="0" distL="0" distR="0" wp14:anchorId="0BE8A9FF" wp14:editId="409CD390">
            <wp:extent cx="1828800" cy="716280"/>
            <wp:effectExtent l="0" t="0" r="0" b="7620"/>
            <wp:docPr id="76" name="Picture 7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Graphical user interface, application&#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0" cy="716280"/>
                    </a:xfrm>
                    <a:prstGeom prst="rect">
                      <a:avLst/>
                    </a:prstGeom>
                    <a:noFill/>
                    <a:ln>
                      <a:noFill/>
                    </a:ln>
                  </pic:spPr>
                </pic:pic>
              </a:graphicData>
            </a:graphic>
          </wp:inline>
        </w:drawing>
      </w:r>
    </w:p>
    <w:p w14:paraId="546A52D4" w14:textId="4C4BF363" w:rsidR="00C56E17" w:rsidRDefault="00810729" w:rsidP="00810729">
      <w:pPr>
        <w:ind w:left="0" w:firstLine="720"/>
        <w:jc w:val="center"/>
        <w:rPr>
          <w:rFonts w:asciiTheme="majorHAnsi" w:hAnsiTheme="majorHAnsi" w:cstheme="majorHAnsi"/>
        </w:rPr>
      </w:pPr>
      <w:r w:rsidRPr="00810729">
        <w:rPr>
          <w:rFonts w:asciiTheme="majorHAnsi" w:hAnsiTheme="majorHAnsi" w:cstheme="majorHAnsi"/>
          <w:color w:val="000000"/>
        </w:rPr>
        <w:t>We use procedure to check the quantity of books for which the book's ID is entered by the librarian or user</w:t>
      </w:r>
      <w:r w:rsidR="00C56E17" w:rsidRPr="00810729">
        <w:rPr>
          <w:rFonts w:asciiTheme="majorHAnsi" w:hAnsiTheme="majorHAnsi" w:cstheme="majorHAnsi"/>
        </w:rPr>
        <w:t>.</w:t>
      </w:r>
    </w:p>
    <w:p w14:paraId="18C4EEB7" w14:textId="77777777" w:rsidR="00B8316E" w:rsidRPr="00810729" w:rsidRDefault="00B8316E" w:rsidP="00810729">
      <w:pPr>
        <w:ind w:left="0" w:firstLine="720"/>
        <w:jc w:val="center"/>
        <w:rPr>
          <w:rFonts w:asciiTheme="majorHAnsi" w:hAnsiTheme="majorHAnsi" w:cstheme="majorHAnsi"/>
        </w:rPr>
      </w:pPr>
    </w:p>
    <w:p w14:paraId="0DF87A04" w14:textId="77777777" w:rsidR="007B7B4B" w:rsidRDefault="00FA5A10" w:rsidP="00FA5A10">
      <w:pPr>
        <w:pStyle w:val="Heading2"/>
        <w:numPr>
          <w:ilvl w:val="0"/>
          <w:numId w:val="33"/>
        </w:numPr>
      </w:pPr>
      <w:r>
        <w:t>trigger</w:t>
      </w:r>
    </w:p>
    <w:p w14:paraId="106DAD9E" w14:textId="6F7AE8DE" w:rsidR="00FA5A10" w:rsidRDefault="00FA5A10" w:rsidP="00FA5A10">
      <w:pPr>
        <w:rPr>
          <w:rStyle w:val="Strong"/>
          <w:i/>
          <w:color w:val="E0CAA3" w:themeColor="background2" w:themeShade="E6"/>
        </w:rPr>
      </w:pPr>
      <w:r w:rsidRPr="00FA5A10">
        <w:rPr>
          <w:rStyle w:val="Strong"/>
          <w:i/>
          <w:color w:val="E0CAA3" w:themeColor="background2" w:themeShade="E6"/>
          <w:lang w:val="vi-VN"/>
        </w:rPr>
        <w:t>Code</w:t>
      </w:r>
      <w:r w:rsidR="0053200F">
        <w:rPr>
          <w:rStyle w:val="Strong"/>
          <w:i/>
          <w:color w:val="E0CAA3" w:themeColor="background2" w:themeShade="E6"/>
        </w:rPr>
        <w:t>1</w:t>
      </w:r>
      <w:r w:rsidRPr="00FA5A10">
        <w:rPr>
          <w:rStyle w:val="Strong"/>
          <w:i/>
          <w:color w:val="E0CAA3" w:themeColor="background2" w:themeShade="E6"/>
        </w:rPr>
        <w:t xml:space="preserve">: </w:t>
      </w:r>
    </w:p>
    <w:p w14:paraId="773E9ADE"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checkCompensation </w:t>
      </w:r>
    </w:p>
    <w:p w14:paraId="37C838E0"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Books_return </w:t>
      </w: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173AB787"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AS</w:t>
      </w:r>
    </w:p>
    <w:p w14:paraId="429F7AD4"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BEGIN</w:t>
      </w:r>
    </w:p>
    <w:p w14:paraId="7B37E71C"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DECLARE</w:t>
      </w:r>
      <w:r>
        <w:rPr>
          <w:rFonts w:ascii="Consolas" w:hAnsi="Consolas" w:cs="Consolas"/>
          <w:color w:val="000000"/>
          <w:kern w:val="0"/>
          <w:sz w:val="19"/>
          <w:szCs w:val="19"/>
        </w:rPr>
        <w:t xml:space="preserve"> @borrowID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2AAA240B"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DECLARE</w:t>
      </w:r>
      <w:r>
        <w:rPr>
          <w:rFonts w:ascii="Consolas" w:hAnsi="Consolas" w:cs="Consolas"/>
          <w:color w:val="000000"/>
          <w:kern w:val="0"/>
          <w:sz w:val="19"/>
          <w:szCs w:val="19"/>
        </w:rPr>
        <w:t xml:space="preserve"> @date_end </w:t>
      </w:r>
      <w:r>
        <w:rPr>
          <w:rFonts w:ascii="Consolas" w:hAnsi="Consolas" w:cs="Consolas"/>
          <w:color w:val="0000FF"/>
          <w:kern w:val="0"/>
          <w:sz w:val="19"/>
          <w:szCs w:val="19"/>
        </w:rPr>
        <w:t>INT</w:t>
      </w:r>
    </w:p>
    <w:p w14:paraId="5C359209" w14:textId="57134828" w:rsidR="00810729" w:rsidRDefault="00810729" w:rsidP="00B8316E">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@borrowID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r>
        <w:rPr>
          <w:rFonts w:ascii="Consolas" w:hAnsi="Consolas" w:cs="Consolas"/>
          <w:color w:val="000000"/>
          <w:kern w:val="0"/>
          <w:sz w:val="19"/>
          <w:szCs w:val="19"/>
        </w:rPr>
        <w:t xml:space="preserve"> @date_end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bd</w:t>
      </w:r>
      <w:r>
        <w:rPr>
          <w:rFonts w:ascii="Consolas" w:hAnsi="Consolas" w:cs="Consolas"/>
          <w:color w:val="808080"/>
          <w:kern w:val="0"/>
          <w:sz w:val="19"/>
          <w:szCs w:val="19"/>
        </w:rPr>
        <w:t>.</w:t>
      </w:r>
      <w:r>
        <w:rPr>
          <w:rFonts w:ascii="Consolas" w:hAnsi="Consolas" w:cs="Consolas"/>
          <w:color w:val="000000"/>
          <w:kern w:val="0"/>
          <w:sz w:val="19"/>
          <w:szCs w:val="19"/>
        </w:rPr>
        <w:t>Date_end</w:t>
      </w:r>
      <w:r>
        <w:rPr>
          <w:rFonts w:ascii="Consolas" w:hAnsi="Consolas" w:cs="Consolas"/>
          <w:color w:val="808080"/>
          <w:kern w:val="0"/>
          <w:sz w:val="19"/>
          <w:szCs w:val="19"/>
        </w:rPr>
        <w:t>,</w:t>
      </w:r>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Date_return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E304D85"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bd</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r>
        <w:rPr>
          <w:rFonts w:ascii="Consolas" w:hAnsi="Consolas" w:cs="Consolas"/>
          <w:color w:val="000000"/>
          <w:kern w:val="0"/>
          <w:sz w:val="19"/>
          <w:szCs w:val="19"/>
        </w:rPr>
        <w:t xml:space="preserve"> bd</w:t>
      </w:r>
      <w:r>
        <w:rPr>
          <w:rFonts w:ascii="Consolas" w:hAnsi="Consolas" w:cs="Consolas"/>
          <w:color w:val="808080"/>
          <w:kern w:val="0"/>
          <w:sz w:val="19"/>
          <w:szCs w:val="19"/>
        </w:rPr>
        <w:t>.</w:t>
      </w:r>
      <w:r>
        <w:rPr>
          <w:rFonts w:ascii="Consolas" w:hAnsi="Consolas" w:cs="Consolas"/>
          <w:color w:val="000000"/>
          <w:kern w:val="0"/>
          <w:sz w:val="19"/>
          <w:szCs w:val="19"/>
        </w:rPr>
        <w:t xml:space="preserve">Date_end </w:t>
      </w:r>
      <w:r>
        <w:rPr>
          <w:rFonts w:ascii="Consolas" w:hAnsi="Consolas" w:cs="Consolas"/>
          <w:color w:val="0000FF"/>
          <w:kern w:val="0"/>
          <w:sz w:val="19"/>
          <w:szCs w:val="19"/>
        </w:rPr>
        <w:t>FROM</w:t>
      </w:r>
      <w:r>
        <w:rPr>
          <w:rFonts w:ascii="Consolas" w:hAnsi="Consolas" w:cs="Consolas"/>
          <w:color w:val="000000"/>
          <w:kern w:val="0"/>
          <w:sz w:val="19"/>
          <w:szCs w:val="19"/>
        </w:rPr>
        <w:t xml:space="preserve"> BorrowBooks_details bd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bd</w:t>
      </w:r>
    </w:p>
    <w:p w14:paraId="6E1AB085"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bd</w:t>
      </w:r>
      <w:r>
        <w:rPr>
          <w:rFonts w:ascii="Consolas" w:hAnsi="Consolas" w:cs="Consolas"/>
          <w:color w:val="808080"/>
          <w:kern w:val="0"/>
          <w:sz w:val="19"/>
          <w:szCs w:val="19"/>
        </w:rPr>
        <w:t>.</w:t>
      </w:r>
      <w:r>
        <w:rPr>
          <w:rFonts w:ascii="Consolas" w:hAnsi="Consolas" w:cs="Consolas"/>
          <w:color w:val="000000"/>
          <w:kern w:val="0"/>
          <w:sz w:val="19"/>
          <w:szCs w:val="19"/>
        </w:rPr>
        <w:t xml:space="preserve">BorrowID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BorrowID</w:t>
      </w:r>
    </w:p>
    <w:p w14:paraId="10F2C9EB"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808080"/>
          <w:kern w:val="0"/>
          <w:sz w:val="19"/>
          <w:szCs w:val="19"/>
        </w:rPr>
        <w:t>(</w:t>
      </w:r>
      <w:r>
        <w:rPr>
          <w:rFonts w:ascii="Consolas" w:hAnsi="Consolas" w:cs="Consolas"/>
          <w:color w:val="000000"/>
          <w:kern w:val="0"/>
          <w:sz w:val="19"/>
          <w:szCs w:val="19"/>
        </w:rPr>
        <w:t xml:space="preserve">@date_end </w:t>
      </w:r>
      <w:r>
        <w:rPr>
          <w:rFonts w:ascii="Consolas" w:hAnsi="Consolas" w:cs="Consolas"/>
          <w:color w:val="808080"/>
          <w:kern w:val="0"/>
          <w:sz w:val="19"/>
          <w:szCs w:val="19"/>
        </w:rPr>
        <w:t>&gt;</w:t>
      </w:r>
      <w:r>
        <w:rPr>
          <w:rFonts w:ascii="Consolas" w:hAnsi="Consolas" w:cs="Consolas"/>
          <w:color w:val="000000"/>
          <w:kern w:val="0"/>
          <w:sz w:val="19"/>
          <w:szCs w:val="19"/>
        </w:rPr>
        <w:t>0</w:t>
      </w:r>
      <w:r>
        <w:rPr>
          <w:rFonts w:ascii="Consolas" w:hAnsi="Consolas" w:cs="Consolas"/>
          <w:color w:val="808080"/>
          <w:kern w:val="0"/>
          <w:sz w:val="19"/>
          <w:szCs w:val="19"/>
        </w:rPr>
        <w:t>)</w:t>
      </w:r>
    </w:p>
    <w:p w14:paraId="4D38E98D"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FF"/>
          <w:kern w:val="0"/>
          <w:sz w:val="19"/>
          <w:szCs w:val="19"/>
        </w:rPr>
        <w:t>BEGIN</w:t>
      </w:r>
    </w:p>
    <w:p w14:paraId="1B64B45F"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Compensation</w:t>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r>
        <w:rPr>
          <w:rFonts w:ascii="Consolas" w:hAnsi="Consolas" w:cs="Consolas"/>
          <w:color w:val="000000"/>
          <w:kern w:val="0"/>
          <w:sz w:val="19"/>
          <w:szCs w:val="19"/>
        </w:rPr>
        <w:t>Reason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01685471"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@borrowID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N'Bị nộp muộn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200</w:t>
      </w:r>
      <w:r>
        <w:rPr>
          <w:rFonts w:ascii="Consolas" w:hAnsi="Consolas" w:cs="Consolas"/>
          <w:color w:val="808080"/>
          <w:kern w:val="0"/>
          <w:sz w:val="19"/>
          <w:szCs w:val="19"/>
        </w:rPr>
        <w:t>),</w:t>
      </w:r>
      <w:r>
        <w:rPr>
          <w:rFonts w:ascii="Consolas" w:hAnsi="Consolas" w:cs="Consolas"/>
          <w:color w:val="000000"/>
          <w:kern w:val="0"/>
          <w:sz w:val="19"/>
          <w:szCs w:val="19"/>
        </w:rPr>
        <w:t>@date_end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ngày'</w:t>
      </w:r>
      <w:r>
        <w:rPr>
          <w:rFonts w:ascii="Consolas" w:hAnsi="Consolas" w:cs="Consolas"/>
          <w:color w:val="808080"/>
          <w:kern w:val="0"/>
          <w:sz w:val="19"/>
          <w:szCs w:val="19"/>
        </w:rPr>
        <w:t>)</w:t>
      </w:r>
    </w:p>
    <w:p w14:paraId="1A7C21CF" w14:textId="77777777" w:rsidR="00810729" w:rsidRDefault="00810729" w:rsidP="00810729">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p>
    <w:p w14:paraId="73331FFC" w14:textId="0E8BE90D" w:rsidR="0030447E" w:rsidRPr="00FA5A10" w:rsidRDefault="00B8316E" w:rsidP="00810729">
      <w:pPr>
        <w:rPr>
          <w:rStyle w:val="Strong"/>
          <w:i/>
          <w:color w:val="E0CAA3" w:themeColor="background2" w:themeShade="E6"/>
        </w:rPr>
      </w:pPr>
      <w:r>
        <w:rPr>
          <w:rFonts w:ascii="Consolas" w:hAnsi="Consolas" w:cs="Consolas"/>
          <w:color w:val="0000FF"/>
          <w:kern w:val="0"/>
          <w:sz w:val="19"/>
          <w:szCs w:val="19"/>
        </w:rPr>
        <w:t>END</w:t>
      </w:r>
    </w:p>
    <w:p w14:paraId="35B51119" w14:textId="594481C3" w:rsidR="00B8316E" w:rsidRDefault="00B8316E" w:rsidP="00B8316E">
      <w:pPr>
        <w:rPr>
          <w:rStyle w:val="Strong"/>
          <w:i/>
          <w:color w:val="E0CAA3" w:themeColor="background2" w:themeShade="E6"/>
        </w:rPr>
      </w:pPr>
      <w:r>
        <w:rPr>
          <w:rStyle w:val="Strong"/>
          <w:i/>
          <w:color w:val="E0CAA3" w:themeColor="background2" w:themeShade="E6"/>
        </w:rPr>
        <w:t>Result</w:t>
      </w:r>
      <w:r w:rsidR="0053200F">
        <w:rPr>
          <w:rStyle w:val="Strong"/>
          <w:i/>
          <w:color w:val="E0CAA3" w:themeColor="background2" w:themeShade="E6"/>
        </w:rPr>
        <w:t>1</w:t>
      </w:r>
      <w:r>
        <w:rPr>
          <w:rStyle w:val="Strong"/>
          <w:i/>
          <w:color w:val="E0CAA3" w:themeColor="background2" w:themeShade="E6"/>
        </w:rPr>
        <w:t>:</w:t>
      </w:r>
    </w:p>
    <w:p w14:paraId="56ADBE6C" w14:textId="131AA279" w:rsidR="00B8316E" w:rsidRDefault="00B8316E" w:rsidP="00B8316E">
      <w:pPr>
        <w:jc w:val="center"/>
      </w:pPr>
      <w:r w:rsidRPr="00B8316E">
        <w:rPr>
          <w:noProof/>
        </w:rPr>
        <w:drawing>
          <wp:inline distT="0" distB="0" distL="0" distR="0" wp14:anchorId="73E05914" wp14:editId="00C63C58">
            <wp:extent cx="3505504" cy="1265030"/>
            <wp:effectExtent l="0" t="0" r="0" b="0"/>
            <wp:docPr id="77" name="Picture 7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Graphical user interface, application, table&#10;&#10;Description automatically generated"/>
                    <pic:cNvPicPr/>
                  </pic:nvPicPr>
                  <pic:blipFill>
                    <a:blip r:embed="rId49"/>
                    <a:stretch>
                      <a:fillRect/>
                    </a:stretch>
                  </pic:blipFill>
                  <pic:spPr>
                    <a:xfrm>
                      <a:off x="0" y="0"/>
                      <a:ext cx="3505504" cy="1265030"/>
                    </a:xfrm>
                    <a:prstGeom prst="rect">
                      <a:avLst/>
                    </a:prstGeom>
                  </pic:spPr>
                </pic:pic>
              </a:graphicData>
            </a:graphic>
          </wp:inline>
        </w:drawing>
      </w:r>
    </w:p>
    <w:p w14:paraId="3391C983" w14:textId="77777777" w:rsidR="00B8316E" w:rsidRDefault="00B8316E" w:rsidP="00B8316E">
      <w:pPr>
        <w:jc w:val="center"/>
      </w:pPr>
      <w:r w:rsidRPr="00B8316E">
        <w:t>Add overdue loan slip to the table compensation</w:t>
      </w:r>
    </w:p>
    <w:p w14:paraId="592930E7" w14:textId="1B9F1595" w:rsidR="00B8316E" w:rsidRPr="00B8316E" w:rsidRDefault="00B8316E" w:rsidP="00B8316E">
      <w:pPr>
        <w:rPr>
          <w:b/>
          <w:bCs/>
          <w:i/>
          <w:color w:val="E0CAA3" w:themeColor="background2" w:themeShade="E6"/>
        </w:rPr>
      </w:pPr>
      <w:r>
        <w:rPr>
          <w:rStyle w:val="Strong"/>
          <w:i/>
          <w:color w:val="E0CAA3" w:themeColor="background2" w:themeShade="E6"/>
        </w:rPr>
        <w:t>Code</w:t>
      </w:r>
      <w:r w:rsidR="0053200F">
        <w:rPr>
          <w:rStyle w:val="Strong"/>
          <w:i/>
          <w:color w:val="E0CAA3" w:themeColor="background2" w:themeShade="E6"/>
        </w:rPr>
        <w:t>2</w:t>
      </w:r>
      <w:r>
        <w:rPr>
          <w:rStyle w:val="Strong"/>
          <w:i/>
          <w:color w:val="E0CAA3" w:themeColor="background2" w:themeShade="E6"/>
        </w:rPr>
        <w:t>:</w:t>
      </w:r>
    </w:p>
    <w:p w14:paraId="52318FCF"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checkRemainQuanity</w:t>
      </w:r>
    </w:p>
    <w:p w14:paraId="5266D4BC"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BorrowBooks_details </w:t>
      </w: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4DFC16A6"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AS</w:t>
      </w:r>
    </w:p>
    <w:p w14:paraId="5AFDBCCA"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BEGIN</w:t>
      </w:r>
    </w:p>
    <w:p w14:paraId="53406D18"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DECLARE</w:t>
      </w:r>
      <w:r>
        <w:rPr>
          <w:rFonts w:ascii="Consolas" w:hAnsi="Consolas" w:cs="Consolas"/>
          <w:color w:val="000000"/>
          <w:kern w:val="0"/>
          <w:sz w:val="19"/>
          <w:szCs w:val="19"/>
        </w:rPr>
        <w:t xml:space="preserve"> @quantity </w:t>
      </w:r>
      <w:r>
        <w:rPr>
          <w:rFonts w:ascii="Consolas" w:hAnsi="Consolas" w:cs="Consolas"/>
          <w:color w:val="0000FF"/>
          <w:kern w:val="0"/>
          <w:sz w:val="19"/>
          <w:szCs w:val="19"/>
        </w:rPr>
        <w:t>INT</w:t>
      </w:r>
      <w:r>
        <w:rPr>
          <w:rFonts w:ascii="Consolas" w:hAnsi="Consolas" w:cs="Consolas"/>
          <w:color w:val="808080"/>
          <w:kern w:val="0"/>
          <w:sz w:val="19"/>
          <w:szCs w:val="19"/>
        </w:rPr>
        <w:t>;</w:t>
      </w:r>
    </w:p>
    <w:p w14:paraId="69A61825" w14:textId="287858FD" w:rsidR="00B8316E" w:rsidRDefault="00B8316E" w:rsidP="00B8316E">
      <w:pPr>
        <w:autoSpaceDE w:val="0"/>
        <w:autoSpaceDN w:val="0"/>
        <w:adjustRightInd w:val="0"/>
        <w:spacing w:after="0"/>
        <w:ind w:left="720" w:right="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@quantity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Quantity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r>
        <w:rPr>
          <w:rFonts w:ascii="Consolas" w:hAnsi="Consolas" w:cs="Consolas"/>
          <w:color w:val="000000"/>
          <w:kern w:val="0"/>
          <w:sz w:val="19"/>
          <w:szCs w:val="19"/>
        </w:rPr>
        <w:t xml:space="preserve"> BorrowBooks_details b</w:t>
      </w:r>
    </w:p>
    <w:p w14:paraId="23F928E5"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BookID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BookID</w:t>
      </w:r>
      <w:r>
        <w:rPr>
          <w:rFonts w:ascii="Consolas" w:hAnsi="Consolas" w:cs="Consolas"/>
          <w:color w:val="808080"/>
          <w:kern w:val="0"/>
          <w:sz w:val="19"/>
          <w:szCs w:val="19"/>
        </w:rPr>
        <w:t>)</w:t>
      </w:r>
    </w:p>
    <w:p w14:paraId="28A2B0C9"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Books b</w:t>
      </w:r>
      <w:r>
        <w:rPr>
          <w:rFonts w:ascii="Consolas" w:hAnsi="Consolas" w:cs="Consolas"/>
          <w:color w:val="808080"/>
          <w:kern w:val="0"/>
          <w:sz w:val="19"/>
          <w:szCs w:val="19"/>
        </w:rPr>
        <w:t>,</w:t>
      </w:r>
      <w:r>
        <w:rPr>
          <w:rFonts w:ascii="Consolas" w:hAnsi="Consolas" w:cs="Consolas"/>
          <w:color w:val="000000"/>
          <w:kern w:val="0"/>
          <w:sz w:val="19"/>
          <w:szCs w:val="19"/>
        </w:rPr>
        <w:t xml:space="preserve"> inserted i </w:t>
      </w:r>
      <w:r>
        <w:rPr>
          <w:rFonts w:ascii="Consolas" w:hAnsi="Consolas" w:cs="Consolas"/>
          <w:color w:val="0000FF"/>
          <w:kern w:val="0"/>
          <w:sz w:val="19"/>
          <w:szCs w:val="19"/>
        </w:rPr>
        <w:t>WHERE</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BookID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BookID</w:t>
      </w:r>
      <w:r>
        <w:rPr>
          <w:rFonts w:ascii="Consolas" w:hAnsi="Consolas" w:cs="Consolas"/>
          <w:color w:val="808080"/>
          <w:kern w:val="0"/>
          <w:sz w:val="19"/>
          <w:szCs w:val="19"/>
        </w:rPr>
        <w:t>)</w:t>
      </w:r>
    </w:p>
    <w:p w14:paraId="0464CF76"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&lt;</w:t>
      </w:r>
      <w:r>
        <w:rPr>
          <w:rFonts w:ascii="Consolas" w:hAnsi="Consolas" w:cs="Consolas"/>
          <w:color w:val="000000"/>
          <w:kern w:val="0"/>
          <w:sz w:val="19"/>
          <w:szCs w:val="19"/>
        </w:rPr>
        <w:t>0</w:t>
      </w:r>
      <w:r>
        <w:rPr>
          <w:rFonts w:ascii="Consolas" w:hAnsi="Consolas" w:cs="Consolas"/>
          <w:color w:val="808080"/>
          <w:kern w:val="0"/>
          <w:sz w:val="19"/>
          <w:szCs w:val="19"/>
        </w:rPr>
        <w:t>)</w:t>
      </w:r>
    </w:p>
    <w:p w14:paraId="2A779D70"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49DF94AC"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'Not enough quantity'</w:t>
      </w:r>
    </w:p>
    <w:p w14:paraId="21577329"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BorrowBooks_details</w:t>
      </w:r>
    </w:p>
    <w:p w14:paraId="32E9BC38"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Quantity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Quantity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
    <w:p w14:paraId="4BE67F65"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BorrowID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BorrowID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64B2115E"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00"/>
          <w:kern w:val="0"/>
          <w:sz w:val="19"/>
          <w:szCs w:val="19"/>
        </w:rPr>
        <w:t xml:space="preserve"> BookID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BookID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1E512E86" w14:textId="77777777" w:rsidR="00B8316E" w:rsidRDefault="00B8316E" w:rsidP="00B8316E">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p>
    <w:p w14:paraId="041F69B7" w14:textId="77777777" w:rsidR="00B8316E" w:rsidRDefault="00B8316E" w:rsidP="00B8316E">
      <w:pPr>
        <w:rPr>
          <w:rFonts w:ascii="Consolas" w:hAnsi="Consolas" w:cs="Consolas"/>
          <w:color w:val="0000FF"/>
          <w:kern w:val="0"/>
          <w:sz w:val="19"/>
          <w:szCs w:val="19"/>
        </w:rPr>
      </w:pPr>
      <w:r>
        <w:rPr>
          <w:rFonts w:ascii="Consolas" w:hAnsi="Consolas" w:cs="Consolas"/>
          <w:color w:val="0000FF"/>
          <w:kern w:val="0"/>
          <w:sz w:val="19"/>
          <w:szCs w:val="19"/>
        </w:rPr>
        <w:t>END</w:t>
      </w:r>
    </w:p>
    <w:p w14:paraId="05434E52" w14:textId="37FF6E87" w:rsidR="00B8316E" w:rsidRPr="00B8316E" w:rsidRDefault="00B8316E" w:rsidP="00B8316E">
      <w:pPr>
        <w:ind w:left="0"/>
        <w:jc w:val="center"/>
        <w:rPr>
          <w:rFonts w:ascii="Consolas" w:hAnsi="Consolas" w:cs="Consolas"/>
          <w:b/>
          <w:bCs/>
          <w:iCs/>
          <w:color w:val="0000FF"/>
          <w:kern w:val="0"/>
          <w:sz w:val="19"/>
          <w:szCs w:val="19"/>
        </w:rPr>
      </w:pPr>
      <w:r w:rsidRPr="00B8316E">
        <w:rPr>
          <w:rStyle w:val="Strong"/>
          <w:b w:val="0"/>
          <w:bCs w:val="0"/>
          <w:iCs/>
          <w:color w:val="000000" w:themeColor="text1"/>
        </w:rPr>
        <w:t>Check to see if the quantity of books is enough for the borrower</w:t>
      </w:r>
    </w:p>
    <w:p w14:paraId="578B678D" w14:textId="54CA13C9" w:rsidR="00B8316E" w:rsidRPr="0053200F" w:rsidRDefault="0053200F" w:rsidP="0053200F">
      <w:pPr>
        <w:rPr>
          <w:b/>
          <w:bCs/>
          <w:i/>
          <w:color w:val="E0CAA3" w:themeColor="background2" w:themeShade="E6"/>
        </w:rPr>
      </w:pPr>
      <w:r>
        <w:rPr>
          <w:rStyle w:val="Strong"/>
          <w:i/>
          <w:color w:val="E0CAA3" w:themeColor="background2" w:themeShade="E6"/>
        </w:rPr>
        <w:t>Result2:</w:t>
      </w:r>
    </w:p>
    <w:p w14:paraId="02216A01" w14:textId="60F1D713" w:rsidR="003B35D7" w:rsidRDefault="0053200F" w:rsidP="00FA5A10">
      <w:r w:rsidRPr="0053200F">
        <w:rPr>
          <w:noProof/>
        </w:rPr>
        <w:drawing>
          <wp:inline distT="0" distB="0" distL="0" distR="0" wp14:anchorId="38D4E02D" wp14:editId="59A8E3E1">
            <wp:extent cx="4663844" cy="1150720"/>
            <wp:effectExtent l="0" t="0" r="3810" b="0"/>
            <wp:docPr id="80" name="Picture 8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Graphical user interface, application&#10;&#10;Description automatically generated"/>
                    <pic:cNvPicPr/>
                  </pic:nvPicPr>
                  <pic:blipFill>
                    <a:blip r:embed="rId50"/>
                    <a:stretch>
                      <a:fillRect/>
                    </a:stretch>
                  </pic:blipFill>
                  <pic:spPr>
                    <a:xfrm>
                      <a:off x="0" y="0"/>
                      <a:ext cx="4663844" cy="1150720"/>
                    </a:xfrm>
                    <a:prstGeom prst="rect">
                      <a:avLst/>
                    </a:prstGeom>
                  </pic:spPr>
                </pic:pic>
              </a:graphicData>
            </a:graphic>
          </wp:inline>
        </w:drawing>
      </w:r>
    </w:p>
    <w:p w14:paraId="56EC662E" w14:textId="77777777" w:rsidR="003B35D7" w:rsidRDefault="003B35D7" w:rsidP="00FA5A10"/>
    <w:p w14:paraId="3F948F99" w14:textId="10654669" w:rsidR="003B35D7" w:rsidRDefault="003B35D7" w:rsidP="00B8316E">
      <w:pPr>
        <w:ind w:left="0"/>
      </w:pPr>
    </w:p>
    <w:p w14:paraId="184AEFE8" w14:textId="77777777" w:rsidR="00B8316E" w:rsidRDefault="00B8316E" w:rsidP="00B8316E">
      <w:pPr>
        <w:ind w:left="0"/>
      </w:pPr>
    </w:p>
    <w:p w14:paraId="4155B314" w14:textId="77777777" w:rsidR="003B35D7" w:rsidRDefault="003B35D7" w:rsidP="00FA5A10"/>
    <w:p w14:paraId="0FC3DF95" w14:textId="77777777" w:rsidR="003B35D7" w:rsidRDefault="003B35D7" w:rsidP="00FA5A10"/>
    <w:p w14:paraId="68651E62" w14:textId="4DA2660E" w:rsidR="003B35D7" w:rsidRDefault="003B35D7" w:rsidP="00FA5A10"/>
    <w:p w14:paraId="6A320006" w14:textId="1B37D753" w:rsidR="0053200F" w:rsidRDefault="0053200F" w:rsidP="00FA5A10"/>
    <w:p w14:paraId="484C4945" w14:textId="31A3A5CC" w:rsidR="0053200F" w:rsidRDefault="0053200F" w:rsidP="00FA5A10"/>
    <w:p w14:paraId="6E1C52C1" w14:textId="37EB729C" w:rsidR="0053200F" w:rsidRDefault="0053200F" w:rsidP="00FA5A10"/>
    <w:p w14:paraId="5E98AD0D" w14:textId="2233B885" w:rsidR="0053200F" w:rsidRDefault="0053200F" w:rsidP="00FA5A10"/>
    <w:p w14:paraId="353A9644" w14:textId="23A38147" w:rsidR="0053200F" w:rsidRDefault="0053200F" w:rsidP="00FA5A10"/>
    <w:p w14:paraId="52A33AB6" w14:textId="5B10419D" w:rsidR="0053200F" w:rsidRDefault="0053200F" w:rsidP="00FA5A10"/>
    <w:p w14:paraId="50FB0E6E" w14:textId="77777777" w:rsidR="0053200F" w:rsidRDefault="0053200F" w:rsidP="00FA5A10"/>
    <w:p w14:paraId="3D9DADB0" w14:textId="651D0882" w:rsidR="0053200F" w:rsidRDefault="0053200F" w:rsidP="00FA5A10"/>
    <w:p w14:paraId="25DC5FAF" w14:textId="124F8B1A" w:rsidR="0053200F" w:rsidRDefault="0053200F" w:rsidP="00FA5A10"/>
    <w:p w14:paraId="109825B6" w14:textId="77777777" w:rsidR="0053200F" w:rsidRDefault="0053200F" w:rsidP="00FA5A10"/>
    <w:p w14:paraId="0A4B8BD8" w14:textId="77777777" w:rsidR="003B35D7" w:rsidRDefault="003B35D7" w:rsidP="00FA5A10"/>
    <w:p w14:paraId="0F4082B6" w14:textId="77777777" w:rsidR="003B35D7" w:rsidRPr="003B35D7" w:rsidRDefault="003B35D7" w:rsidP="0053200F">
      <w:pPr>
        <w:jc w:val="center"/>
        <w:rPr>
          <w:sz w:val="160"/>
        </w:rPr>
      </w:pPr>
      <w:r w:rsidRPr="003B35D7">
        <w:rPr>
          <w:sz w:val="160"/>
        </w:rPr>
        <w:t>THE END</w:t>
      </w:r>
    </w:p>
    <w:p w14:paraId="38E33E29" w14:textId="77777777" w:rsidR="003B35D7" w:rsidRDefault="003B35D7" w:rsidP="00FA5A10"/>
    <w:p w14:paraId="00D46DA9" w14:textId="77777777" w:rsidR="003B35D7" w:rsidRDefault="003B35D7" w:rsidP="00FA5A10"/>
    <w:p w14:paraId="707F99CC" w14:textId="77777777" w:rsidR="003B35D7" w:rsidRDefault="003B35D7" w:rsidP="00FA5A10"/>
    <w:p w14:paraId="6A3C2A28" w14:textId="77777777" w:rsidR="003B35D7" w:rsidRDefault="003B35D7" w:rsidP="00FA5A10"/>
    <w:p w14:paraId="212A4070" w14:textId="77777777" w:rsidR="003B35D7" w:rsidRDefault="003B35D7" w:rsidP="00FA5A10"/>
    <w:p w14:paraId="6CF6BE7C" w14:textId="77777777" w:rsidR="003B35D7" w:rsidRDefault="003B35D7" w:rsidP="00FA5A10"/>
    <w:p w14:paraId="50F684EB" w14:textId="77777777" w:rsidR="003B35D7" w:rsidRDefault="003B35D7" w:rsidP="00FA5A10"/>
    <w:p w14:paraId="1C561E8A" w14:textId="77777777" w:rsidR="003B35D7" w:rsidRDefault="003B35D7" w:rsidP="00FA5A10"/>
    <w:p w14:paraId="2EDE4E94" w14:textId="77777777" w:rsidR="003B35D7" w:rsidRDefault="003B35D7" w:rsidP="00FA5A10"/>
    <w:p w14:paraId="21795152" w14:textId="77777777" w:rsidR="003B35D7" w:rsidRDefault="003B35D7" w:rsidP="00FA5A10"/>
    <w:sectPr w:rsidR="003B35D7">
      <w:headerReference w:type="default" r:id="rId51"/>
      <w:footerReference w:type="default" r:id="rI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FAF64" w14:textId="77777777" w:rsidR="00253256" w:rsidRDefault="00253256">
      <w:r>
        <w:separator/>
      </w:r>
    </w:p>
    <w:p w14:paraId="0268601B" w14:textId="77777777" w:rsidR="00253256" w:rsidRDefault="00253256"/>
  </w:endnote>
  <w:endnote w:type="continuationSeparator" w:id="0">
    <w:p w14:paraId="7E40D1DD" w14:textId="77777777" w:rsidR="00253256" w:rsidRDefault="00253256">
      <w:r>
        <w:continuationSeparator/>
      </w:r>
    </w:p>
    <w:p w14:paraId="17C00FFC" w14:textId="77777777" w:rsidR="00253256" w:rsidRDefault="002532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3D69D9" w14:paraId="2923F3BE" w14:textId="77777777">
      <w:sdt>
        <w:sdtPr>
          <w:alias w:val="Date"/>
          <w:tag w:val=""/>
          <w:id w:val="-600561709"/>
          <w:placeholder>
            <w:docPart w:val="4FB3211B92004AE0AFB4BCFDBD604F59"/>
          </w:placeholder>
          <w:dataBinding w:prefixMappings="xmlns:ns0='http://schemas.microsoft.com/office/2006/coverPageProps' " w:xpath="/ns0:CoverPageProperties[1]/ns0:PublishDate[1]" w:storeItemID="{55AF091B-3C7A-41E3-B477-F2FDAA23CFDA}"/>
          <w:date w:fullDate="2021-11-09T00:00:00Z">
            <w:dateFormat w:val="M/d/yyyy"/>
            <w:lid w:val="en-US"/>
            <w:storeMappedDataAs w:val="dateTime"/>
            <w:calendar w:val="gregorian"/>
          </w:date>
        </w:sdtPr>
        <w:sdtEndPr/>
        <w:sdtContent>
          <w:tc>
            <w:tcPr>
              <w:tcW w:w="750" w:type="pct"/>
            </w:tcPr>
            <w:p w14:paraId="086AF649" w14:textId="0AC711AE" w:rsidR="003D69D9" w:rsidRDefault="00254283">
              <w:pPr>
                <w:pStyle w:val="Footer"/>
              </w:pPr>
              <w:r>
                <w:t>11/9/2021</w:t>
              </w:r>
            </w:p>
          </w:tc>
        </w:sdtContent>
      </w:sdt>
      <w:sdt>
        <w:sdtPr>
          <w:alias w:val="Title"/>
          <w:tag w:val=""/>
          <w:id w:val="1374816167"/>
          <w:placeholder>
            <w:docPart w:val="3E7D1B895D494E7A9CC409B19E053B39"/>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76F7F5" w14:textId="032AC447" w:rsidR="003D69D9" w:rsidRDefault="00254283">
              <w:pPr>
                <w:pStyle w:val="Footer"/>
                <w:jc w:val="center"/>
              </w:pPr>
              <w:r>
                <w:t>DBI202 – DATABASE OF library MANAGEMENT SYSTEM</w:t>
              </w:r>
            </w:p>
          </w:tc>
        </w:sdtContent>
      </w:sdt>
      <w:tc>
        <w:tcPr>
          <w:tcW w:w="750" w:type="pct"/>
        </w:tcPr>
        <w:p w14:paraId="111336A4" w14:textId="77777777" w:rsidR="003D69D9" w:rsidRDefault="003D69D9">
          <w:pPr>
            <w:pStyle w:val="Footer"/>
            <w:jc w:val="right"/>
          </w:pPr>
          <w:r>
            <w:fldChar w:fldCharType="begin"/>
          </w:r>
          <w:r>
            <w:instrText xml:space="preserve"> PAGE  \* Arabic </w:instrText>
          </w:r>
          <w:r>
            <w:fldChar w:fldCharType="separate"/>
          </w:r>
          <w:r w:rsidR="009E4361">
            <w:rPr>
              <w:noProof/>
            </w:rPr>
            <w:t>20</w:t>
          </w:r>
          <w:r>
            <w:fldChar w:fldCharType="end"/>
          </w:r>
        </w:p>
      </w:tc>
    </w:tr>
  </w:tbl>
  <w:p w14:paraId="634A8268" w14:textId="77777777" w:rsidR="003D69D9" w:rsidRDefault="003D6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DDA3C" w14:textId="77777777" w:rsidR="00253256" w:rsidRDefault="00253256">
      <w:r>
        <w:separator/>
      </w:r>
    </w:p>
    <w:p w14:paraId="633A055D" w14:textId="77777777" w:rsidR="00253256" w:rsidRDefault="00253256"/>
  </w:footnote>
  <w:footnote w:type="continuationSeparator" w:id="0">
    <w:p w14:paraId="6972E116" w14:textId="77777777" w:rsidR="00253256" w:rsidRDefault="00253256">
      <w:r>
        <w:continuationSeparator/>
      </w:r>
    </w:p>
    <w:p w14:paraId="7731E839" w14:textId="77777777" w:rsidR="00253256" w:rsidRDefault="002532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4CDB" w14:textId="77777777" w:rsidR="003D69D9" w:rsidRDefault="003D69D9">
    <w:pPr>
      <w:pStyle w:val="Header"/>
    </w:pPr>
    <w:r>
      <w:t>DBI202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91DE8"/>
    <w:multiLevelType w:val="hybridMultilevel"/>
    <w:tmpl w:val="AD5650BE"/>
    <w:lvl w:ilvl="0" w:tplc="8AD217F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F0A2B26"/>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14B52185"/>
    <w:multiLevelType w:val="hybridMultilevel"/>
    <w:tmpl w:val="EC66A0F8"/>
    <w:lvl w:ilvl="0" w:tplc="46A2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360D47"/>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1EA30A3B"/>
    <w:multiLevelType w:val="hybridMultilevel"/>
    <w:tmpl w:val="37227D58"/>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12A4C"/>
    <w:multiLevelType w:val="hybridMultilevel"/>
    <w:tmpl w:val="CEA0561E"/>
    <w:lvl w:ilvl="0" w:tplc="62B08A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306E3A31"/>
    <w:multiLevelType w:val="hybridMultilevel"/>
    <w:tmpl w:val="4A3EA240"/>
    <w:lvl w:ilvl="0" w:tplc="DA5A5C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6" w15:restartNumberingAfterBreak="0">
    <w:nsid w:val="33836C12"/>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35634E35"/>
    <w:multiLevelType w:val="hybridMultilevel"/>
    <w:tmpl w:val="1820C1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B6C588E"/>
    <w:multiLevelType w:val="hybridMultilevel"/>
    <w:tmpl w:val="AD809520"/>
    <w:lvl w:ilvl="0" w:tplc="396076B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15:restartNumberingAfterBreak="0">
    <w:nsid w:val="3C042FB9"/>
    <w:multiLevelType w:val="hybridMultilevel"/>
    <w:tmpl w:val="FA32104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82AB0"/>
    <w:multiLevelType w:val="hybridMultilevel"/>
    <w:tmpl w:val="247CFC02"/>
    <w:lvl w:ilvl="0" w:tplc="7B7A6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101C8A"/>
    <w:multiLevelType w:val="hybridMultilevel"/>
    <w:tmpl w:val="04D6DCE8"/>
    <w:lvl w:ilvl="0" w:tplc="FFFFFFFF">
      <w:start w:val="1"/>
      <w:numFmt w:val="upperLetter"/>
      <w:lvlText w:val="%1."/>
      <w:lvlJc w:val="left"/>
      <w:pPr>
        <w:ind w:left="432" w:hanging="360"/>
      </w:pPr>
      <w:rPr>
        <w:rFonts w:hint="default"/>
        <w:b/>
        <w:bCs w:val="0"/>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25"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63450B3B"/>
    <w:multiLevelType w:val="hybridMultilevel"/>
    <w:tmpl w:val="FCFCD51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3A453C1"/>
    <w:multiLevelType w:val="hybridMultilevel"/>
    <w:tmpl w:val="B8C00BF0"/>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66E65780"/>
    <w:multiLevelType w:val="hybridMultilevel"/>
    <w:tmpl w:val="04D6DCE8"/>
    <w:lvl w:ilvl="0" w:tplc="36DC2380">
      <w:start w:val="1"/>
      <w:numFmt w:val="upperLetter"/>
      <w:lvlText w:val="%1."/>
      <w:lvlJc w:val="left"/>
      <w:pPr>
        <w:ind w:left="432" w:hanging="360"/>
      </w:pPr>
      <w:rPr>
        <w:rFonts w:hint="default"/>
        <w:b/>
        <w:bCs w:val="0"/>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0"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77057A"/>
    <w:multiLevelType w:val="hybridMultilevel"/>
    <w:tmpl w:val="BBBA6DAC"/>
    <w:lvl w:ilvl="0" w:tplc="04B6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78324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4"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5" w15:restartNumberingAfterBreak="0">
    <w:nsid w:val="796207AB"/>
    <w:multiLevelType w:val="hybridMultilevel"/>
    <w:tmpl w:val="D1729C90"/>
    <w:lvl w:ilvl="0" w:tplc="387A19B0">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0"/>
  </w:num>
  <w:num w:numId="2">
    <w:abstractNumId w:val="11"/>
  </w:num>
  <w:num w:numId="3">
    <w:abstractNumId w:val="18"/>
  </w:num>
  <w:num w:numId="4">
    <w:abstractNumId w:val="20"/>
  </w:num>
  <w:num w:numId="5">
    <w:abstractNumId w:val="2"/>
  </w:num>
  <w:num w:numId="6">
    <w:abstractNumId w:val="5"/>
  </w:num>
  <w:num w:numId="7">
    <w:abstractNumId w:val="7"/>
  </w:num>
  <w:num w:numId="8">
    <w:abstractNumId w:val="25"/>
  </w:num>
  <w:num w:numId="9">
    <w:abstractNumId w:val="30"/>
  </w:num>
  <w:num w:numId="10">
    <w:abstractNumId w:val="1"/>
  </w:num>
  <w:num w:numId="11">
    <w:abstractNumId w:val="15"/>
  </w:num>
  <w:num w:numId="12">
    <w:abstractNumId w:val="12"/>
  </w:num>
  <w:num w:numId="13">
    <w:abstractNumId w:val="17"/>
  </w:num>
  <w:num w:numId="14">
    <w:abstractNumId w:val="27"/>
  </w:num>
  <w:num w:numId="15">
    <w:abstractNumId w:val="19"/>
  </w:num>
  <w:num w:numId="16">
    <w:abstractNumId w:val="13"/>
  </w:num>
  <w:num w:numId="17">
    <w:abstractNumId w:val="3"/>
  </w:num>
  <w:num w:numId="18">
    <w:abstractNumId w:val="26"/>
  </w:num>
  <w:num w:numId="19">
    <w:abstractNumId w:val="8"/>
  </w:num>
  <w:num w:numId="20">
    <w:abstractNumId w:val="21"/>
  </w:num>
  <w:num w:numId="21">
    <w:abstractNumId w:val="28"/>
  </w:num>
  <w:num w:numId="22">
    <w:abstractNumId w:val="34"/>
  </w:num>
  <w:num w:numId="23">
    <w:abstractNumId w:val="22"/>
  </w:num>
  <w:num w:numId="24">
    <w:abstractNumId w:val="10"/>
  </w:num>
  <w:num w:numId="25">
    <w:abstractNumId w:val="14"/>
  </w:num>
  <w:num w:numId="26">
    <w:abstractNumId w:val="29"/>
  </w:num>
  <w:num w:numId="27">
    <w:abstractNumId w:val="32"/>
  </w:num>
  <w:num w:numId="28">
    <w:abstractNumId w:val="6"/>
  </w:num>
  <w:num w:numId="29">
    <w:abstractNumId w:val="33"/>
  </w:num>
  <w:num w:numId="30">
    <w:abstractNumId w:val="16"/>
  </w:num>
  <w:num w:numId="31">
    <w:abstractNumId w:val="4"/>
  </w:num>
  <w:num w:numId="32">
    <w:abstractNumId w:val="35"/>
  </w:num>
  <w:num w:numId="33">
    <w:abstractNumId w:val="9"/>
  </w:num>
  <w:num w:numId="34">
    <w:abstractNumId w:val="31"/>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DAB"/>
    <w:rsid w:val="00000FD3"/>
    <w:rsid w:val="000013E9"/>
    <w:rsid w:val="000020A8"/>
    <w:rsid w:val="00005871"/>
    <w:rsid w:val="00011F8C"/>
    <w:rsid w:val="00013057"/>
    <w:rsid w:val="0001329B"/>
    <w:rsid w:val="000140B0"/>
    <w:rsid w:val="0002114B"/>
    <w:rsid w:val="0002234D"/>
    <w:rsid w:val="00022B4C"/>
    <w:rsid w:val="000238AA"/>
    <w:rsid w:val="00027165"/>
    <w:rsid w:val="000301EA"/>
    <w:rsid w:val="000304ED"/>
    <w:rsid w:val="000306D8"/>
    <w:rsid w:val="00030971"/>
    <w:rsid w:val="00033250"/>
    <w:rsid w:val="0003470F"/>
    <w:rsid w:val="00036D4F"/>
    <w:rsid w:val="00036F27"/>
    <w:rsid w:val="00044BB3"/>
    <w:rsid w:val="00046412"/>
    <w:rsid w:val="00046F80"/>
    <w:rsid w:val="000574E0"/>
    <w:rsid w:val="0005792B"/>
    <w:rsid w:val="0006057B"/>
    <w:rsid w:val="00066167"/>
    <w:rsid w:val="0007070B"/>
    <w:rsid w:val="000733C4"/>
    <w:rsid w:val="00076BD9"/>
    <w:rsid w:val="000806FA"/>
    <w:rsid w:val="00083185"/>
    <w:rsid w:val="00086BE7"/>
    <w:rsid w:val="00086D06"/>
    <w:rsid w:val="000946CF"/>
    <w:rsid w:val="0009667D"/>
    <w:rsid w:val="000A19E3"/>
    <w:rsid w:val="000B08CC"/>
    <w:rsid w:val="000B5F36"/>
    <w:rsid w:val="000B674C"/>
    <w:rsid w:val="000B7B99"/>
    <w:rsid w:val="000D27E6"/>
    <w:rsid w:val="000D793F"/>
    <w:rsid w:val="000E1623"/>
    <w:rsid w:val="000E1836"/>
    <w:rsid w:val="000E2A72"/>
    <w:rsid w:val="000E31C0"/>
    <w:rsid w:val="000E4238"/>
    <w:rsid w:val="000F1A58"/>
    <w:rsid w:val="000F2794"/>
    <w:rsid w:val="000F3CF9"/>
    <w:rsid w:val="000F62FB"/>
    <w:rsid w:val="000F66CC"/>
    <w:rsid w:val="00100121"/>
    <w:rsid w:val="00101197"/>
    <w:rsid w:val="00116339"/>
    <w:rsid w:val="001176FD"/>
    <w:rsid w:val="0012044E"/>
    <w:rsid w:val="00121C56"/>
    <w:rsid w:val="00121DF5"/>
    <w:rsid w:val="00125D77"/>
    <w:rsid w:val="00126286"/>
    <w:rsid w:val="00134A84"/>
    <w:rsid w:val="00142881"/>
    <w:rsid w:val="001453E2"/>
    <w:rsid w:val="00146560"/>
    <w:rsid w:val="001611F6"/>
    <w:rsid w:val="00166942"/>
    <w:rsid w:val="00170F67"/>
    <w:rsid w:val="00177170"/>
    <w:rsid w:val="00180591"/>
    <w:rsid w:val="00182584"/>
    <w:rsid w:val="001922D7"/>
    <w:rsid w:val="00193097"/>
    <w:rsid w:val="0019517E"/>
    <w:rsid w:val="001A2F84"/>
    <w:rsid w:val="001A530D"/>
    <w:rsid w:val="001B076B"/>
    <w:rsid w:val="001B25F0"/>
    <w:rsid w:val="001B568A"/>
    <w:rsid w:val="001B65AF"/>
    <w:rsid w:val="001B6A7D"/>
    <w:rsid w:val="001C4E57"/>
    <w:rsid w:val="001C584B"/>
    <w:rsid w:val="001C61FE"/>
    <w:rsid w:val="001D5804"/>
    <w:rsid w:val="001E7743"/>
    <w:rsid w:val="001F33A5"/>
    <w:rsid w:val="001F6B5E"/>
    <w:rsid w:val="001F7947"/>
    <w:rsid w:val="002040ED"/>
    <w:rsid w:val="00205F35"/>
    <w:rsid w:val="002125AD"/>
    <w:rsid w:val="00214CB8"/>
    <w:rsid w:val="00217012"/>
    <w:rsid w:val="002244D6"/>
    <w:rsid w:val="00232774"/>
    <w:rsid w:val="0023324A"/>
    <w:rsid w:val="00235E68"/>
    <w:rsid w:val="00237FC9"/>
    <w:rsid w:val="00245890"/>
    <w:rsid w:val="00250FC2"/>
    <w:rsid w:val="00253256"/>
    <w:rsid w:val="00254283"/>
    <w:rsid w:val="00257A17"/>
    <w:rsid w:val="00262E7C"/>
    <w:rsid w:val="002651E1"/>
    <w:rsid w:val="00271A43"/>
    <w:rsid w:val="002802CC"/>
    <w:rsid w:val="00283791"/>
    <w:rsid w:val="002849F7"/>
    <w:rsid w:val="0029044D"/>
    <w:rsid w:val="002929E4"/>
    <w:rsid w:val="00294186"/>
    <w:rsid w:val="002A0E96"/>
    <w:rsid w:val="002A2BDA"/>
    <w:rsid w:val="002B19B9"/>
    <w:rsid w:val="002B1D06"/>
    <w:rsid w:val="002B1D23"/>
    <w:rsid w:val="002B2289"/>
    <w:rsid w:val="002B2731"/>
    <w:rsid w:val="002B5182"/>
    <w:rsid w:val="002C1124"/>
    <w:rsid w:val="002C1444"/>
    <w:rsid w:val="002C3BFE"/>
    <w:rsid w:val="002C6DE6"/>
    <w:rsid w:val="002D331F"/>
    <w:rsid w:val="002D3B74"/>
    <w:rsid w:val="002D5110"/>
    <w:rsid w:val="002D7A6F"/>
    <w:rsid w:val="002E1991"/>
    <w:rsid w:val="002E3D56"/>
    <w:rsid w:val="002E4716"/>
    <w:rsid w:val="002F2F24"/>
    <w:rsid w:val="002F430F"/>
    <w:rsid w:val="002F5CF1"/>
    <w:rsid w:val="0030005B"/>
    <w:rsid w:val="0030447E"/>
    <w:rsid w:val="00311007"/>
    <w:rsid w:val="00311BD1"/>
    <w:rsid w:val="00314458"/>
    <w:rsid w:val="0031763C"/>
    <w:rsid w:val="0031796A"/>
    <w:rsid w:val="00320B55"/>
    <w:rsid w:val="00321F35"/>
    <w:rsid w:val="00322338"/>
    <w:rsid w:val="003257E3"/>
    <w:rsid w:val="00335B2B"/>
    <w:rsid w:val="00344D0D"/>
    <w:rsid w:val="003475A3"/>
    <w:rsid w:val="00356559"/>
    <w:rsid w:val="00360FB2"/>
    <w:rsid w:val="00363B11"/>
    <w:rsid w:val="00380A3D"/>
    <w:rsid w:val="00381FC2"/>
    <w:rsid w:val="00392199"/>
    <w:rsid w:val="003939F9"/>
    <w:rsid w:val="003A31A2"/>
    <w:rsid w:val="003A4BB0"/>
    <w:rsid w:val="003A74D5"/>
    <w:rsid w:val="003A7E43"/>
    <w:rsid w:val="003B0584"/>
    <w:rsid w:val="003B180F"/>
    <w:rsid w:val="003B216B"/>
    <w:rsid w:val="003B35D7"/>
    <w:rsid w:val="003B459A"/>
    <w:rsid w:val="003B7675"/>
    <w:rsid w:val="003C2DAE"/>
    <w:rsid w:val="003C3F81"/>
    <w:rsid w:val="003C4AE5"/>
    <w:rsid w:val="003D0127"/>
    <w:rsid w:val="003D1FF2"/>
    <w:rsid w:val="003D23A0"/>
    <w:rsid w:val="003D28E8"/>
    <w:rsid w:val="003D2BBD"/>
    <w:rsid w:val="003D312E"/>
    <w:rsid w:val="003D4CCD"/>
    <w:rsid w:val="003D5192"/>
    <w:rsid w:val="003D69D9"/>
    <w:rsid w:val="003D6B20"/>
    <w:rsid w:val="003E1536"/>
    <w:rsid w:val="003E218B"/>
    <w:rsid w:val="003F28A9"/>
    <w:rsid w:val="003F38A0"/>
    <w:rsid w:val="00403005"/>
    <w:rsid w:val="004048A2"/>
    <w:rsid w:val="00405B6E"/>
    <w:rsid w:val="00406D33"/>
    <w:rsid w:val="00407FF9"/>
    <w:rsid w:val="00411859"/>
    <w:rsid w:val="004125F6"/>
    <w:rsid w:val="0041568D"/>
    <w:rsid w:val="00416F0B"/>
    <w:rsid w:val="00422CCE"/>
    <w:rsid w:val="00423AEE"/>
    <w:rsid w:val="00426ED2"/>
    <w:rsid w:val="00430C69"/>
    <w:rsid w:val="00430D44"/>
    <w:rsid w:val="00430E49"/>
    <w:rsid w:val="004341E2"/>
    <w:rsid w:val="004342C7"/>
    <w:rsid w:val="0043465E"/>
    <w:rsid w:val="00435433"/>
    <w:rsid w:val="00436BF5"/>
    <w:rsid w:val="00442DB7"/>
    <w:rsid w:val="00452388"/>
    <w:rsid w:val="00452704"/>
    <w:rsid w:val="00457C8E"/>
    <w:rsid w:val="00463F1B"/>
    <w:rsid w:val="004974D5"/>
    <w:rsid w:val="00497559"/>
    <w:rsid w:val="004A2475"/>
    <w:rsid w:val="004A46A6"/>
    <w:rsid w:val="004A4F51"/>
    <w:rsid w:val="004A7E05"/>
    <w:rsid w:val="004B33ED"/>
    <w:rsid w:val="004B57ED"/>
    <w:rsid w:val="004C2588"/>
    <w:rsid w:val="004C4D5B"/>
    <w:rsid w:val="004C5A07"/>
    <w:rsid w:val="004D020E"/>
    <w:rsid w:val="004D533B"/>
    <w:rsid w:val="004E0666"/>
    <w:rsid w:val="004F23B9"/>
    <w:rsid w:val="004F7B51"/>
    <w:rsid w:val="00506259"/>
    <w:rsid w:val="00510CD6"/>
    <w:rsid w:val="0051393C"/>
    <w:rsid w:val="00513B27"/>
    <w:rsid w:val="00517667"/>
    <w:rsid w:val="0052070A"/>
    <w:rsid w:val="00522CFE"/>
    <w:rsid w:val="00525F73"/>
    <w:rsid w:val="00527F83"/>
    <w:rsid w:val="0053200F"/>
    <w:rsid w:val="00532D05"/>
    <w:rsid w:val="00533AEA"/>
    <w:rsid w:val="00542873"/>
    <w:rsid w:val="00543D01"/>
    <w:rsid w:val="0055039C"/>
    <w:rsid w:val="005627B8"/>
    <w:rsid w:val="00564FAA"/>
    <w:rsid w:val="005718B8"/>
    <w:rsid w:val="00572531"/>
    <w:rsid w:val="00576576"/>
    <w:rsid w:val="00584EA4"/>
    <w:rsid w:val="00587A8D"/>
    <w:rsid w:val="0059032E"/>
    <w:rsid w:val="0059657E"/>
    <w:rsid w:val="005A73F2"/>
    <w:rsid w:val="005B3BF0"/>
    <w:rsid w:val="005B3DE3"/>
    <w:rsid w:val="005C227E"/>
    <w:rsid w:val="005C4C2A"/>
    <w:rsid w:val="005D7BE1"/>
    <w:rsid w:val="005E108D"/>
    <w:rsid w:val="005E16BC"/>
    <w:rsid w:val="005E474C"/>
    <w:rsid w:val="005E50A4"/>
    <w:rsid w:val="005E6B42"/>
    <w:rsid w:val="005E6C09"/>
    <w:rsid w:val="005F40AD"/>
    <w:rsid w:val="006005CE"/>
    <w:rsid w:val="00600DB4"/>
    <w:rsid w:val="00601428"/>
    <w:rsid w:val="0060380A"/>
    <w:rsid w:val="00606FB2"/>
    <w:rsid w:val="00616615"/>
    <w:rsid w:val="006167AB"/>
    <w:rsid w:val="0062137E"/>
    <w:rsid w:val="00622245"/>
    <w:rsid w:val="006300E2"/>
    <w:rsid w:val="006378F9"/>
    <w:rsid w:val="006408AB"/>
    <w:rsid w:val="00643F9E"/>
    <w:rsid w:val="006449E1"/>
    <w:rsid w:val="006470E8"/>
    <w:rsid w:val="00655CBF"/>
    <w:rsid w:val="00656626"/>
    <w:rsid w:val="00662C5C"/>
    <w:rsid w:val="006663B7"/>
    <w:rsid w:val="006703DD"/>
    <w:rsid w:val="006725B9"/>
    <w:rsid w:val="006760AD"/>
    <w:rsid w:val="0067695E"/>
    <w:rsid w:val="0068221D"/>
    <w:rsid w:val="0068432F"/>
    <w:rsid w:val="0068503B"/>
    <w:rsid w:val="00691B00"/>
    <w:rsid w:val="0069357E"/>
    <w:rsid w:val="006965D8"/>
    <w:rsid w:val="006A1EAE"/>
    <w:rsid w:val="006A25B9"/>
    <w:rsid w:val="006A7E66"/>
    <w:rsid w:val="006C0C5E"/>
    <w:rsid w:val="006C21BA"/>
    <w:rsid w:val="006C2AE0"/>
    <w:rsid w:val="006C315E"/>
    <w:rsid w:val="006C72F6"/>
    <w:rsid w:val="006C73F7"/>
    <w:rsid w:val="006D0101"/>
    <w:rsid w:val="006D17D2"/>
    <w:rsid w:val="006D2A96"/>
    <w:rsid w:val="006D2CE5"/>
    <w:rsid w:val="006D777B"/>
    <w:rsid w:val="006E1C82"/>
    <w:rsid w:val="006F2394"/>
    <w:rsid w:val="006F3752"/>
    <w:rsid w:val="006F5432"/>
    <w:rsid w:val="006F7D6C"/>
    <w:rsid w:val="00704BC4"/>
    <w:rsid w:val="00704BF9"/>
    <w:rsid w:val="007129E7"/>
    <w:rsid w:val="007154F8"/>
    <w:rsid w:val="00715B5D"/>
    <w:rsid w:val="00715D15"/>
    <w:rsid w:val="007171E9"/>
    <w:rsid w:val="00725466"/>
    <w:rsid w:val="00726DC7"/>
    <w:rsid w:val="00734EDA"/>
    <w:rsid w:val="00735C06"/>
    <w:rsid w:val="00754455"/>
    <w:rsid w:val="0075710A"/>
    <w:rsid w:val="00760E5A"/>
    <w:rsid w:val="00764C80"/>
    <w:rsid w:val="00766126"/>
    <w:rsid w:val="00772B3E"/>
    <w:rsid w:val="00773AA1"/>
    <w:rsid w:val="00777D5F"/>
    <w:rsid w:val="007810D0"/>
    <w:rsid w:val="00790271"/>
    <w:rsid w:val="0079263D"/>
    <w:rsid w:val="0079669F"/>
    <w:rsid w:val="0079757A"/>
    <w:rsid w:val="007A7D33"/>
    <w:rsid w:val="007B0837"/>
    <w:rsid w:val="007B0A68"/>
    <w:rsid w:val="007B2846"/>
    <w:rsid w:val="007B2B25"/>
    <w:rsid w:val="007B7B4B"/>
    <w:rsid w:val="007C2B09"/>
    <w:rsid w:val="007C7729"/>
    <w:rsid w:val="007D0FA2"/>
    <w:rsid w:val="007D1B57"/>
    <w:rsid w:val="007D3C44"/>
    <w:rsid w:val="007D639A"/>
    <w:rsid w:val="007D7921"/>
    <w:rsid w:val="007E24E7"/>
    <w:rsid w:val="007E3B77"/>
    <w:rsid w:val="007E69B8"/>
    <w:rsid w:val="007F1DAB"/>
    <w:rsid w:val="007F618E"/>
    <w:rsid w:val="007F7480"/>
    <w:rsid w:val="008018C7"/>
    <w:rsid w:val="00804062"/>
    <w:rsid w:val="00805D04"/>
    <w:rsid w:val="00805F55"/>
    <w:rsid w:val="00810729"/>
    <w:rsid w:val="00813A4C"/>
    <w:rsid w:val="00813A5D"/>
    <w:rsid w:val="00816E2F"/>
    <w:rsid w:val="0082433A"/>
    <w:rsid w:val="0083099D"/>
    <w:rsid w:val="008325F1"/>
    <w:rsid w:val="00834DAB"/>
    <w:rsid w:val="008358B9"/>
    <w:rsid w:val="00844954"/>
    <w:rsid w:val="00857C9A"/>
    <w:rsid w:val="00863DFA"/>
    <w:rsid w:val="008650FC"/>
    <w:rsid w:val="0086709B"/>
    <w:rsid w:val="00870379"/>
    <w:rsid w:val="0087456C"/>
    <w:rsid w:val="00880DC2"/>
    <w:rsid w:val="00886F36"/>
    <w:rsid w:val="008878F2"/>
    <w:rsid w:val="008918A4"/>
    <w:rsid w:val="00892BE2"/>
    <w:rsid w:val="00894393"/>
    <w:rsid w:val="00895A41"/>
    <w:rsid w:val="0089641E"/>
    <w:rsid w:val="00896AFC"/>
    <w:rsid w:val="008A0A70"/>
    <w:rsid w:val="008A3DC3"/>
    <w:rsid w:val="008A53F6"/>
    <w:rsid w:val="008B263D"/>
    <w:rsid w:val="008B461C"/>
    <w:rsid w:val="008B7EEA"/>
    <w:rsid w:val="008C0619"/>
    <w:rsid w:val="008C2271"/>
    <w:rsid w:val="008C2DCA"/>
    <w:rsid w:val="008C3265"/>
    <w:rsid w:val="008C46BB"/>
    <w:rsid w:val="008D0872"/>
    <w:rsid w:val="008D1EF7"/>
    <w:rsid w:val="008D56CE"/>
    <w:rsid w:val="008E0650"/>
    <w:rsid w:val="008E388B"/>
    <w:rsid w:val="008E5B58"/>
    <w:rsid w:val="008F00D6"/>
    <w:rsid w:val="008F1E8C"/>
    <w:rsid w:val="008F3F1B"/>
    <w:rsid w:val="008F57F5"/>
    <w:rsid w:val="00903DE8"/>
    <w:rsid w:val="00904938"/>
    <w:rsid w:val="00905671"/>
    <w:rsid w:val="009058B4"/>
    <w:rsid w:val="009101C2"/>
    <w:rsid w:val="009156B5"/>
    <w:rsid w:val="00916C68"/>
    <w:rsid w:val="00921AE3"/>
    <w:rsid w:val="009239FB"/>
    <w:rsid w:val="00925618"/>
    <w:rsid w:val="00925FED"/>
    <w:rsid w:val="00930B52"/>
    <w:rsid w:val="00934AF4"/>
    <w:rsid w:val="00934AF7"/>
    <w:rsid w:val="00936377"/>
    <w:rsid w:val="00943DFE"/>
    <w:rsid w:val="00945E55"/>
    <w:rsid w:val="00953934"/>
    <w:rsid w:val="009607E6"/>
    <w:rsid w:val="00964DA3"/>
    <w:rsid w:val="00967D31"/>
    <w:rsid w:val="00974353"/>
    <w:rsid w:val="0098202A"/>
    <w:rsid w:val="00987B42"/>
    <w:rsid w:val="00991719"/>
    <w:rsid w:val="00991C10"/>
    <w:rsid w:val="00992131"/>
    <w:rsid w:val="00992E26"/>
    <w:rsid w:val="00993AC7"/>
    <w:rsid w:val="00995028"/>
    <w:rsid w:val="00996BF2"/>
    <w:rsid w:val="009A2610"/>
    <w:rsid w:val="009A3794"/>
    <w:rsid w:val="009A763B"/>
    <w:rsid w:val="009B0F86"/>
    <w:rsid w:val="009B114F"/>
    <w:rsid w:val="009B64FB"/>
    <w:rsid w:val="009B70DA"/>
    <w:rsid w:val="009C4576"/>
    <w:rsid w:val="009D2FF1"/>
    <w:rsid w:val="009D3976"/>
    <w:rsid w:val="009D7AFD"/>
    <w:rsid w:val="009D7F16"/>
    <w:rsid w:val="009D7F9E"/>
    <w:rsid w:val="009D7FA4"/>
    <w:rsid w:val="009E0D68"/>
    <w:rsid w:val="009E174E"/>
    <w:rsid w:val="009E4361"/>
    <w:rsid w:val="009E6E2C"/>
    <w:rsid w:val="009F025C"/>
    <w:rsid w:val="009F1682"/>
    <w:rsid w:val="00A03495"/>
    <w:rsid w:val="00A058B2"/>
    <w:rsid w:val="00A05A08"/>
    <w:rsid w:val="00A1054C"/>
    <w:rsid w:val="00A11799"/>
    <w:rsid w:val="00A11C0F"/>
    <w:rsid w:val="00A14129"/>
    <w:rsid w:val="00A156DA"/>
    <w:rsid w:val="00A174D9"/>
    <w:rsid w:val="00A2182E"/>
    <w:rsid w:val="00A257C2"/>
    <w:rsid w:val="00A35AF6"/>
    <w:rsid w:val="00A366BB"/>
    <w:rsid w:val="00A400D7"/>
    <w:rsid w:val="00A5062F"/>
    <w:rsid w:val="00A5197F"/>
    <w:rsid w:val="00A520D8"/>
    <w:rsid w:val="00A5299E"/>
    <w:rsid w:val="00A55CF8"/>
    <w:rsid w:val="00A6175C"/>
    <w:rsid w:val="00A67500"/>
    <w:rsid w:val="00A67A84"/>
    <w:rsid w:val="00A67B84"/>
    <w:rsid w:val="00A729ED"/>
    <w:rsid w:val="00A73DDF"/>
    <w:rsid w:val="00A74C49"/>
    <w:rsid w:val="00A763F1"/>
    <w:rsid w:val="00A8228D"/>
    <w:rsid w:val="00A82CBE"/>
    <w:rsid w:val="00A83EFD"/>
    <w:rsid w:val="00A861D4"/>
    <w:rsid w:val="00A90321"/>
    <w:rsid w:val="00A905BB"/>
    <w:rsid w:val="00A93BD3"/>
    <w:rsid w:val="00A9446A"/>
    <w:rsid w:val="00A95FBD"/>
    <w:rsid w:val="00AA27E3"/>
    <w:rsid w:val="00AB7D7E"/>
    <w:rsid w:val="00AC0A73"/>
    <w:rsid w:val="00AC164E"/>
    <w:rsid w:val="00AC2CFF"/>
    <w:rsid w:val="00AD393B"/>
    <w:rsid w:val="00AD60F1"/>
    <w:rsid w:val="00AE4366"/>
    <w:rsid w:val="00AE4621"/>
    <w:rsid w:val="00AE6187"/>
    <w:rsid w:val="00AF10EF"/>
    <w:rsid w:val="00AF1496"/>
    <w:rsid w:val="00AF3897"/>
    <w:rsid w:val="00AF4882"/>
    <w:rsid w:val="00AF6217"/>
    <w:rsid w:val="00AF65A9"/>
    <w:rsid w:val="00B02E87"/>
    <w:rsid w:val="00B03A86"/>
    <w:rsid w:val="00B07F28"/>
    <w:rsid w:val="00B13853"/>
    <w:rsid w:val="00B16E17"/>
    <w:rsid w:val="00B2041A"/>
    <w:rsid w:val="00B24121"/>
    <w:rsid w:val="00B25B25"/>
    <w:rsid w:val="00B31C29"/>
    <w:rsid w:val="00B350EB"/>
    <w:rsid w:val="00B3626A"/>
    <w:rsid w:val="00B40317"/>
    <w:rsid w:val="00B41536"/>
    <w:rsid w:val="00B45A3E"/>
    <w:rsid w:val="00B4787F"/>
    <w:rsid w:val="00B54E40"/>
    <w:rsid w:val="00B5507E"/>
    <w:rsid w:val="00B61C60"/>
    <w:rsid w:val="00B6267C"/>
    <w:rsid w:val="00B66229"/>
    <w:rsid w:val="00B8316E"/>
    <w:rsid w:val="00B8392E"/>
    <w:rsid w:val="00B9000E"/>
    <w:rsid w:val="00B91D87"/>
    <w:rsid w:val="00B943DE"/>
    <w:rsid w:val="00B948F3"/>
    <w:rsid w:val="00BA46AC"/>
    <w:rsid w:val="00BA7E2C"/>
    <w:rsid w:val="00BB2BFA"/>
    <w:rsid w:val="00BB4436"/>
    <w:rsid w:val="00BC14FB"/>
    <w:rsid w:val="00BC1F45"/>
    <w:rsid w:val="00BC286A"/>
    <w:rsid w:val="00BC36EE"/>
    <w:rsid w:val="00BD74A4"/>
    <w:rsid w:val="00BE15D3"/>
    <w:rsid w:val="00BE4D07"/>
    <w:rsid w:val="00BF2BBA"/>
    <w:rsid w:val="00BF3F0C"/>
    <w:rsid w:val="00C01EBF"/>
    <w:rsid w:val="00C0403A"/>
    <w:rsid w:val="00C04C81"/>
    <w:rsid w:val="00C104E5"/>
    <w:rsid w:val="00C118AC"/>
    <w:rsid w:val="00C14B1C"/>
    <w:rsid w:val="00C17351"/>
    <w:rsid w:val="00C17E00"/>
    <w:rsid w:val="00C377EA"/>
    <w:rsid w:val="00C37CB7"/>
    <w:rsid w:val="00C40E95"/>
    <w:rsid w:val="00C448A1"/>
    <w:rsid w:val="00C45229"/>
    <w:rsid w:val="00C45D36"/>
    <w:rsid w:val="00C467A6"/>
    <w:rsid w:val="00C50D30"/>
    <w:rsid w:val="00C5205A"/>
    <w:rsid w:val="00C56E17"/>
    <w:rsid w:val="00C570DC"/>
    <w:rsid w:val="00C62AD1"/>
    <w:rsid w:val="00C64220"/>
    <w:rsid w:val="00C6691A"/>
    <w:rsid w:val="00C7037C"/>
    <w:rsid w:val="00C71683"/>
    <w:rsid w:val="00C72C00"/>
    <w:rsid w:val="00C75667"/>
    <w:rsid w:val="00C76163"/>
    <w:rsid w:val="00C771E1"/>
    <w:rsid w:val="00C77E24"/>
    <w:rsid w:val="00C90B26"/>
    <w:rsid w:val="00C966C5"/>
    <w:rsid w:val="00C97978"/>
    <w:rsid w:val="00CA38B3"/>
    <w:rsid w:val="00CA3D60"/>
    <w:rsid w:val="00CA660F"/>
    <w:rsid w:val="00CA6865"/>
    <w:rsid w:val="00CB2EED"/>
    <w:rsid w:val="00CB39B1"/>
    <w:rsid w:val="00CB4FBB"/>
    <w:rsid w:val="00CC0DF6"/>
    <w:rsid w:val="00CD080E"/>
    <w:rsid w:val="00CD0FBC"/>
    <w:rsid w:val="00CD113C"/>
    <w:rsid w:val="00CD1183"/>
    <w:rsid w:val="00CD20C0"/>
    <w:rsid w:val="00CD5EFE"/>
    <w:rsid w:val="00CE1E71"/>
    <w:rsid w:val="00CE5095"/>
    <w:rsid w:val="00D01AD6"/>
    <w:rsid w:val="00D0224B"/>
    <w:rsid w:val="00D0299B"/>
    <w:rsid w:val="00D02CF1"/>
    <w:rsid w:val="00D03BBB"/>
    <w:rsid w:val="00D06B39"/>
    <w:rsid w:val="00D118EC"/>
    <w:rsid w:val="00D14839"/>
    <w:rsid w:val="00D158A5"/>
    <w:rsid w:val="00D24E2E"/>
    <w:rsid w:val="00D25B54"/>
    <w:rsid w:val="00D25CA7"/>
    <w:rsid w:val="00D42821"/>
    <w:rsid w:val="00D44A1A"/>
    <w:rsid w:val="00D5445F"/>
    <w:rsid w:val="00D555D8"/>
    <w:rsid w:val="00D55C6B"/>
    <w:rsid w:val="00D57002"/>
    <w:rsid w:val="00D66AAD"/>
    <w:rsid w:val="00D70CC8"/>
    <w:rsid w:val="00D76480"/>
    <w:rsid w:val="00D76CB3"/>
    <w:rsid w:val="00D81E91"/>
    <w:rsid w:val="00D845AA"/>
    <w:rsid w:val="00D84760"/>
    <w:rsid w:val="00D85CEA"/>
    <w:rsid w:val="00D91ED2"/>
    <w:rsid w:val="00D9417B"/>
    <w:rsid w:val="00D94BBC"/>
    <w:rsid w:val="00D95CEF"/>
    <w:rsid w:val="00DA076A"/>
    <w:rsid w:val="00DA5650"/>
    <w:rsid w:val="00DB0D75"/>
    <w:rsid w:val="00DB0F23"/>
    <w:rsid w:val="00DB1C84"/>
    <w:rsid w:val="00DB38CC"/>
    <w:rsid w:val="00DB493D"/>
    <w:rsid w:val="00DB7CFD"/>
    <w:rsid w:val="00DC0842"/>
    <w:rsid w:val="00DC1297"/>
    <w:rsid w:val="00DC17BB"/>
    <w:rsid w:val="00DC27F2"/>
    <w:rsid w:val="00DC4E1E"/>
    <w:rsid w:val="00DD6FAE"/>
    <w:rsid w:val="00DE4E5D"/>
    <w:rsid w:val="00DE6AFA"/>
    <w:rsid w:val="00DF07B7"/>
    <w:rsid w:val="00DF10AE"/>
    <w:rsid w:val="00E013D2"/>
    <w:rsid w:val="00E05E3A"/>
    <w:rsid w:val="00E06632"/>
    <w:rsid w:val="00E06A27"/>
    <w:rsid w:val="00E0717E"/>
    <w:rsid w:val="00E12849"/>
    <w:rsid w:val="00E1380B"/>
    <w:rsid w:val="00E15AEF"/>
    <w:rsid w:val="00E1771D"/>
    <w:rsid w:val="00E2434B"/>
    <w:rsid w:val="00E329C3"/>
    <w:rsid w:val="00E34A67"/>
    <w:rsid w:val="00E375C8"/>
    <w:rsid w:val="00E3778D"/>
    <w:rsid w:val="00E40333"/>
    <w:rsid w:val="00E40D90"/>
    <w:rsid w:val="00E416BA"/>
    <w:rsid w:val="00E529AC"/>
    <w:rsid w:val="00E53C03"/>
    <w:rsid w:val="00E55171"/>
    <w:rsid w:val="00E575C2"/>
    <w:rsid w:val="00E60443"/>
    <w:rsid w:val="00E607C8"/>
    <w:rsid w:val="00E60AB0"/>
    <w:rsid w:val="00E612A3"/>
    <w:rsid w:val="00E64A64"/>
    <w:rsid w:val="00E7263A"/>
    <w:rsid w:val="00E72F64"/>
    <w:rsid w:val="00E76331"/>
    <w:rsid w:val="00E76C88"/>
    <w:rsid w:val="00E80AE0"/>
    <w:rsid w:val="00E815E9"/>
    <w:rsid w:val="00E83ABF"/>
    <w:rsid w:val="00E85F8B"/>
    <w:rsid w:val="00E87D1E"/>
    <w:rsid w:val="00E90B2B"/>
    <w:rsid w:val="00E94D83"/>
    <w:rsid w:val="00E952B8"/>
    <w:rsid w:val="00EB29E6"/>
    <w:rsid w:val="00EB50DC"/>
    <w:rsid w:val="00EC1CCC"/>
    <w:rsid w:val="00EC2874"/>
    <w:rsid w:val="00ED2731"/>
    <w:rsid w:val="00ED2752"/>
    <w:rsid w:val="00ED3679"/>
    <w:rsid w:val="00ED7A56"/>
    <w:rsid w:val="00EE0348"/>
    <w:rsid w:val="00EE08C8"/>
    <w:rsid w:val="00EE61F7"/>
    <w:rsid w:val="00EF100C"/>
    <w:rsid w:val="00EF1960"/>
    <w:rsid w:val="00EF3ABA"/>
    <w:rsid w:val="00EF5ADA"/>
    <w:rsid w:val="00EF6678"/>
    <w:rsid w:val="00F00CE1"/>
    <w:rsid w:val="00F03CB6"/>
    <w:rsid w:val="00F11639"/>
    <w:rsid w:val="00F13B2D"/>
    <w:rsid w:val="00F154E4"/>
    <w:rsid w:val="00F157AB"/>
    <w:rsid w:val="00F17C3E"/>
    <w:rsid w:val="00F20E86"/>
    <w:rsid w:val="00F21EB6"/>
    <w:rsid w:val="00F24139"/>
    <w:rsid w:val="00F24743"/>
    <w:rsid w:val="00F3185D"/>
    <w:rsid w:val="00F33EC1"/>
    <w:rsid w:val="00F3596D"/>
    <w:rsid w:val="00F41534"/>
    <w:rsid w:val="00F5212F"/>
    <w:rsid w:val="00F608C2"/>
    <w:rsid w:val="00F611D0"/>
    <w:rsid w:val="00F61D01"/>
    <w:rsid w:val="00F64744"/>
    <w:rsid w:val="00F65DB6"/>
    <w:rsid w:val="00F7656D"/>
    <w:rsid w:val="00F76B6D"/>
    <w:rsid w:val="00F77AF5"/>
    <w:rsid w:val="00F93743"/>
    <w:rsid w:val="00F93A65"/>
    <w:rsid w:val="00FA2DFB"/>
    <w:rsid w:val="00FA4494"/>
    <w:rsid w:val="00FA496B"/>
    <w:rsid w:val="00FA5598"/>
    <w:rsid w:val="00FA5987"/>
    <w:rsid w:val="00FA5A10"/>
    <w:rsid w:val="00FB0151"/>
    <w:rsid w:val="00FB7AAB"/>
    <w:rsid w:val="00FC0A13"/>
    <w:rsid w:val="00FC0F88"/>
    <w:rsid w:val="00FE2B6F"/>
    <w:rsid w:val="00FE58AB"/>
    <w:rsid w:val="00FE595D"/>
    <w:rsid w:val="00FE7827"/>
    <w:rsid w:val="00FE7BBD"/>
    <w:rsid w:val="00FF36FA"/>
    <w:rsid w:val="00FF7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D7F0B4"/>
  <w15:chartTrackingRefBased/>
  <w15:docId w15:val="{8BC2279C-149A-4917-A0DA-C72CDAA6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126286"/>
    <w:pPr>
      <w:ind w:left="720"/>
      <w:contextualSpacing/>
    </w:pPr>
  </w:style>
  <w:style w:type="character" w:styleId="Hyperlink">
    <w:name w:val="Hyperlink"/>
    <w:basedOn w:val="DefaultParagraphFont"/>
    <w:uiPriority w:val="99"/>
    <w:unhideWhenUsed/>
    <w:rsid w:val="00DD6FAE"/>
    <w:rPr>
      <w:color w:val="F7B615" w:themeColor="hyperlink"/>
      <w:u w:val="single"/>
    </w:rPr>
  </w:style>
  <w:style w:type="paragraph" w:styleId="NormalWeb">
    <w:name w:val="Normal (Web)"/>
    <w:basedOn w:val="Normal"/>
    <w:uiPriority w:val="99"/>
    <w:unhideWhenUsed/>
    <w:rsid w:val="00903DE8"/>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78292">
      <w:bodyDiv w:val="1"/>
      <w:marLeft w:val="0"/>
      <w:marRight w:val="0"/>
      <w:marTop w:val="0"/>
      <w:marBottom w:val="0"/>
      <w:divBdr>
        <w:top w:val="none" w:sz="0" w:space="0" w:color="auto"/>
        <w:left w:val="none" w:sz="0" w:space="0" w:color="auto"/>
        <w:bottom w:val="none" w:sz="0" w:space="0" w:color="auto"/>
        <w:right w:val="none" w:sz="0" w:space="0" w:color="auto"/>
      </w:divBdr>
    </w:div>
    <w:div w:id="807405158">
      <w:bodyDiv w:val="1"/>
      <w:marLeft w:val="0"/>
      <w:marRight w:val="0"/>
      <w:marTop w:val="0"/>
      <w:marBottom w:val="0"/>
      <w:divBdr>
        <w:top w:val="none" w:sz="0" w:space="0" w:color="auto"/>
        <w:left w:val="none" w:sz="0" w:space="0" w:color="auto"/>
        <w:bottom w:val="none" w:sz="0" w:space="0" w:color="auto"/>
        <w:right w:val="none" w:sz="0" w:space="0" w:color="auto"/>
      </w:divBdr>
    </w:div>
    <w:div w:id="828789847">
      <w:bodyDiv w:val="1"/>
      <w:marLeft w:val="0"/>
      <w:marRight w:val="0"/>
      <w:marTop w:val="0"/>
      <w:marBottom w:val="0"/>
      <w:divBdr>
        <w:top w:val="none" w:sz="0" w:space="0" w:color="auto"/>
        <w:left w:val="none" w:sz="0" w:space="0" w:color="auto"/>
        <w:bottom w:val="none" w:sz="0" w:space="0" w:color="auto"/>
        <w:right w:val="none" w:sz="0" w:space="0" w:color="auto"/>
      </w:divBdr>
    </w:div>
    <w:div w:id="179995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emf"/><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notes" Target="footnotes.xml"/><Relationship Id="rId51" Type="http://schemas.openxmlformats.org/officeDocument/2006/relationships/header" Target="header1.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P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1A2270B5B64287883A4DA6B64CE8A1"/>
        <w:category>
          <w:name w:val="General"/>
          <w:gallery w:val="placeholder"/>
        </w:category>
        <w:types>
          <w:type w:val="bbPlcHdr"/>
        </w:types>
        <w:behaviors>
          <w:behavior w:val="content"/>
        </w:behaviors>
        <w:guid w:val="{950ECCE7-CC9F-4801-9BA0-11C6A8DE5422}"/>
      </w:docPartPr>
      <w:docPartBody>
        <w:p w:rsidR="009E6547" w:rsidRDefault="009E6547">
          <w:r>
            <w:t>[company name]</w:t>
          </w:r>
        </w:p>
      </w:docPartBody>
    </w:docPart>
    <w:docPart>
      <w:docPartPr>
        <w:name w:val="3E7D1B895D494E7A9CC409B19E053B39"/>
        <w:category>
          <w:name w:val="General"/>
          <w:gallery w:val="placeholder"/>
        </w:category>
        <w:types>
          <w:type w:val="bbPlcHdr"/>
        </w:types>
        <w:behaviors>
          <w:behavior w:val="content"/>
        </w:behaviors>
        <w:guid w:val="{A3200D5E-20BE-4FB8-BC15-87482F6F07FB}"/>
      </w:docPartPr>
      <w:docPartBody>
        <w:p w:rsidR="009E6547" w:rsidRDefault="009E6547" w:rsidP="009E6547">
          <w:r>
            <w:t>[Use the Project communication table to identify the communication documents needed for your project, the recipients of the documents, the persons responsible for creating and updating the documents, and how often the documents need to be updated.]</w:t>
          </w:r>
        </w:p>
      </w:docPartBody>
    </w:docPart>
    <w:docPart>
      <w:docPartPr>
        <w:name w:val="4FB3211B92004AE0AFB4BCFDBD604F59"/>
        <w:category>
          <w:name w:val="General"/>
          <w:gallery w:val="placeholder"/>
        </w:category>
        <w:types>
          <w:type w:val="bbPlcHdr"/>
        </w:types>
        <w:behaviors>
          <w:behavior w:val="content"/>
        </w:behaviors>
        <w:guid w:val="{9723114A-9E2B-4FE3-8565-8BE04A87E3BC}"/>
      </w:docPartPr>
      <w:docPartBody>
        <w:p w:rsidR="009E6547" w:rsidRDefault="009E6547" w:rsidP="009E6547">
          <w:r>
            <w:t>[Identify the key roles of members of your marketing team and the normal patterns of communication between roles. You can create a diagram or table to illustrate communication relationships.]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547"/>
    <w:rsid w:val="000401D2"/>
    <w:rsid w:val="00425E6C"/>
    <w:rsid w:val="0057732A"/>
    <w:rsid w:val="009E6547"/>
    <w:rsid w:val="00C50B1D"/>
    <w:rsid w:val="00C65804"/>
    <w:rsid w:val="00DB7438"/>
    <w:rsid w:val="00DF5E16"/>
    <w:rsid w:val="00F25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1"/>
    <w:qFormat/>
    <w:rsid w:val="009E6547"/>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2021-11-09T00:00:00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F5AB0B3D-7A12-47B0-A9E2-00B5AFF3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12</TotalTime>
  <Pages>22</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DBI202 – DATABASE OF library MANAGEMENT SYSTEM</vt:lpstr>
    </vt:vector>
  </TitlesOfParts>
  <Company>Teacher: nguyen THI BICH THUY</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DBI202 – DATABASE OF library MANAGEMENT SYSTEM</dc:title>
  <dc:creator>nguyen hai nam | se05123</dc:creator>
  <cp:keywords/>
  <cp:lastModifiedBy>Việt</cp:lastModifiedBy>
  <cp:revision>3</cp:revision>
  <dcterms:created xsi:type="dcterms:W3CDTF">2021-11-08T19:15:00Z</dcterms:created>
  <dcterms:modified xsi:type="dcterms:W3CDTF">2021-11-09T06:20:00Z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